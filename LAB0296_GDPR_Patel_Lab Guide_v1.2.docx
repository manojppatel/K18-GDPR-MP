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02E3505" w14:textId="77777777" w:rsidR="00143B1E" w:rsidRPr="0052106E" w:rsidRDefault="00143B1E" w:rsidP="00AB579F">
      <w:pPr>
        <w:pStyle w:val="Cover"/>
        <w:rPr>
          <w:sz w:val="80"/>
          <w:szCs w:val="80"/>
        </w:rPr>
      </w:pPr>
      <w:bookmarkStart w:id="0" w:name="_Hlk479771009"/>
      <w:bookmarkEnd w:id="0"/>
      <w:r w:rsidRPr="0052106E">
        <w:rPr>
          <w:sz w:val="80"/>
          <w:szCs w:val="80"/>
        </w:rPr>
        <w:t>Lab Guide</w:t>
      </w:r>
    </w:p>
    <w:p w14:paraId="77B4D286" w14:textId="314F1E2C" w:rsidR="00F90483" w:rsidRPr="00F90483" w:rsidRDefault="00F90483" w:rsidP="00F90483">
      <w:pPr>
        <w:pStyle w:val="covertitles"/>
        <w:spacing w:after="480"/>
        <w:rPr>
          <w:b w:val="0"/>
        </w:rPr>
      </w:pPr>
      <w:r w:rsidRPr="00F90483">
        <w:rPr>
          <w:b w:val="0"/>
        </w:rPr>
        <w:t xml:space="preserve">How ServiceNow Can Help </w:t>
      </w:r>
      <w:proofErr w:type="gramStart"/>
      <w:r w:rsidRPr="00F90483">
        <w:rPr>
          <w:b w:val="0"/>
        </w:rPr>
        <w:t xml:space="preserve">Your </w:t>
      </w:r>
      <w:r w:rsidR="00725B32">
        <w:rPr>
          <w:b w:val="0"/>
        </w:rPr>
        <w:t xml:space="preserve"> </w:t>
      </w:r>
      <w:r w:rsidRPr="00F90483">
        <w:rPr>
          <w:b w:val="0"/>
        </w:rPr>
        <w:t>Compliance</w:t>
      </w:r>
      <w:proofErr w:type="gramEnd"/>
      <w:r w:rsidRPr="00F90483">
        <w:rPr>
          <w:b w:val="0"/>
        </w:rPr>
        <w:t xml:space="preserve"> Journey to GDPR</w:t>
      </w:r>
    </w:p>
    <w:p w14:paraId="6EFD4EBB" w14:textId="77777777" w:rsidR="00F90483" w:rsidRDefault="00F90483" w:rsidP="0052106E">
      <w:pPr>
        <w:pStyle w:val="CoverPresenters"/>
        <w:rPr>
          <w:b w:val="0"/>
          <w:sz w:val="48"/>
          <w:szCs w:val="48"/>
        </w:rPr>
      </w:pPr>
    </w:p>
    <w:p w14:paraId="4A151F6A" w14:textId="464056B2" w:rsidR="008513F7" w:rsidRDefault="00F90483" w:rsidP="008513F7">
      <w:pPr>
        <w:pStyle w:val="CoverPresenters"/>
        <w:rPr>
          <w:b w:val="0"/>
          <w:sz w:val="48"/>
          <w:szCs w:val="48"/>
        </w:rPr>
      </w:pPr>
      <w:r>
        <w:rPr>
          <w:b w:val="0"/>
          <w:sz w:val="48"/>
          <w:szCs w:val="48"/>
        </w:rPr>
        <w:t>Manoj Patel</w:t>
      </w:r>
      <w:r w:rsidR="0052106E">
        <w:rPr>
          <w:b w:val="0"/>
          <w:sz w:val="48"/>
          <w:szCs w:val="48"/>
        </w:rPr>
        <w:t xml:space="preserve"> </w:t>
      </w:r>
    </w:p>
    <w:p w14:paraId="6A2A32E4" w14:textId="5C81ED38" w:rsidR="0052106E" w:rsidRDefault="0052106E" w:rsidP="008513F7">
      <w:pPr>
        <w:pStyle w:val="CoverPresenters"/>
        <w:rPr>
          <w:b w:val="0"/>
          <w:sz w:val="28"/>
          <w:szCs w:val="28"/>
        </w:rPr>
      </w:pPr>
      <w:r w:rsidRPr="00C445E8">
        <w:rPr>
          <w:b w:val="0"/>
          <w:sz w:val="28"/>
          <w:szCs w:val="28"/>
        </w:rPr>
        <w:t>Default Login / Password:</w:t>
      </w:r>
      <w:r w:rsidR="00884933">
        <w:rPr>
          <w:b w:val="0"/>
          <w:sz w:val="28"/>
          <w:szCs w:val="28"/>
        </w:rPr>
        <w:t xml:space="preserve"> </w:t>
      </w:r>
      <w:r w:rsidR="00616687">
        <w:rPr>
          <w:b w:val="0"/>
          <w:sz w:val="28"/>
          <w:szCs w:val="28"/>
        </w:rPr>
        <w:t>k</w:t>
      </w:r>
      <w:r w:rsidR="00884933" w:rsidRPr="00C445E8">
        <w:rPr>
          <w:b w:val="0"/>
          <w:sz w:val="28"/>
          <w:szCs w:val="28"/>
        </w:rPr>
        <w:t>nowledge1</w:t>
      </w:r>
      <w:r w:rsidR="00514444">
        <w:rPr>
          <w:b w:val="0"/>
          <w:sz w:val="28"/>
          <w:szCs w:val="28"/>
        </w:rPr>
        <w:t>8</w:t>
      </w:r>
      <w:r w:rsidR="003F4AAF">
        <w:rPr>
          <w:b w:val="0"/>
          <w:sz w:val="28"/>
          <w:szCs w:val="28"/>
        </w:rPr>
        <w:br/>
      </w:r>
    </w:p>
    <w:p w14:paraId="33C5133E" w14:textId="08B38710" w:rsidR="003F4AAF" w:rsidRDefault="003F4AAF" w:rsidP="008513F7">
      <w:pPr>
        <w:pStyle w:val="CoverPresenters"/>
        <w:rPr>
          <w:b w:val="0"/>
          <w:sz w:val="28"/>
          <w:szCs w:val="28"/>
        </w:rPr>
      </w:pPr>
    </w:p>
    <w:p w14:paraId="39EECBB1" w14:textId="217C7277" w:rsidR="003F4AAF" w:rsidRDefault="003F4AAF" w:rsidP="008513F7">
      <w:pPr>
        <w:pStyle w:val="CoverPresenters"/>
        <w:rPr>
          <w:b w:val="0"/>
          <w:sz w:val="28"/>
          <w:szCs w:val="28"/>
        </w:rPr>
      </w:pPr>
    </w:p>
    <w:p w14:paraId="3E4006CA" w14:textId="0186C95E" w:rsidR="003F4AAF" w:rsidRDefault="003F4AAF" w:rsidP="003F4AAF">
      <w:pPr>
        <w:pStyle w:val="CoverPresenters"/>
        <w:spacing w:after="0"/>
        <w:rPr>
          <w:b w:val="0"/>
          <w:sz w:val="28"/>
          <w:szCs w:val="28"/>
        </w:rPr>
      </w:pPr>
    </w:p>
    <w:p w14:paraId="2AE7C02A" w14:textId="77777777" w:rsidR="00C60DF3" w:rsidRDefault="00C60DF3" w:rsidP="003F4AAF">
      <w:pPr>
        <w:pStyle w:val="CoverPresenters"/>
        <w:spacing w:after="0"/>
        <w:rPr>
          <w:b w:val="0"/>
          <w:sz w:val="28"/>
          <w:szCs w:val="28"/>
        </w:rPr>
      </w:pPr>
    </w:p>
    <w:p w14:paraId="51F203B9" w14:textId="77777777" w:rsidR="00026923" w:rsidRDefault="00026923" w:rsidP="003E2DE9">
      <w:r>
        <w:br w:type="page"/>
      </w:r>
    </w:p>
    <w:p w14:paraId="4C85AFE4" w14:textId="77777777" w:rsidR="00026923" w:rsidRDefault="00026923" w:rsidP="003E2DE9"/>
    <w:p w14:paraId="3FB995F2" w14:textId="77777777" w:rsidR="00026923" w:rsidRDefault="00026923" w:rsidP="003E2DE9"/>
    <w:p w14:paraId="4DBA2FC4" w14:textId="77777777" w:rsidR="00026923" w:rsidRDefault="00026923" w:rsidP="003E2DE9"/>
    <w:p w14:paraId="7AC75DA6" w14:textId="77777777" w:rsidR="00026923" w:rsidRDefault="00026923" w:rsidP="003E2DE9"/>
    <w:p w14:paraId="4D609547" w14:textId="77777777" w:rsidR="0052106E" w:rsidRPr="00C445E8" w:rsidRDefault="0052106E" w:rsidP="0052106E">
      <w:pPr>
        <w:jc w:val="center"/>
        <w:rPr>
          <w:sz w:val="56"/>
          <w:szCs w:val="56"/>
        </w:rPr>
      </w:pPr>
      <w:r w:rsidRPr="00C445E8">
        <w:rPr>
          <w:sz w:val="56"/>
          <w:szCs w:val="56"/>
        </w:rPr>
        <w:t>This</w:t>
      </w:r>
    </w:p>
    <w:p w14:paraId="0D4B94E5" w14:textId="77777777" w:rsidR="0052106E" w:rsidRPr="00C445E8" w:rsidRDefault="0052106E" w:rsidP="0052106E">
      <w:pPr>
        <w:jc w:val="center"/>
        <w:rPr>
          <w:sz w:val="56"/>
          <w:szCs w:val="56"/>
        </w:rPr>
      </w:pPr>
      <w:r w:rsidRPr="00C445E8">
        <w:rPr>
          <w:sz w:val="56"/>
          <w:szCs w:val="56"/>
        </w:rPr>
        <w:t>Page</w:t>
      </w:r>
    </w:p>
    <w:p w14:paraId="279BCF56" w14:textId="77777777" w:rsidR="0052106E" w:rsidRPr="00C445E8" w:rsidRDefault="0052106E" w:rsidP="0052106E">
      <w:pPr>
        <w:jc w:val="center"/>
        <w:rPr>
          <w:sz w:val="56"/>
          <w:szCs w:val="56"/>
        </w:rPr>
      </w:pPr>
      <w:r w:rsidRPr="00C445E8">
        <w:rPr>
          <w:sz w:val="56"/>
          <w:szCs w:val="56"/>
        </w:rPr>
        <w:t>Intentionally</w:t>
      </w:r>
    </w:p>
    <w:p w14:paraId="1F6DEE49" w14:textId="77777777" w:rsidR="0052106E" w:rsidRPr="00C445E8" w:rsidRDefault="0052106E" w:rsidP="0052106E">
      <w:pPr>
        <w:jc w:val="center"/>
        <w:rPr>
          <w:sz w:val="56"/>
          <w:szCs w:val="56"/>
        </w:rPr>
      </w:pPr>
      <w:r w:rsidRPr="00C445E8">
        <w:rPr>
          <w:sz w:val="56"/>
          <w:szCs w:val="56"/>
        </w:rPr>
        <w:t>Left</w:t>
      </w:r>
    </w:p>
    <w:p w14:paraId="575B2A67" w14:textId="5C58B4DC" w:rsidR="0052106E" w:rsidRPr="00C445E8" w:rsidRDefault="0093111A" w:rsidP="0052106E">
      <w:pPr>
        <w:jc w:val="center"/>
        <w:rPr>
          <w:sz w:val="56"/>
          <w:szCs w:val="56"/>
        </w:rPr>
      </w:pPr>
      <w:r>
        <w:rPr>
          <w:sz w:val="56"/>
          <w:szCs w:val="56"/>
        </w:rPr>
        <w:t>“§$</w:t>
      </w:r>
      <w:r w:rsidR="0052106E" w:rsidRPr="00C445E8">
        <w:rPr>
          <w:sz w:val="56"/>
          <w:szCs w:val="56"/>
        </w:rPr>
        <w:t>Blank</w:t>
      </w:r>
    </w:p>
    <w:p w14:paraId="5F76A0FC" w14:textId="77777777" w:rsidR="00026923" w:rsidRPr="00C21491" w:rsidRDefault="00026923" w:rsidP="00C21491">
      <w:pPr>
        <w:jc w:val="center"/>
        <w:rPr>
          <w:b/>
          <w:sz w:val="56"/>
          <w:szCs w:val="56"/>
        </w:rPr>
        <w:sectPr w:rsidR="00026923" w:rsidRPr="00C21491" w:rsidSect="00CF1073">
          <w:footerReference w:type="default" r:id="rId8"/>
          <w:pgSz w:w="12240" w:h="15840"/>
          <w:pgMar w:top="2304" w:right="1152" w:bottom="288" w:left="1440" w:header="1008" w:footer="288" w:gutter="0"/>
          <w:cols w:space="720"/>
        </w:sectPr>
      </w:pPr>
    </w:p>
    <w:p w14:paraId="650ACF24" w14:textId="77777777" w:rsidR="00143B1E" w:rsidRPr="00602C94" w:rsidRDefault="001137B9" w:rsidP="003E2DE9">
      <w:pPr>
        <w:pStyle w:val="LabGoal"/>
      </w:pPr>
      <w:r>
        <w:lastRenderedPageBreak/>
        <mc:AlternateContent>
          <mc:Choice Requires="wps">
            <w:drawing>
              <wp:anchor distT="0" distB="0" distL="114300" distR="114300" simplePos="0" relativeHeight="251654656" behindDoc="0" locked="1" layoutInCell="1" allowOverlap="0" wp14:anchorId="569F4765" wp14:editId="3DA55A7D">
                <wp:simplePos x="0" y="0"/>
                <wp:positionH relativeFrom="margin">
                  <wp:posOffset>4480560</wp:posOffset>
                </wp:positionH>
                <wp:positionV relativeFrom="margin">
                  <wp:posOffset>91440</wp:posOffset>
                </wp:positionV>
                <wp:extent cx="2011680" cy="2011680"/>
                <wp:effectExtent l="0" t="5080" r="0" b="2540"/>
                <wp:wrapSquare wrapText="bothSides"/>
                <wp:docPr id="7" name="Text Box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11680" cy="2011680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lumMod val="100000"/>
                            <a:lumOff val="0"/>
                          </a:scheme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="" xmlns:o="urn:schemas-microsoft-com:office:office" xmlns:v="urn:schemas-microsoft-com:vml" xmlns:w10="urn:schemas-microsoft-com:office:word" xmlns:w="http://schemas.openxmlformats.org/wordprocessingml/2006/main" xmlns:a14="http://schemas.microsoft.com/office/drawing/2010/main" xmlns:w16se="http://schemas.microsoft.com/office/word/2015/wordml/symex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BA6EFA2" w14:textId="77777777" w:rsidR="00DA2906" w:rsidRDefault="00DA2906" w:rsidP="00506E97">
                            <w:pPr>
                              <w:pStyle w:val="LabTitle"/>
                            </w:pPr>
                            <w:bookmarkStart w:id="1" w:name="ModuleName"/>
                            <w:r>
                              <w:t>Lab 1.</w:t>
                            </w:r>
                            <w:bookmarkEnd w:id="1"/>
                            <w:r>
                              <w:t>0</w:t>
                            </w:r>
                          </w:p>
                          <w:p w14:paraId="3260DEBF" w14:textId="338DE1F7" w:rsidR="00DA2906" w:rsidRPr="00506E97" w:rsidRDefault="00DA2906" w:rsidP="00506E97">
                            <w:pPr>
                              <w:pStyle w:val="LabTitle"/>
                            </w:pPr>
                            <w:r>
                              <w:t xml:space="preserve"> Apps &amp; Dashboard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569F4765" id="_x0000_t202" coordsize="21600,21600" o:spt="202" path="m0,0l0,21600,21600,21600,21600,0xe">
                <v:stroke joinstyle="miter"/>
                <v:path gradientshapeok="t" o:connecttype="rect"/>
              </v:shapetype>
              <v:shape id="Text Box 7" o:spid="_x0000_s1026" type="#_x0000_t202" style="position:absolute;left:0;text-align:left;margin-left:352.8pt;margin-top:7.2pt;width:158.4pt;height:158.4pt;z-index:251654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" o:allowoverlap="f" fillcolor="black [3213]" stroked="f">
                <v:textbox>
                  <w:txbxContent>
                    <w:p w14:paraId="5BA6EFA2" w14:textId="77777777" w:rsidR="00DA2906" w:rsidRDefault="00DA2906" w:rsidP="00506E97">
                      <w:pPr>
                        <w:pStyle w:val="LabTitle"/>
                      </w:pPr>
                      <w:bookmarkStart w:id="2" w:name="ModuleName"/>
                      <w:r>
                        <w:t>Lab 1.</w:t>
                      </w:r>
                      <w:bookmarkEnd w:id="2"/>
                      <w:r>
                        <w:t>0</w:t>
                      </w:r>
                    </w:p>
                    <w:p w14:paraId="3260DEBF" w14:textId="338DE1F7" w:rsidR="00DA2906" w:rsidRPr="00506E97" w:rsidRDefault="00DA2906" w:rsidP="00506E97">
                      <w:pPr>
                        <w:pStyle w:val="LabTitle"/>
                      </w:pPr>
                      <w:r>
                        <w:t xml:space="preserve"> Apps &amp; Dashboard</w:t>
                      </w:r>
                    </w:p>
                  </w:txbxContent>
                </v:textbox>
                <w10:wrap type="square" anchorx="margin" anchory="margin"/>
                <w10:anchorlock/>
              </v:shape>
            </w:pict>
          </mc:Fallback>
        </mc:AlternateContent>
      </w:r>
      <w:r w:rsidR="00143B1E" w:rsidRPr="00602C94">
        <w:t xml:space="preserve">Lab </w:t>
      </w:r>
      <w:r w:rsidR="00143B1E" w:rsidRPr="003E2DE9">
        <w:t>Goal</w:t>
      </w:r>
    </w:p>
    <w:p w14:paraId="6E568FA9" w14:textId="4B96F1B4" w:rsidR="001B1406" w:rsidRPr="001B1406" w:rsidRDefault="003F4AAF" w:rsidP="005729DB">
      <w:r>
        <w:t xml:space="preserve">The goal of this lab is to understand </w:t>
      </w:r>
      <w:r w:rsidR="001B1406" w:rsidRPr="001B1406">
        <w:t xml:space="preserve">GDPR (General Data Protection Regulation) </w:t>
      </w:r>
      <w:r>
        <w:t>r</w:t>
      </w:r>
      <w:r w:rsidR="001B1406" w:rsidRPr="001B1406">
        <w:t>equirements</w:t>
      </w:r>
      <w:r>
        <w:t>,</w:t>
      </w:r>
      <w:r w:rsidR="001B1406">
        <w:t xml:space="preserve"> its impact on your organization</w:t>
      </w:r>
      <w:r>
        <w:t>,</w:t>
      </w:r>
      <w:r w:rsidR="001B1406">
        <w:t xml:space="preserve"> and how ServiceNow can help your compliance j</w:t>
      </w:r>
      <w:r w:rsidR="001B1406" w:rsidRPr="001B1406">
        <w:t>ourney to GDPR</w:t>
      </w:r>
      <w:r w:rsidR="005729DB">
        <w:t xml:space="preserve">. </w:t>
      </w:r>
      <w:r w:rsidR="00976739">
        <w:t>ServiceNow</w:t>
      </w:r>
      <w:r w:rsidR="001B1406" w:rsidRPr="001B1406">
        <w:t xml:space="preserve"> Governance, Risk, and Compliance (GRC) helps bring order to an enterprise’s </w:t>
      </w:r>
      <w:r w:rsidR="001B1406">
        <w:t>compliance requirements to GDPR.</w:t>
      </w:r>
      <w:r w:rsidR="001B1406" w:rsidRPr="001B1406">
        <w:t xml:space="preserve"> </w:t>
      </w:r>
      <w:r w:rsidR="001B1406">
        <w:t xml:space="preserve">It provides best practices to meet the GDPR requirements. </w:t>
      </w:r>
      <w:r w:rsidR="001B1406" w:rsidRPr="001B1406">
        <w:t xml:space="preserve">This lab explains </w:t>
      </w:r>
      <w:r w:rsidR="00A10BDB">
        <w:t xml:space="preserve">key ServiceNow application to support GDPR </w:t>
      </w:r>
      <w:r w:rsidR="00470445">
        <w:t xml:space="preserve">and names </w:t>
      </w:r>
      <w:r w:rsidR="006B5DCE">
        <w:t>the key citation</w:t>
      </w:r>
      <w:r w:rsidR="00A10BDB">
        <w:t>s</w:t>
      </w:r>
      <w:r w:rsidR="006B5DCE">
        <w:t xml:space="preserve"> </w:t>
      </w:r>
      <w:r w:rsidR="00470445">
        <w:t>(regulatory requirements)</w:t>
      </w:r>
      <w:r w:rsidR="006B5DCE">
        <w:t xml:space="preserve"> for GDPR</w:t>
      </w:r>
      <w:r w:rsidR="001B1406" w:rsidRPr="001B1406">
        <w:t xml:space="preserve">. </w:t>
      </w:r>
    </w:p>
    <w:p w14:paraId="5B5CC2F5" w14:textId="77777777" w:rsidR="001B1406" w:rsidRDefault="001B1406" w:rsidP="001B1406">
      <w:pPr>
        <w:widowControl w:val="0"/>
        <w:autoSpaceDE w:val="0"/>
        <w:autoSpaceDN w:val="0"/>
        <w:adjustRightInd w:val="0"/>
      </w:pPr>
    </w:p>
    <w:p w14:paraId="62B0409D" w14:textId="77777777" w:rsidR="005729DB" w:rsidRPr="005729DB" w:rsidRDefault="005729DB" w:rsidP="005729DB">
      <w:pPr>
        <w:pStyle w:val="Heading1"/>
      </w:pPr>
      <w:r w:rsidRPr="005729DB">
        <w:t xml:space="preserve">Getting Started – Log on to Your Training Instance </w:t>
      </w:r>
    </w:p>
    <w:p w14:paraId="1EABBBA0" w14:textId="77777777" w:rsidR="005729DB" w:rsidRPr="005729DB" w:rsidRDefault="005729DB" w:rsidP="005729DB">
      <w:pPr>
        <w:pStyle w:val="TaskStep1"/>
      </w:pPr>
      <w:r w:rsidRPr="005729DB">
        <w:t>Navigate to the unique instance URL provided to you.  </w:t>
      </w:r>
    </w:p>
    <w:p w14:paraId="3D49B4E1" w14:textId="77777777" w:rsidR="005729DB" w:rsidRPr="005729DB" w:rsidRDefault="005729DB" w:rsidP="005729DB">
      <w:pPr>
        <w:pStyle w:val="TaskStep1"/>
      </w:pPr>
      <w:r w:rsidRPr="005729DB">
        <w:t>Log on with the provided credentials.  </w:t>
      </w:r>
    </w:p>
    <w:p w14:paraId="3BAD6B83" w14:textId="2E8FFC95" w:rsidR="0057210D" w:rsidRDefault="0057210D" w:rsidP="002157F8">
      <w:pPr>
        <w:pStyle w:val="TaskStep1"/>
      </w:pPr>
      <w:r>
        <w:t>See your homepage.</w:t>
      </w:r>
      <w:r w:rsidR="00470445">
        <w:br/>
      </w:r>
      <w:r w:rsidR="00470445" w:rsidRPr="00F6706D">
        <w:rPr>
          <w:sz w:val="12"/>
          <w:szCs w:val="12"/>
        </w:rPr>
        <w:br/>
      </w:r>
      <w:r w:rsidR="00470445">
        <w:rPr>
          <w:noProof/>
        </w:rPr>
        <w:drawing>
          <wp:inline distT="0" distB="0" distL="0" distR="0" wp14:anchorId="64D9AB48" wp14:editId="0B8D429B">
            <wp:extent cx="5029200" cy="2304765"/>
            <wp:effectExtent l="19050" t="19050" r="19050" b="19685"/>
            <wp:docPr id="40" name="Picture 40" descr="../../../../../../../Desktop/Screen%20Shot%202017-04-07%20at%20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../../../../../../../Desktop/Screen%20Shot%202017-04-07%20at%201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230476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215AF72" w14:textId="31809327" w:rsidR="00883F9E" w:rsidRDefault="0057210D" w:rsidP="0057210D">
      <w:pPr>
        <w:pStyle w:val="TaskStep1"/>
      </w:pPr>
      <w:r>
        <w:lastRenderedPageBreak/>
        <w:t>See your favorite applications</w:t>
      </w:r>
      <w:r w:rsidR="00694FCF">
        <w:t xml:space="preserve"> </w:t>
      </w:r>
      <w:r>
        <w:t xml:space="preserve">by clicking on the </w:t>
      </w:r>
      <w:r w:rsidR="00694FCF" w:rsidRPr="0057210D">
        <w:rPr>
          <w:b/>
        </w:rPr>
        <w:t>star (</w:t>
      </w:r>
      <w:r>
        <w:rPr>
          <w:noProof/>
        </w:rPr>
        <w:drawing>
          <wp:inline distT="0" distB="0" distL="0" distR="0" wp14:anchorId="3B0AA6B0" wp14:editId="690E18E7">
            <wp:extent cx="182880" cy="130113"/>
            <wp:effectExtent l="0" t="0" r="7620" b="3810"/>
            <wp:docPr id="70" name="Picture 70" descr="../../../../../../../Desktop/Screen%20Shot%202017-04-07%20at%20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../../../../../../../Desktop/Screen%20Shot%202017-04-07%20at%201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" cy="1301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94FCF" w:rsidRPr="0057210D">
        <w:rPr>
          <w:b/>
        </w:rPr>
        <w:t xml:space="preserve">) </w:t>
      </w:r>
      <w:r w:rsidR="00694FCF" w:rsidRPr="00694FCF">
        <w:t>next to the application</w:t>
      </w:r>
      <w:r w:rsidR="00694FCF">
        <w:t>.</w:t>
      </w:r>
      <w:r w:rsidR="00883F9E" w:rsidRPr="00883F9E">
        <w:t xml:space="preserve"> </w:t>
      </w:r>
      <w:r w:rsidR="00470445">
        <w:br/>
      </w:r>
      <w:r w:rsidR="00470445" w:rsidRPr="007555F1">
        <w:rPr>
          <w:sz w:val="12"/>
          <w:szCs w:val="12"/>
        </w:rPr>
        <w:br/>
      </w:r>
      <w:r w:rsidR="00470445">
        <w:rPr>
          <w:noProof/>
        </w:rPr>
        <w:drawing>
          <wp:inline distT="0" distB="0" distL="0" distR="0" wp14:anchorId="2C9A11AA" wp14:editId="5CDE3347">
            <wp:extent cx="1146838" cy="2541033"/>
            <wp:effectExtent l="25400" t="25400" r="21590" b="24765"/>
            <wp:docPr id="52" name="Picture 52" descr="../../../../../../../Desktop/Screen%20Shot%202017-04-07%20at%20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../../../../../../../Desktop/Screen%20Shot%202017-04-07%20at%201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7115" cy="256380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EE231DA" w14:textId="1EDC0267" w:rsidR="00E60F8D" w:rsidRDefault="0057210D" w:rsidP="002157F8">
      <w:pPr>
        <w:pStyle w:val="TaskStep1"/>
        <w:rPr>
          <w:b/>
        </w:rPr>
      </w:pPr>
      <w:r>
        <w:t>D</w:t>
      </w:r>
      <w:r w:rsidR="005729DB">
        <w:t xml:space="preserve">iscover GRC applications </w:t>
      </w:r>
      <w:r w:rsidR="008608D5">
        <w:t xml:space="preserve">and its modules </w:t>
      </w:r>
      <w:r w:rsidR="005729DB">
        <w:t>by typing</w:t>
      </w:r>
      <w:r w:rsidR="002157F8">
        <w:t xml:space="preserve"> first few letters of </w:t>
      </w:r>
      <w:r w:rsidR="002157F8" w:rsidRPr="002157F8">
        <w:rPr>
          <w:b/>
        </w:rPr>
        <w:t>Policy &amp; Compliance</w:t>
      </w:r>
      <w:r w:rsidR="002157F8">
        <w:t xml:space="preserve">; </w:t>
      </w:r>
      <w:r w:rsidR="002157F8" w:rsidRPr="002157F8">
        <w:rPr>
          <w:b/>
        </w:rPr>
        <w:t>Risk Management</w:t>
      </w:r>
      <w:r w:rsidR="002157F8">
        <w:t xml:space="preserve"> </w:t>
      </w:r>
      <w:r w:rsidR="002157F8" w:rsidRPr="002157F8">
        <w:rPr>
          <w:b/>
        </w:rPr>
        <w:t>&amp; Audit Management</w:t>
      </w:r>
      <w:r w:rsidR="00622153">
        <w:t>.</w:t>
      </w:r>
      <w:r w:rsidR="00622153">
        <w:br/>
      </w:r>
      <w:r w:rsidR="00622153" w:rsidRPr="007555F1">
        <w:rPr>
          <w:sz w:val="12"/>
          <w:szCs w:val="12"/>
        </w:rPr>
        <w:br/>
      </w:r>
      <w:r w:rsidR="00622153">
        <w:rPr>
          <w:b/>
          <w:noProof/>
        </w:rPr>
        <w:drawing>
          <wp:inline distT="0" distB="0" distL="0" distR="0" wp14:anchorId="2BD4D5BC" wp14:editId="7435B70D">
            <wp:extent cx="3200400" cy="2941151"/>
            <wp:effectExtent l="19050" t="19050" r="19050" b="12065"/>
            <wp:docPr id="56" name="Picture 56" descr="Screen%20Shots/PR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Screen%20Shots/PRA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94115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82668D5" w14:textId="245884CB" w:rsidR="002358E1" w:rsidRPr="002358E1" w:rsidRDefault="002358E1" w:rsidP="002358E1">
      <w:pPr>
        <w:spacing w:after="0"/>
        <w:ind w:left="0"/>
        <w:rPr>
          <w:rFonts w:asciiTheme="majorHAnsi" w:hAnsiTheme="majorHAnsi"/>
          <w:b/>
        </w:rPr>
      </w:pPr>
    </w:p>
    <w:p w14:paraId="35EE9DF3" w14:textId="148D8904" w:rsidR="007F6E4C" w:rsidRDefault="002358E1" w:rsidP="002358E1">
      <w:pPr>
        <w:pStyle w:val="Heading1"/>
      </w:pPr>
      <w:r w:rsidRPr="002358E1">
        <w:lastRenderedPageBreak/>
        <w:t xml:space="preserve">Check </w:t>
      </w:r>
      <w:r w:rsidR="00622153" w:rsidRPr="002358E1">
        <w:t xml:space="preserve">Your </w:t>
      </w:r>
      <w:r w:rsidR="00A10BDB">
        <w:t>Homepage</w:t>
      </w:r>
    </w:p>
    <w:p w14:paraId="7F6AF750" w14:textId="72EB3250" w:rsidR="00A57A7B" w:rsidRDefault="00A57A7B" w:rsidP="002358E1">
      <w:pPr>
        <w:pStyle w:val="TaskStep1"/>
        <w:numPr>
          <w:ilvl w:val="0"/>
          <w:numId w:val="9"/>
        </w:numPr>
      </w:pPr>
      <w:r>
        <w:t xml:space="preserve">Click </w:t>
      </w:r>
      <w:r w:rsidR="00622153">
        <w:t xml:space="preserve">the </w:t>
      </w:r>
      <w:r w:rsidRPr="00AE5DFF">
        <w:rPr>
          <w:b/>
        </w:rPr>
        <w:t>ServiceNow</w:t>
      </w:r>
      <w:r>
        <w:t xml:space="preserve"> logo</w:t>
      </w:r>
      <w:r w:rsidR="00622153">
        <w:t>.</w:t>
      </w:r>
      <w:r w:rsidR="00622153">
        <w:br/>
      </w:r>
      <w:r w:rsidR="00622153" w:rsidRPr="007555F1">
        <w:rPr>
          <w:sz w:val="12"/>
          <w:szCs w:val="12"/>
        </w:rPr>
        <w:br/>
      </w:r>
      <w:r w:rsidR="00622153" w:rsidRPr="00280F0D">
        <w:rPr>
          <w:noProof/>
        </w:rPr>
        <mc:AlternateContent>
          <mc:Choice Requires="wpg">
            <w:drawing>
              <wp:inline distT="0" distB="0" distL="0" distR="0" wp14:anchorId="67CB32DE" wp14:editId="17B7E480">
                <wp:extent cx="2743200" cy="1072836"/>
                <wp:effectExtent l="19050" t="19050" r="19050" b="13335"/>
                <wp:docPr id="58" name="Group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2743200" cy="1072836"/>
                          <a:chOff x="0" y="0"/>
                          <a:chExt cx="3695700" cy="1447800"/>
                        </a:xfrm>
                      </wpg:grpSpPr>
                      <pic:pic xmlns:pic="http://schemas.openxmlformats.org/drawingml/2006/picture">
                        <pic:nvPicPr>
                          <pic:cNvPr id="62" name="Picture 62"/>
                          <pic:cNvPicPr>
                            <a:picLocks noChangeAspect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95700" cy="144780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  <wps:wsp>
                        <wps:cNvPr id="75" name="Frame 75"/>
                        <wps:cNvSpPr/>
                        <wps:spPr>
                          <a:xfrm>
                            <a:off x="0" y="0"/>
                            <a:ext cx="2790596" cy="528294"/>
                          </a:xfrm>
                          <a:prstGeom prst="frame">
                            <a:avLst>
                              <a:gd name="adj1" fmla="val 1689"/>
                            </a:avLst>
                          </a:prstGeom>
                          <a:solidFill>
                            <a:srgbClr val="FF0000"/>
                          </a:solidFill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</wpg:wgp>
                  </a:graphicData>
                </a:graphic>
              </wp:inline>
            </w:drawing>
          </mc:Choice>
          <mc:Fallback xmlns:w16se="http://schemas.microsoft.com/office/word/2015/wordml/symex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>
            <w:pict>
              <v:group w14:anchorId="10E6C12F" id="Group 1" o:spid="_x0000_s1026" style="width:3in;height:84.5pt;mso-position-horizontal-relative:char;mso-position-vertical-relative:line" coordsize="36957,1447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">
                <o:lock v:ext="edit" aspectratio="t"/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62" o:spid="_x0000_s1027" type="#_x0000_t75" style="position:absolute;width:36957;height:144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" stroked="t" strokecolor="black [3213]">
                  <v:imagedata r:id="rId16" o:title=""/>
                  <v:path arrowok="t"/>
                </v:shape>
                <v:shape id="Frame 75" o:spid="_x0000_s1028" style="position:absolute;width:27905;height:5282;visibility:visible;mso-wrap-style:square;v-text-anchor:middle" coordsize="2790596,5282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" path="m,l2790596,r,528294l,528294,,xm8923,8923r,510448l2781673,519371r,-510448l8923,8923xe" fillcolor="red" strokecolor="red" strokeweight="2.25pt">
                  <v:path arrowok="t" o:connecttype="custom" o:connectlocs="0,0;2790596,0;2790596,528294;0,528294;0,0;8923,8923;8923,519371;2781673,519371;2781673,8923;8923,8923" o:connectangles="0,0,0,0,0,0,0,0,0,0"/>
                </v:shape>
                <w10:anchorlock/>
              </v:group>
            </w:pict>
          </mc:Fallback>
        </mc:AlternateContent>
      </w:r>
    </w:p>
    <w:p w14:paraId="4EBBC792" w14:textId="6FBF778F" w:rsidR="002358E1" w:rsidRDefault="002358E1" w:rsidP="002358E1">
      <w:pPr>
        <w:pStyle w:val="TaskStep1"/>
        <w:numPr>
          <w:ilvl w:val="0"/>
          <w:numId w:val="9"/>
        </w:numPr>
      </w:pPr>
      <w:r>
        <w:t xml:space="preserve">In </w:t>
      </w:r>
      <w:r w:rsidR="00622153">
        <w:t xml:space="preserve">the </w:t>
      </w:r>
      <w:r w:rsidR="00A10BDB">
        <w:t>homepage</w:t>
      </w:r>
      <w:r w:rsidR="00A57A7B">
        <w:t xml:space="preserve"> </w:t>
      </w:r>
      <w:r>
        <w:t xml:space="preserve">window, search for </w:t>
      </w:r>
      <w:r w:rsidRPr="002358E1">
        <w:t>compliance</w:t>
      </w:r>
      <w:r w:rsidR="00A10BDB">
        <w:t xml:space="preserve"> from the drop-down list</w:t>
      </w:r>
      <w:r w:rsidRPr="002358E1">
        <w:t>.</w:t>
      </w:r>
      <w:r w:rsidR="00622153">
        <w:br/>
      </w:r>
      <w:r w:rsidR="00622153" w:rsidRPr="007555F1">
        <w:rPr>
          <w:sz w:val="12"/>
          <w:szCs w:val="12"/>
        </w:rPr>
        <w:br/>
      </w:r>
      <w:r w:rsidR="00622153">
        <w:rPr>
          <w:b/>
          <w:noProof/>
        </w:rPr>
        <w:drawing>
          <wp:inline distT="0" distB="0" distL="0" distR="0" wp14:anchorId="7DA0D8BF" wp14:editId="33330358">
            <wp:extent cx="5029200" cy="2126234"/>
            <wp:effectExtent l="19050" t="19050" r="19050" b="26670"/>
            <wp:docPr id="79" name="Picture 79" descr="../../../../../../../Desktop/Screen%20Shot%202017-04-07%20at%20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../../../../../../../Desktop/Screen%20Shot%202017-04-07%20at%201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212623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4090D04" w14:textId="4C26EB14" w:rsidR="002358E1" w:rsidRPr="00F6706D" w:rsidRDefault="002358E1" w:rsidP="002358E1">
      <w:pPr>
        <w:pStyle w:val="TaskStep1"/>
        <w:numPr>
          <w:ilvl w:val="0"/>
          <w:numId w:val="9"/>
        </w:numPr>
      </w:pPr>
      <w:r>
        <w:t xml:space="preserve">Select </w:t>
      </w:r>
      <w:r w:rsidRPr="002358E1">
        <w:rPr>
          <w:b/>
        </w:rPr>
        <w:t>Compliance Overview</w:t>
      </w:r>
      <w:r w:rsidR="00A10BDB" w:rsidRPr="00F6706D">
        <w:t>.</w:t>
      </w:r>
    </w:p>
    <w:p w14:paraId="18D58109" w14:textId="1FEC2758" w:rsidR="002358E1" w:rsidRPr="002358E1" w:rsidRDefault="002358E1" w:rsidP="002358E1">
      <w:pPr>
        <w:pStyle w:val="TaskStep1"/>
        <w:numPr>
          <w:ilvl w:val="0"/>
          <w:numId w:val="9"/>
        </w:numPr>
      </w:pPr>
      <w:r w:rsidRPr="002358E1">
        <w:t>See</w:t>
      </w:r>
      <w:r>
        <w:t xml:space="preserve"> initial Compliance status. </w:t>
      </w:r>
      <w:r w:rsidR="00A10BDB">
        <w:t xml:space="preserve">You should see </w:t>
      </w:r>
      <w:r w:rsidR="00A10BDB" w:rsidRPr="00A10BDB">
        <w:rPr>
          <w:b/>
        </w:rPr>
        <w:t>GDPR Compliance</w:t>
      </w:r>
      <w:r w:rsidR="00A10BDB">
        <w:t xml:space="preserve"> report as empty for now. </w:t>
      </w:r>
      <w:r w:rsidR="00C02AF1">
        <w:t xml:space="preserve">The related </w:t>
      </w:r>
      <w:r w:rsidR="00C02AF1" w:rsidRPr="000858A5">
        <w:rPr>
          <w:b/>
        </w:rPr>
        <w:t>gauges</w:t>
      </w:r>
      <w:r w:rsidR="00A10BDB">
        <w:rPr>
          <w:b/>
        </w:rPr>
        <w:t>/reports</w:t>
      </w:r>
      <w:r>
        <w:t xml:space="preserve"> </w:t>
      </w:r>
      <w:r w:rsidR="00622153">
        <w:t>are</w:t>
      </w:r>
      <w:r w:rsidR="00FB383A">
        <w:t xml:space="preserve"> </w:t>
      </w:r>
      <w:r>
        <w:t xml:space="preserve">updated as </w:t>
      </w:r>
      <w:r w:rsidR="00622153">
        <w:t xml:space="preserve">you </w:t>
      </w:r>
      <w:r>
        <w:t>progress with the lab.</w:t>
      </w:r>
    </w:p>
    <w:p w14:paraId="2C85E6A0" w14:textId="7753EF52" w:rsidR="00F64B43" w:rsidRDefault="00F64B43" w:rsidP="003F4AAF">
      <w:pPr>
        <w:pStyle w:val="TaskStep1"/>
        <w:numPr>
          <w:ilvl w:val="0"/>
          <w:numId w:val="0"/>
        </w:numPr>
        <w:ind w:left="360"/>
        <w:rPr>
          <w:b/>
        </w:rPr>
      </w:pPr>
    </w:p>
    <w:p w14:paraId="0DEDD73B" w14:textId="77777777" w:rsidR="006B5DCE" w:rsidRPr="00602C94" w:rsidRDefault="006B5DCE" w:rsidP="006B5DCE">
      <w:pPr>
        <w:pStyle w:val="LabGoal"/>
      </w:pPr>
      <w:r>
        <w:lastRenderedPageBreak/>
        <mc:AlternateContent>
          <mc:Choice Requires="wps">
            <w:drawing>
              <wp:anchor distT="0" distB="0" distL="114300" distR="114300" simplePos="0" relativeHeight="251657728" behindDoc="0" locked="1" layoutInCell="1" allowOverlap="0" wp14:anchorId="17DD4898" wp14:editId="6633854C">
                <wp:simplePos x="0" y="0"/>
                <wp:positionH relativeFrom="margin">
                  <wp:posOffset>4480560</wp:posOffset>
                </wp:positionH>
                <wp:positionV relativeFrom="margin">
                  <wp:posOffset>91440</wp:posOffset>
                </wp:positionV>
                <wp:extent cx="2011680" cy="2011680"/>
                <wp:effectExtent l="0" t="5080" r="0" b="2540"/>
                <wp:wrapSquare wrapText="bothSides"/>
                <wp:docPr id="1" name="Text Box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11680" cy="2011680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lumMod val="100000"/>
                            <a:lumOff val="0"/>
                          </a:scheme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="" xmlns:o="urn:schemas-microsoft-com:office:office" xmlns:v="urn:schemas-microsoft-com:vml" xmlns:w10="urn:schemas-microsoft-com:office:word" xmlns:w="http://schemas.openxmlformats.org/wordprocessingml/2006/main" xmlns:a14="http://schemas.microsoft.com/office/drawing/2010/main" xmlns:w16se="http://schemas.microsoft.com/office/word/2015/wordml/symex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8103A86" w14:textId="77777777" w:rsidR="00DA2906" w:rsidRDefault="00DA2906" w:rsidP="006B5DCE">
                            <w:pPr>
                              <w:pStyle w:val="LabTitle"/>
                            </w:pPr>
                            <w:r>
                              <w:t>Lab 1.1</w:t>
                            </w:r>
                          </w:p>
                          <w:p w14:paraId="11A1EF70" w14:textId="75B36D42" w:rsidR="00DA2906" w:rsidRPr="00506E97" w:rsidRDefault="00DA2906" w:rsidP="006B5DCE">
                            <w:pPr>
                              <w:pStyle w:val="LabTitle"/>
                            </w:pPr>
                            <w:r>
                              <w:t>Authority Document GDPR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7DD4898" id="Text Box 1" o:spid="_x0000_s1027" type="#_x0000_t202" style="position:absolute;left:0;text-align:left;margin-left:352.8pt;margin-top:7.2pt;width:158.4pt;height:158.4pt;z-index:251657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" o:allowoverlap="f" fillcolor="black [3213]" stroked="f">
                <v:textbox>
                  <w:txbxContent>
                    <w:p w14:paraId="28103A86" w14:textId="77777777" w:rsidR="00DA2906" w:rsidRDefault="00DA2906" w:rsidP="006B5DCE">
                      <w:pPr>
                        <w:pStyle w:val="LabTitle"/>
                      </w:pPr>
                      <w:r>
                        <w:t>Lab 1.1</w:t>
                      </w:r>
                    </w:p>
                    <w:p w14:paraId="11A1EF70" w14:textId="75B36D42" w:rsidR="00DA2906" w:rsidRPr="00506E97" w:rsidRDefault="00DA2906" w:rsidP="006B5DCE">
                      <w:pPr>
                        <w:pStyle w:val="LabTitle"/>
                      </w:pPr>
                      <w:r>
                        <w:t>Authority Document GDPR</w:t>
                      </w:r>
                    </w:p>
                  </w:txbxContent>
                </v:textbox>
                <w10:wrap type="square" anchorx="margin" anchory="margin"/>
                <w10:anchorlock/>
              </v:shape>
            </w:pict>
          </mc:Fallback>
        </mc:AlternateContent>
      </w:r>
      <w:r w:rsidRPr="00602C94">
        <w:t xml:space="preserve">Lab </w:t>
      </w:r>
      <w:r w:rsidRPr="003E2DE9">
        <w:t>Goal</w:t>
      </w:r>
    </w:p>
    <w:p w14:paraId="7866B7F7" w14:textId="4D7CE8C4" w:rsidR="006B5DCE" w:rsidRPr="001B1406" w:rsidRDefault="00AD5F4F" w:rsidP="006B5DCE">
      <w:r>
        <w:t xml:space="preserve">This lab explores the </w:t>
      </w:r>
      <w:r w:rsidR="006B5DCE">
        <w:t xml:space="preserve">GDPR authority document. </w:t>
      </w:r>
      <w:r>
        <w:t xml:space="preserve">It also explains the </w:t>
      </w:r>
      <w:r w:rsidR="006B5DCE">
        <w:t>different citation</w:t>
      </w:r>
      <w:r w:rsidR="00E46BBA">
        <w:t>s</w:t>
      </w:r>
      <w:r w:rsidR="006B5DCE">
        <w:t xml:space="preserve"> for regulatory requirements.</w:t>
      </w:r>
    </w:p>
    <w:p w14:paraId="17AC6E27" w14:textId="77777777" w:rsidR="006B5DCE" w:rsidRDefault="006B5DCE" w:rsidP="006B5DCE">
      <w:pPr>
        <w:widowControl w:val="0"/>
        <w:autoSpaceDE w:val="0"/>
        <w:autoSpaceDN w:val="0"/>
        <w:adjustRightInd w:val="0"/>
      </w:pPr>
    </w:p>
    <w:p w14:paraId="4D0A858A" w14:textId="4EF0C8DD" w:rsidR="006B5DCE" w:rsidRDefault="006B5DCE" w:rsidP="006B5DCE">
      <w:pPr>
        <w:pStyle w:val="Heading1"/>
      </w:pPr>
      <w:r>
        <w:t>GDPR Authority Document</w:t>
      </w:r>
    </w:p>
    <w:p w14:paraId="3CBB57DC" w14:textId="46919188" w:rsidR="00F87455" w:rsidRPr="00F87455" w:rsidRDefault="00F87455" w:rsidP="003F4AAF">
      <w:pPr>
        <w:pStyle w:val="TaskStep1"/>
        <w:numPr>
          <w:ilvl w:val="0"/>
          <w:numId w:val="28"/>
        </w:numPr>
        <w:ind w:left="360"/>
      </w:pPr>
      <w:r>
        <w:t xml:space="preserve">Type </w:t>
      </w:r>
      <w:r w:rsidRPr="00F87455">
        <w:rPr>
          <w:b/>
        </w:rPr>
        <w:t>autho</w:t>
      </w:r>
      <w:r w:rsidR="00AC445F">
        <w:rPr>
          <w:b/>
        </w:rPr>
        <w:t>rity</w:t>
      </w:r>
      <w:r>
        <w:t xml:space="preserve"> in </w:t>
      </w:r>
      <w:r w:rsidRPr="00F87455">
        <w:rPr>
          <w:b/>
        </w:rPr>
        <w:t>Filter Navigator</w:t>
      </w:r>
      <w:r w:rsidR="00AC445F">
        <w:rPr>
          <w:b/>
        </w:rPr>
        <w:t xml:space="preserve"> </w:t>
      </w:r>
      <w:r w:rsidR="00AC445F" w:rsidRPr="00AC445F">
        <w:t>to search Authority Documents</w:t>
      </w:r>
      <w:r w:rsidR="00AC445F">
        <w:t>.</w:t>
      </w:r>
    </w:p>
    <w:p w14:paraId="4775EEE5" w14:textId="65604737" w:rsidR="00F87455" w:rsidRDefault="00F87455" w:rsidP="003F4AAF">
      <w:pPr>
        <w:pStyle w:val="TaskStep1"/>
        <w:numPr>
          <w:ilvl w:val="0"/>
          <w:numId w:val="28"/>
        </w:numPr>
        <w:ind w:left="360"/>
      </w:pPr>
      <w:r w:rsidRPr="00F87455">
        <w:t xml:space="preserve">Click </w:t>
      </w:r>
      <w:r>
        <w:rPr>
          <w:b/>
        </w:rPr>
        <w:t>Authority Documents</w:t>
      </w:r>
      <w:r w:rsidR="00AC445F">
        <w:rPr>
          <w:b/>
        </w:rPr>
        <w:t>.</w:t>
      </w:r>
    </w:p>
    <w:p w14:paraId="36967E4F" w14:textId="3A535AB0" w:rsidR="005277CA" w:rsidRPr="005277CA" w:rsidRDefault="006B5DCE" w:rsidP="003F4AAF">
      <w:pPr>
        <w:pStyle w:val="TaskStep1"/>
        <w:numPr>
          <w:ilvl w:val="0"/>
          <w:numId w:val="28"/>
        </w:numPr>
        <w:ind w:left="360"/>
      </w:pPr>
      <w:r>
        <w:t xml:space="preserve">Search </w:t>
      </w:r>
      <w:r w:rsidR="008D4753">
        <w:rPr>
          <w:b/>
        </w:rPr>
        <w:t>*EU</w:t>
      </w:r>
      <w:r w:rsidRPr="00947162">
        <w:rPr>
          <w:b/>
        </w:rPr>
        <w:t xml:space="preserve"> </w:t>
      </w:r>
      <w:r>
        <w:t xml:space="preserve">under </w:t>
      </w:r>
      <w:r w:rsidRPr="00947162">
        <w:rPr>
          <w:b/>
        </w:rPr>
        <w:t>Authority Documents</w:t>
      </w:r>
      <w:r w:rsidR="00625D90">
        <w:rPr>
          <w:b/>
        </w:rPr>
        <w:t xml:space="preserve"> </w:t>
      </w:r>
      <w:r w:rsidR="00625D90" w:rsidRPr="00625D90">
        <w:t>in the</w:t>
      </w:r>
      <w:r w:rsidR="00625D90">
        <w:rPr>
          <w:b/>
        </w:rPr>
        <w:t xml:space="preserve"> Common Name </w:t>
      </w:r>
      <w:r w:rsidR="00625D90" w:rsidRPr="00F6706D">
        <w:t>field</w:t>
      </w:r>
      <w:r w:rsidR="00BC760C" w:rsidRPr="00F6706D">
        <w:t>.</w:t>
      </w:r>
      <w:r w:rsidR="00AD5F4F">
        <w:br/>
      </w:r>
      <w:r w:rsidR="00AD5F4F" w:rsidRPr="007555F1">
        <w:rPr>
          <w:sz w:val="12"/>
          <w:szCs w:val="12"/>
        </w:rPr>
        <w:br/>
      </w:r>
      <w:r w:rsidR="00AD5F4F">
        <w:rPr>
          <w:b/>
          <w:noProof/>
        </w:rPr>
        <w:drawing>
          <wp:inline distT="0" distB="0" distL="0" distR="0" wp14:anchorId="2ACAE080" wp14:editId="618DA3A7">
            <wp:extent cx="5029200" cy="1945271"/>
            <wp:effectExtent l="19050" t="19050" r="19050" b="17145"/>
            <wp:docPr id="84" name="Picture 84" descr="../../../../../../../Desktop/Screen%20Shot%202017-04-07%20at%20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../../../../../../../Desktop/Screen%20Shot%202017-04-07%20at%201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194527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1F576E8" w14:textId="21075853" w:rsidR="004660EE" w:rsidRDefault="004660EE" w:rsidP="003F4AAF">
      <w:pPr>
        <w:pStyle w:val="TaskStep1"/>
        <w:numPr>
          <w:ilvl w:val="0"/>
          <w:numId w:val="0"/>
        </w:numPr>
      </w:pPr>
      <w:r w:rsidRPr="003F4AAF">
        <w:rPr>
          <w:b/>
        </w:rPr>
        <w:t>Note:</w:t>
      </w:r>
      <w:r>
        <w:t xml:space="preserve"> </w:t>
      </w:r>
      <w:r w:rsidR="00AC445F">
        <w:t xml:space="preserve">See </w:t>
      </w:r>
      <w:r w:rsidR="00331DC5">
        <w:t>example</w:t>
      </w:r>
      <w:r w:rsidR="00AC445F">
        <w:t xml:space="preserve"> below. </w:t>
      </w:r>
      <w:r>
        <w:t xml:space="preserve">If your </w:t>
      </w:r>
      <w:r w:rsidRPr="003F4AAF">
        <w:rPr>
          <w:b/>
        </w:rPr>
        <w:t>Type</w:t>
      </w:r>
      <w:r>
        <w:t xml:space="preserve"> field for </w:t>
      </w:r>
      <w:r w:rsidR="00AC445F" w:rsidRPr="003F4AAF">
        <w:rPr>
          <w:b/>
        </w:rPr>
        <w:t>EU</w:t>
      </w:r>
      <w:r w:rsidR="00AC445F">
        <w:t xml:space="preserve"> </w:t>
      </w:r>
      <w:r w:rsidRPr="003F4AAF">
        <w:rPr>
          <w:b/>
        </w:rPr>
        <w:t>GDPR</w:t>
      </w:r>
      <w:r>
        <w:t xml:space="preserve"> Authority Document is empty, you can add </w:t>
      </w:r>
      <w:r w:rsidR="002608FB">
        <w:t xml:space="preserve">the relevant type </w:t>
      </w:r>
      <w:r>
        <w:t>by double clicking</w:t>
      </w:r>
      <w:r w:rsidR="002608FB">
        <w:t xml:space="preserve"> on the empty field</w:t>
      </w:r>
      <w:r>
        <w:t>.</w:t>
      </w:r>
      <w:r w:rsidR="002608FB">
        <w:t xml:space="preserve"> </w:t>
      </w:r>
      <w:r w:rsidR="00AD5F4F">
        <w:br/>
      </w:r>
      <w:r w:rsidR="00AD5F4F" w:rsidRPr="003F4AAF">
        <w:rPr>
          <w:sz w:val="12"/>
          <w:szCs w:val="12"/>
        </w:rPr>
        <w:br/>
      </w:r>
      <w:r w:rsidR="00AD5F4F">
        <w:rPr>
          <w:b/>
          <w:noProof/>
          <w:sz w:val="52"/>
        </w:rPr>
        <w:drawing>
          <wp:inline distT="0" distB="0" distL="0" distR="0" wp14:anchorId="275EEE6B" wp14:editId="5EC85B39">
            <wp:extent cx="5029200" cy="904765"/>
            <wp:effectExtent l="19050" t="19050" r="19050" b="10160"/>
            <wp:docPr id="87" name="Picture 87" descr="../../../../../../../Desktop/Screen%20Shot%202017-04-07%20at%20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../../../../../../../Desktop/Screen%20Shot%202017-04-07%20at%201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90476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4B20DE4" w14:textId="464350F5" w:rsidR="00312F48" w:rsidRDefault="00066761" w:rsidP="003F4AAF">
      <w:pPr>
        <w:pStyle w:val="TaskStep1"/>
        <w:numPr>
          <w:ilvl w:val="0"/>
          <w:numId w:val="28"/>
        </w:numPr>
        <w:ind w:left="360"/>
      </w:pPr>
      <w:r w:rsidRPr="00F6706D">
        <w:t>Click</w:t>
      </w:r>
      <w:r>
        <w:t xml:space="preserve"> the </w:t>
      </w:r>
      <w:r w:rsidRPr="00947162">
        <w:rPr>
          <w:b/>
        </w:rPr>
        <w:t>EU G</w:t>
      </w:r>
      <w:r w:rsidR="00493380">
        <w:rPr>
          <w:b/>
        </w:rPr>
        <w:t xml:space="preserve">eneral Data Protection </w:t>
      </w:r>
      <w:r w:rsidRPr="00947162">
        <w:rPr>
          <w:b/>
        </w:rPr>
        <w:t>link</w:t>
      </w:r>
      <w:r w:rsidR="00F87455">
        <w:rPr>
          <w:b/>
        </w:rPr>
        <w:t xml:space="preserve"> (begins with AD00)</w:t>
      </w:r>
      <w:r>
        <w:t>. (</w:t>
      </w:r>
      <w:r w:rsidR="00AD5F4F">
        <w:t xml:space="preserve">You </w:t>
      </w:r>
      <w:r>
        <w:t>might have different authority document number</w:t>
      </w:r>
      <w:r w:rsidR="00AD5F4F">
        <w:t>.</w:t>
      </w:r>
      <w:r>
        <w:t xml:space="preserve">) </w:t>
      </w:r>
    </w:p>
    <w:p w14:paraId="5001C7A8" w14:textId="77777777" w:rsidR="00312F48" w:rsidRDefault="00066761" w:rsidP="003F4AAF">
      <w:pPr>
        <w:pStyle w:val="TaskStep1"/>
        <w:numPr>
          <w:ilvl w:val="0"/>
          <w:numId w:val="28"/>
        </w:numPr>
        <w:ind w:left="360"/>
      </w:pPr>
      <w:r>
        <w:t xml:space="preserve">See overall </w:t>
      </w:r>
      <w:r w:rsidRPr="00312F48">
        <w:rPr>
          <w:b/>
        </w:rPr>
        <w:t>GDPR</w:t>
      </w:r>
      <w:r>
        <w:t xml:space="preserve"> information.</w:t>
      </w:r>
    </w:p>
    <w:p w14:paraId="18496FCF" w14:textId="1F85A710" w:rsidR="00312F48" w:rsidRDefault="008D4753" w:rsidP="003F4AAF">
      <w:pPr>
        <w:pStyle w:val="TaskStep1"/>
        <w:numPr>
          <w:ilvl w:val="0"/>
          <w:numId w:val="28"/>
        </w:numPr>
        <w:ind w:left="360"/>
      </w:pPr>
      <w:r>
        <w:t>Scroll</w:t>
      </w:r>
      <w:r w:rsidR="00947162">
        <w:t xml:space="preserve"> to </w:t>
      </w:r>
      <w:r w:rsidR="00947162" w:rsidRPr="00312F48">
        <w:rPr>
          <w:b/>
        </w:rPr>
        <w:t>related lists</w:t>
      </w:r>
      <w:r w:rsidR="00947162">
        <w:t xml:space="preserve"> and </w:t>
      </w:r>
      <w:r w:rsidR="00947162" w:rsidRPr="00F6706D">
        <w:t>click</w:t>
      </w:r>
      <w:r w:rsidR="00947162">
        <w:t xml:space="preserve"> on the </w:t>
      </w:r>
      <w:r w:rsidR="00947162" w:rsidRPr="00312F48">
        <w:rPr>
          <w:b/>
        </w:rPr>
        <w:t>Citations</w:t>
      </w:r>
      <w:r w:rsidR="00947162">
        <w:t>.</w:t>
      </w:r>
    </w:p>
    <w:p w14:paraId="669BB8AC" w14:textId="77777777" w:rsidR="00312F48" w:rsidRDefault="00070753" w:rsidP="006B5DCE">
      <w:pPr>
        <w:pStyle w:val="TaskStep1"/>
        <w:numPr>
          <w:ilvl w:val="0"/>
          <w:numId w:val="28"/>
        </w:numPr>
      </w:pPr>
      <w:r>
        <w:lastRenderedPageBreak/>
        <w:t xml:space="preserve">Search for </w:t>
      </w:r>
      <w:r w:rsidRPr="00312F48">
        <w:rPr>
          <w:b/>
        </w:rPr>
        <w:t>Art. 35</w:t>
      </w:r>
      <w:r>
        <w:t xml:space="preserve"> </w:t>
      </w:r>
      <w:r w:rsidR="00493380">
        <w:t>in</w:t>
      </w:r>
      <w:r>
        <w:t xml:space="preserve"> </w:t>
      </w:r>
      <w:r w:rsidRPr="00312F48">
        <w:rPr>
          <w:b/>
        </w:rPr>
        <w:t>Reference</w:t>
      </w:r>
      <w:r w:rsidR="00493380" w:rsidRPr="00312F48">
        <w:rPr>
          <w:b/>
        </w:rPr>
        <w:t xml:space="preserve"> </w:t>
      </w:r>
      <w:r w:rsidR="00493380" w:rsidRPr="00493380">
        <w:t>field</w:t>
      </w:r>
      <w:r w:rsidRPr="00312F48">
        <w:rPr>
          <w:b/>
        </w:rPr>
        <w:t>.</w:t>
      </w:r>
    </w:p>
    <w:p w14:paraId="675F6A2F" w14:textId="6566E568" w:rsidR="005277CA" w:rsidRDefault="00070753" w:rsidP="006B5DCE">
      <w:pPr>
        <w:pStyle w:val="TaskStep1"/>
        <w:numPr>
          <w:ilvl w:val="0"/>
          <w:numId w:val="28"/>
        </w:numPr>
      </w:pPr>
      <w:r w:rsidRPr="00070753">
        <w:t>See relevant article, information and respective subsection</w:t>
      </w:r>
      <w:r w:rsidR="00493380">
        <w:t>s</w:t>
      </w:r>
      <w:r w:rsidRPr="00070753">
        <w:t xml:space="preserve">. </w:t>
      </w:r>
      <w:r w:rsidR="00AD5F4F">
        <w:br/>
      </w:r>
      <w:r w:rsidR="00AD5F4F" w:rsidRPr="007555F1">
        <w:rPr>
          <w:sz w:val="12"/>
          <w:szCs w:val="12"/>
        </w:rPr>
        <w:br/>
      </w:r>
      <w:r w:rsidR="00AD5F4F">
        <w:rPr>
          <w:noProof/>
        </w:rPr>
        <w:drawing>
          <wp:inline distT="0" distB="0" distL="0" distR="0" wp14:anchorId="5E3307D5" wp14:editId="5CE3F502">
            <wp:extent cx="5029200" cy="2756585"/>
            <wp:effectExtent l="19050" t="19050" r="19050" b="24765"/>
            <wp:docPr id="89" name="Picture 89" descr="../../../../../../../Desktop/Screen%20Shot%202017-04-07%20at%20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../../../../../../../Desktop/Screen%20Shot%202017-04-07%20at%201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275658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1AD5A3E" w14:textId="069E17BF" w:rsidR="00070753" w:rsidRDefault="00070753" w:rsidP="00F6706D"/>
    <w:p w14:paraId="5C87A2BD" w14:textId="77777777" w:rsidR="008533D1" w:rsidRPr="00602C94" w:rsidRDefault="008533D1" w:rsidP="008533D1">
      <w:pPr>
        <w:pStyle w:val="LabGoal"/>
      </w:pPr>
      <w:r>
        <w:lastRenderedPageBreak/>
        <mc:AlternateContent>
          <mc:Choice Requires="wps">
            <w:drawing>
              <wp:anchor distT="0" distB="0" distL="114300" distR="114300" simplePos="0" relativeHeight="251658752" behindDoc="0" locked="1" layoutInCell="1" allowOverlap="0" wp14:anchorId="68E4841D" wp14:editId="6C12CD2F">
                <wp:simplePos x="0" y="0"/>
                <wp:positionH relativeFrom="margin">
                  <wp:posOffset>4480560</wp:posOffset>
                </wp:positionH>
                <wp:positionV relativeFrom="margin">
                  <wp:posOffset>91440</wp:posOffset>
                </wp:positionV>
                <wp:extent cx="2011680" cy="2011680"/>
                <wp:effectExtent l="0" t="5080" r="0" b="2540"/>
                <wp:wrapSquare wrapText="bothSides"/>
                <wp:docPr id="24" name="Text Box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11680" cy="2011680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lumMod val="100000"/>
                            <a:lumOff val="0"/>
                          </a:scheme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="" xmlns:o="urn:schemas-microsoft-com:office:office" xmlns:v="urn:schemas-microsoft-com:vml" xmlns:w10="urn:schemas-microsoft-com:office:word" xmlns:w="http://schemas.openxmlformats.org/wordprocessingml/2006/main" xmlns:a14="http://schemas.microsoft.com/office/drawing/2010/main" xmlns:w16se="http://schemas.microsoft.com/office/word/2015/wordml/symex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FE77BBE" w14:textId="47B336C5" w:rsidR="00DA2906" w:rsidRDefault="00DA2906" w:rsidP="008533D1">
                            <w:pPr>
                              <w:pStyle w:val="LabTitle"/>
                            </w:pPr>
                            <w:r>
                              <w:t>Lab 2.0</w:t>
                            </w:r>
                          </w:p>
                          <w:p w14:paraId="6FBE7996" w14:textId="4E831FC2" w:rsidR="00DA2906" w:rsidRPr="00506E97" w:rsidRDefault="00DA2906" w:rsidP="008533D1">
                            <w:pPr>
                              <w:pStyle w:val="LabTitle"/>
                            </w:pPr>
                            <w:r>
                              <w:t>Policy Creation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8E4841D" id="Text Box 24" o:spid="_x0000_s1028" type="#_x0000_t202" style="position:absolute;left:0;text-align:left;margin-left:352.8pt;margin-top:7.2pt;width:158.4pt;height:158.4pt;z-index:251658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" o:allowoverlap="f" fillcolor="black [3213]" stroked="f">
                <v:textbox>
                  <w:txbxContent>
                    <w:p w14:paraId="5FE77BBE" w14:textId="47B336C5" w:rsidR="00DA2906" w:rsidRDefault="00DA2906" w:rsidP="008533D1">
                      <w:pPr>
                        <w:pStyle w:val="LabTitle"/>
                      </w:pPr>
                      <w:r>
                        <w:t>Lab 2.0</w:t>
                      </w:r>
                    </w:p>
                    <w:p w14:paraId="6FBE7996" w14:textId="4E831FC2" w:rsidR="00DA2906" w:rsidRPr="00506E97" w:rsidRDefault="00DA2906" w:rsidP="008533D1">
                      <w:pPr>
                        <w:pStyle w:val="LabTitle"/>
                      </w:pPr>
                      <w:r>
                        <w:t>Policy Creation</w:t>
                      </w:r>
                    </w:p>
                  </w:txbxContent>
                </v:textbox>
                <w10:wrap type="square" anchorx="margin" anchory="margin"/>
                <w10:anchorlock/>
              </v:shape>
            </w:pict>
          </mc:Fallback>
        </mc:AlternateContent>
      </w:r>
      <w:r w:rsidRPr="00602C94">
        <w:t xml:space="preserve">Lab </w:t>
      </w:r>
      <w:r w:rsidRPr="003E2DE9">
        <w:t>Goal</w:t>
      </w:r>
    </w:p>
    <w:p w14:paraId="5A7B1C3A" w14:textId="024AA96E" w:rsidR="008533D1" w:rsidRPr="001B1406" w:rsidRDefault="00152374" w:rsidP="008533D1">
      <w:r>
        <w:t xml:space="preserve">This lab explains how to create </w:t>
      </w:r>
      <w:r w:rsidR="008533D1">
        <w:t>an organizational policy</w:t>
      </w:r>
      <w:r w:rsidR="005D3E75">
        <w:t xml:space="preserve"> and policy statements</w:t>
      </w:r>
      <w:r w:rsidR="008533D1">
        <w:t xml:space="preserve"> that matches requirements and describes outlines for GDPR.</w:t>
      </w:r>
    </w:p>
    <w:p w14:paraId="3FF6C8AB" w14:textId="77777777" w:rsidR="008533D1" w:rsidRDefault="008533D1" w:rsidP="008533D1">
      <w:pPr>
        <w:widowControl w:val="0"/>
        <w:autoSpaceDE w:val="0"/>
        <w:autoSpaceDN w:val="0"/>
        <w:adjustRightInd w:val="0"/>
      </w:pPr>
    </w:p>
    <w:p w14:paraId="797D1BAA" w14:textId="77777777" w:rsidR="008533D1" w:rsidRDefault="008533D1" w:rsidP="008533D1">
      <w:pPr>
        <w:pStyle w:val="Heading1"/>
      </w:pPr>
      <w:r>
        <w:t>Policy Creation</w:t>
      </w:r>
    </w:p>
    <w:p w14:paraId="45FB042B" w14:textId="321A9225" w:rsidR="00312F48" w:rsidRDefault="008533D1" w:rsidP="008533D1">
      <w:pPr>
        <w:pStyle w:val="TaskStep1"/>
        <w:numPr>
          <w:ilvl w:val="0"/>
          <w:numId w:val="8"/>
        </w:numPr>
      </w:pPr>
      <w:r>
        <w:t xml:space="preserve">Go to </w:t>
      </w:r>
      <w:r w:rsidRPr="008533D1">
        <w:rPr>
          <w:b/>
        </w:rPr>
        <w:t>Policy &amp; Management</w:t>
      </w:r>
      <w:r w:rsidRPr="001F6496">
        <w:t xml:space="preserve"> </w:t>
      </w:r>
      <w:r w:rsidRPr="00730803">
        <w:t>application</w:t>
      </w:r>
      <w:r w:rsidR="00152374">
        <w:t>.</w:t>
      </w:r>
    </w:p>
    <w:p w14:paraId="5B9979A0" w14:textId="5975A104" w:rsidR="00312F48" w:rsidRDefault="008533D1" w:rsidP="008533D1">
      <w:pPr>
        <w:pStyle w:val="TaskStep1"/>
        <w:numPr>
          <w:ilvl w:val="0"/>
          <w:numId w:val="8"/>
        </w:numPr>
      </w:pPr>
      <w:r>
        <w:t xml:space="preserve">Look for </w:t>
      </w:r>
      <w:r w:rsidRPr="00312F48">
        <w:rPr>
          <w:b/>
        </w:rPr>
        <w:t>Policies</w:t>
      </w:r>
      <w:r>
        <w:t xml:space="preserve">. Click </w:t>
      </w:r>
      <w:r w:rsidR="00F75DD9" w:rsidRPr="00312F48">
        <w:rPr>
          <w:b/>
        </w:rPr>
        <w:t>P</w:t>
      </w:r>
      <w:r w:rsidRPr="00312F48">
        <w:rPr>
          <w:b/>
        </w:rPr>
        <w:t>olicies</w:t>
      </w:r>
      <w:r>
        <w:t xml:space="preserve"> to list</w:t>
      </w:r>
      <w:r w:rsidR="00152374">
        <w:t xml:space="preserve"> them</w:t>
      </w:r>
      <w:r>
        <w:t>.</w:t>
      </w:r>
    </w:p>
    <w:p w14:paraId="4DB92B64" w14:textId="5CCE5A94" w:rsidR="00ED7553" w:rsidRDefault="00ED7553" w:rsidP="008533D1">
      <w:pPr>
        <w:pStyle w:val="TaskStep1"/>
        <w:numPr>
          <w:ilvl w:val="0"/>
          <w:numId w:val="8"/>
        </w:numPr>
      </w:pPr>
      <w:r>
        <w:t xml:space="preserve">Click </w:t>
      </w:r>
      <w:r w:rsidRPr="00312F48">
        <w:rPr>
          <w:b/>
        </w:rPr>
        <w:t>New</w:t>
      </w:r>
      <w:r>
        <w:t xml:space="preserve"> at the top of the policies page.</w:t>
      </w:r>
      <w:r w:rsidR="00152374">
        <w:br/>
      </w:r>
      <w:r w:rsidR="00152374" w:rsidRPr="007555F1">
        <w:rPr>
          <w:sz w:val="12"/>
          <w:szCs w:val="12"/>
        </w:rPr>
        <w:br/>
      </w:r>
      <w:r w:rsidR="00152374" w:rsidRPr="00ED7553">
        <w:rPr>
          <w:b/>
          <w:noProof/>
          <w:sz w:val="52"/>
        </w:rPr>
        <mc:AlternateContent>
          <mc:Choice Requires="wpg">
            <w:drawing>
              <wp:inline distT="0" distB="0" distL="0" distR="0" wp14:anchorId="7375BBB3" wp14:editId="28568314">
                <wp:extent cx="5029200" cy="2768969"/>
                <wp:effectExtent l="19050" t="19050" r="19050" b="12700"/>
                <wp:docPr id="91" name="Group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29200" cy="2768969"/>
                          <a:chOff x="0" y="0"/>
                          <a:chExt cx="10345271" cy="4676012"/>
                        </a:xfrm>
                      </wpg:grpSpPr>
                      <pic:pic xmlns:pic="http://schemas.openxmlformats.org/drawingml/2006/picture">
                        <pic:nvPicPr>
                          <pic:cNvPr id="92" name="Picture 92"/>
                          <pic:cNvPicPr>
                            <a:picLocks noChangeAspect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1"/>
                            <a:ext cx="10345271" cy="4676011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  <wps:wsp>
                        <wps:cNvPr id="96" name="Frame 96"/>
                        <wps:cNvSpPr/>
                        <wps:spPr>
                          <a:xfrm>
                            <a:off x="0" y="849907"/>
                            <a:ext cx="1210235" cy="200146"/>
                          </a:xfrm>
                          <a:prstGeom prst="frame">
                            <a:avLst>
                              <a:gd name="adj1" fmla="val 1689"/>
                            </a:avLst>
                          </a:prstGeom>
                          <a:solidFill>
                            <a:srgbClr val="FF0000"/>
                          </a:solidFill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7" name="Frame 97"/>
                        <wps:cNvSpPr/>
                        <wps:spPr>
                          <a:xfrm>
                            <a:off x="1828802" y="0"/>
                            <a:ext cx="1281952" cy="258235"/>
                          </a:xfrm>
                          <a:prstGeom prst="frame">
                            <a:avLst>
                              <a:gd name="adj1" fmla="val 1689"/>
                            </a:avLst>
                          </a:prstGeom>
                          <a:solidFill>
                            <a:srgbClr val="FF0000"/>
                          </a:solidFill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8" name="Frame 98"/>
                        <wps:cNvSpPr/>
                        <wps:spPr>
                          <a:xfrm>
                            <a:off x="71720" y="1"/>
                            <a:ext cx="1210235" cy="324880"/>
                          </a:xfrm>
                          <a:prstGeom prst="frame">
                            <a:avLst>
                              <a:gd name="adj1" fmla="val 1689"/>
                            </a:avLst>
                          </a:prstGeom>
                          <a:solidFill>
                            <a:srgbClr val="FF0000"/>
                          </a:solidFill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9" name="Frame 99"/>
                        <wps:cNvSpPr/>
                        <wps:spPr>
                          <a:xfrm>
                            <a:off x="0" y="3064190"/>
                            <a:ext cx="1210235" cy="200146"/>
                          </a:xfrm>
                          <a:prstGeom prst="frame">
                            <a:avLst>
                              <a:gd name="adj1" fmla="val 1689"/>
                            </a:avLst>
                          </a:prstGeom>
                          <a:solidFill>
                            <a:srgbClr val="FF0000"/>
                          </a:solidFill>
                          <a:ln w="952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w16se="http://schemas.microsoft.com/office/word/2015/wordml/symex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>
            <w:pict>
              <v:group w14:anchorId="0D4B1288" id="Group 1" o:spid="_x0000_s1026" style="width:396pt;height:218.05pt;mso-position-horizontal-relative:char;mso-position-vertical-relative:line" coordsize="103452,4676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">
                <v:shape id="Picture 92" o:spid="_x0000_s1027" type="#_x0000_t75" style="position:absolute;width:103452;height:467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" stroked="t" strokecolor="black [3213]">
                  <v:imagedata r:id="rId22" o:title=""/>
                  <v:path arrowok="t"/>
                </v:shape>
                <v:shape id="Frame 96" o:spid="_x0000_s1028" style="position:absolute;top:8499;width:12102;height:2001;visibility:visible;mso-wrap-style:square;v-text-anchor:middle" coordsize="1210235,2001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" path="m,l1210235,r,200146l,200146,,xm3380,3380r,193386l1206855,196766r,-193386l3380,3380xe" fillcolor="red" strokecolor="red" strokeweight="1pt">
                  <v:path arrowok="t" o:connecttype="custom" o:connectlocs="0,0;1210235,0;1210235,200146;0,200146;0,0;3380,3380;3380,196766;1206855,196766;1206855,3380;3380,3380" o:connectangles="0,0,0,0,0,0,0,0,0,0"/>
                </v:shape>
                <v:shape id="Frame 97" o:spid="_x0000_s1029" style="position:absolute;left:18288;width:12819;height:2582;visibility:visible;mso-wrap-style:square;v-text-anchor:middle" coordsize="1281952,2582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" path="m,l1281952,r,258235l,258235,,xm4362,4362r,249511l1277590,253873r,-249511l4362,4362xe" fillcolor="red" strokecolor="red" strokeweight="1pt">
                  <v:path arrowok="t" o:connecttype="custom" o:connectlocs="0,0;1281952,0;1281952,258235;0,258235;0,0;4362,4362;4362,253873;1277590,253873;1277590,4362;4362,4362" o:connectangles="0,0,0,0,0,0,0,0,0,0"/>
                </v:shape>
                <v:shape id="Frame 98" o:spid="_x0000_s1030" style="position:absolute;left:717;width:12102;height:3248;visibility:visible;mso-wrap-style:square;v-text-anchor:middle" coordsize="1210235,3248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" path="m,l1210235,r,324880l,324880,,xm5487,5487r,313906l1204748,319393r,-313906l5487,5487xe" fillcolor="red" strokecolor="red" strokeweight="1pt">
                  <v:path arrowok="t" o:connecttype="custom" o:connectlocs="0,0;1210235,0;1210235,324880;0,324880;0,0;5487,5487;5487,319393;1204748,319393;1204748,5487;5487,5487" o:connectangles="0,0,0,0,0,0,0,0,0,0"/>
                </v:shape>
                <v:shape id="Frame 99" o:spid="_x0000_s1031" style="position:absolute;top:30641;width:12102;height:2002;visibility:visible;mso-wrap-style:square;v-text-anchor:middle" coordsize="1210235,2001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" path="m,l1210235,r,200146l,200146,,xm3380,3380r,193386l1206855,196766r,-193386l3380,3380xe" fillcolor="red" strokecolor="red">
                  <v:path arrowok="t" o:connecttype="custom" o:connectlocs="0,0;1210235,0;1210235,200146;0,200146;0,0;3380,3380;3380,196766;1206855,196766;1206855,3380;3380,3380" o:connectangles="0,0,0,0,0,0,0,0,0,0"/>
                </v:shape>
                <w10:anchorlock/>
              </v:group>
            </w:pict>
          </mc:Fallback>
        </mc:AlternateContent>
      </w:r>
    </w:p>
    <w:p w14:paraId="0A460E41" w14:textId="7E0D2B7D" w:rsidR="00A917C5" w:rsidRDefault="00A917C5" w:rsidP="003F4AAF">
      <w:pPr>
        <w:pStyle w:val="TaskStep1"/>
        <w:numPr>
          <w:ilvl w:val="0"/>
          <w:numId w:val="9"/>
        </w:numPr>
      </w:pPr>
      <w:r>
        <w:t xml:space="preserve">You </w:t>
      </w:r>
      <w:r w:rsidR="004F2832">
        <w:t xml:space="preserve">see </w:t>
      </w:r>
      <w:r>
        <w:t xml:space="preserve">a full </w:t>
      </w:r>
      <w:r w:rsidRPr="00A917C5">
        <w:rPr>
          <w:b/>
        </w:rPr>
        <w:t>Policy Life C</w:t>
      </w:r>
      <w:r>
        <w:rPr>
          <w:b/>
        </w:rPr>
        <w:t>ycle S</w:t>
      </w:r>
      <w:r w:rsidRPr="00A917C5">
        <w:rPr>
          <w:b/>
        </w:rPr>
        <w:t>tages</w:t>
      </w:r>
      <w:r>
        <w:t xml:space="preserve"> listed on the top of the record.</w:t>
      </w:r>
    </w:p>
    <w:p w14:paraId="3E8929D0" w14:textId="5B420774" w:rsidR="00A917C5" w:rsidRDefault="00F06866" w:rsidP="003F4AAF">
      <w:pPr>
        <w:pStyle w:val="TaskStep1"/>
        <w:numPr>
          <w:ilvl w:val="0"/>
          <w:numId w:val="9"/>
        </w:numPr>
      </w:pPr>
      <w:r w:rsidRPr="00F06866">
        <w:lastRenderedPageBreak/>
        <w:t xml:space="preserve">Fill out </w:t>
      </w:r>
      <w:r w:rsidRPr="00F06866">
        <w:rPr>
          <w:b/>
        </w:rPr>
        <w:t>New Policy Record</w:t>
      </w:r>
      <w:r>
        <w:t xml:space="preserve"> as shown</w:t>
      </w:r>
      <w:r w:rsidR="001E3AD8">
        <w:t xml:space="preserve">. You can click on </w:t>
      </w:r>
      <w:r w:rsidR="001E3AD8">
        <w:rPr>
          <w:noProof/>
        </w:rPr>
        <w:drawing>
          <wp:inline distT="0" distB="0" distL="0" distR="0" wp14:anchorId="46373FA9" wp14:editId="1100153E">
            <wp:extent cx="182880" cy="187693"/>
            <wp:effectExtent l="19050" t="19050" r="26670" b="22225"/>
            <wp:docPr id="38" name="Picture 38" descr="../../../../../../../Desktop/Screen%20Shot%202017-04-12%20at%20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../../../../../../Desktop/Screen%20Shot%202017-04-12%20at%201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" cy="18769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1E3AD8">
        <w:t xml:space="preserve"> icon to add yourself (</w:t>
      </w:r>
      <w:r w:rsidR="001E3AD8" w:rsidRPr="001E3AD8">
        <w:rPr>
          <w:b/>
        </w:rPr>
        <w:t>System Administrator</w:t>
      </w:r>
      <w:r w:rsidR="001E3AD8">
        <w:t>)</w:t>
      </w:r>
      <w:r w:rsidR="00F36F65">
        <w:t xml:space="preserve"> </w:t>
      </w:r>
      <w:r w:rsidR="0026580E">
        <w:t xml:space="preserve">or </w:t>
      </w:r>
      <w:r w:rsidR="00F36F65">
        <w:t>click</w:t>
      </w:r>
      <w:r w:rsidR="0026580E">
        <w:t xml:space="preserve"> </w:t>
      </w:r>
      <w:r w:rsidR="00F36F65">
        <w:t xml:space="preserve">on the lock icon to add </w:t>
      </w:r>
      <w:r w:rsidR="004C1942" w:rsidRPr="004C1942">
        <w:rPr>
          <w:b/>
        </w:rPr>
        <w:t>Policy Approver</w:t>
      </w:r>
      <w:r w:rsidR="0026580E">
        <w:t>.</w:t>
      </w:r>
      <w:r w:rsidR="0026580E">
        <w:br/>
      </w:r>
      <w:r w:rsidR="0026580E" w:rsidRPr="007555F1">
        <w:rPr>
          <w:sz w:val="12"/>
          <w:szCs w:val="12"/>
        </w:rPr>
        <w:br/>
      </w:r>
      <w:r w:rsidR="0026580E">
        <w:rPr>
          <w:noProof/>
        </w:rPr>
        <w:drawing>
          <wp:inline distT="0" distB="0" distL="0" distR="0" wp14:anchorId="48AF24B0" wp14:editId="4B3BAFA2">
            <wp:extent cx="5029200" cy="1959564"/>
            <wp:effectExtent l="19050" t="19050" r="19050" b="22225"/>
            <wp:docPr id="100" name="Picture 100" descr="../../../../../../../Desktop/Screen%20Shot%202017-04-12%20at%20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../../../../Desktop/Screen%20Shot%202017-04-12%20at%2014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195956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26580E">
        <w:rPr>
          <w:sz w:val="12"/>
          <w:szCs w:val="12"/>
        </w:rPr>
        <w:br/>
      </w:r>
      <w:r w:rsidR="0026580E" w:rsidRPr="007555F1">
        <w:rPr>
          <w:sz w:val="12"/>
          <w:szCs w:val="12"/>
        </w:rPr>
        <w:br/>
      </w:r>
      <w:r w:rsidR="0026580E" w:rsidRPr="003D4423">
        <w:rPr>
          <w:b/>
        </w:rPr>
        <w:t>Note:</w:t>
      </w:r>
      <w:r w:rsidR="0026580E">
        <w:t xml:space="preserve"> You can provide any valid dates for this lab purpose. We have skipped any additional Policy Reviewer step here for simplicity.</w:t>
      </w:r>
    </w:p>
    <w:p w14:paraId="48FAC7F5" w14:textId="2C9C18FC" w:rsidR="00F06866" w:rsidRDefault="0026580E" w:rsidP="003F4AAF">
      <w:pPr>
        <w:pStyle w:val="TaskStep1"/>
        <w:numPr>
          <w:ilvl w:val="0"/>
          <w:numId w:val="9"/>
        </w:numPr>
      </w:pPr>
      <w:r>
        <w:t xml:space="preserve">To </w:t>
      </w:r>
      <w:r w:rsidRPr="00F6706D">
        <w:t>save</w:t>
      </w:r>
      <w:r>
        <w:t xml:space="preserve"> </w:t>
      </w:r>
      <w:r w:rsidR="008F45FB">
        <w:t>the record</w:t>
      </w:r>
      <w:r>
        <w:t>,</w:t>
      </w:r>
      <w:r w:rsidR="008F45FB">
        <w:t xml:space="preserve"> </w:t>
      </w:r>
      <w:r w:rsidR="003D4423">
        <w:t>right</w:t>
      </w:r>
      <w:r>
        <w:t>-</w:t>
      </w:r>
      <w:r w:rsidR="008F45FB">
        <w:t xml:space="preserve">click on the </w:t>
      </w:r>
      <w:r w:rsidR="008F45FB" w:rsidRPr="00312F48">
        <w:rPr>
          <w:b/>
        </w:rPr>
        <w:t>Policy Record bar</w:t>
      </w:r>
      <w:r>
        <w:t>,</w:t>
      </w:r>
      <w:r w:rsidR="005827B6">
        <w:t xml:space="preserve"> open the drop-down menu</w:t>
      </w:r>
      <w:r>
        <w:t xml:space="preserve">, and click </w:t>
      </w:r>
      <w:r w:rsidRPr="00F6706D">
        <w:rPr>
          <w:b/>
        </w:rPr>
        <w:t>Save</w:t>
      </w:r>
      <w:r w:rsidR="00CE5186">
        <w:t>.</w:t>
      </w:r>
      <w:r>
        <w:br/>
      </w:r>
      <w:r w:rsidRPr="007555F1">
        <w:rPr>
          <w:sz w:val="12"/>
          <w:szCs w:val="12"/>
        </w:rPr>
        <w:br/>
      </w:r>
      <w:r>
        <w:rPr>
          <w:noProof/>
        </w:rPr>
        <w:drawing>
          <wp:inline distT="0" distB="0" distL="0" distR="0" wp14:anchorId="4A4A3470" wp14:editId="4BBCE39D">
            <wp:extent cx="5029200" cy="2299942"/>
            <wp:effectExtent l="19050" t="19050" r="19050" b="24765"/>
            <wp:docPr id="101" name="Picture 101" descr="../../../../../../../Desktop/Screen%20Shot%202017-04-07%20at%20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../../../../../../../Desktop/Screen%20Shot%202017-04-07%20at%2017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229994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05886B6" w14:textId="426DEAD0" w:rsidR="00CE5186" w:rsidRDefault="00CE5186" w:rsidP="003F4AAF">
      <w:pPr>
        <w:pStyle w:val="TaskStep1"/>
        <w:numPr>
          <w:ilvl w:val="0"/>
          <w:numId w:val="9"/>
        </w:numPr>
      </w:pPr>
      <w:r w:rsidRPr="0026580E">
        <w:t>Type</w:t>
      </w:r>
      <w:r>
        <w:t xml:space="preserve"> </w:t>
      </w:r>
      <w:r w:rsidRPr="00CE5186">
        <w:rPr>
          <w:b/>
        </w:rPr>
        <w:t xml:space="preserve">Knowledge </w:t>
      </w:r>
      <w:r w:rsidRPr="002A3487">
        <w:t>in</w:t>
      </w:r>
      <w:r w:rsidRPr="00CE5186">
        <w:rPr>
          <w:b/>
        </w:rPr>
        <w:t xml:space="preserve"> </w:t>
      </w:r>
      <w:r w:rsidRPr="002A3487">
        <w:t>Filter Navigator</w:t>
      </w:r>
      <w:r w:rsidR="00E726FF">
        <w:t>.</w:t>
      </w:r>
    </w:p>
    <w:p w14:paraId="3F34D8BF" w14:textId="7458C7AD" w:rsidR="00CE5186" w:rsidRPr="00CE5186" w:rsidRDefault="00CE5186" w:rsidP="003F4AAF">
      <w:pPr>
        <w:pStyle w:val="TaskStep1"/>
        <w:numPr>
          <w:ilvl w:val="0"/>
          <w:numId w:val="9"/>
        </w:numPr>
      </w:pPr>
      <w:r>
        <w:lastRenderedPageBreak/>
        <w:t xml:space="preserve">Click </w:t>
      </w:r>
      <w:r w:rsidRPr="00E726FF">
        <w:rPr>
          <w:b/>
        </w:rPr>
        <w:t>Knowledge</w:t>
      </w:r>
      <w:r w:rsidRPr="00CE5186">
        <w:t xml:space="preserve"> application</w:t>
      </w:r>
      <w:r w:rsidR="00E726FF">
        <w:t>.</w:t>
      </w:r>
      <w:r w:rsidR="0026580E">
        <w:br/>
      </w:r>
      <w:r w:rsidR="0026580E" w:rsidRPr="007555F1">
        <w:rPr>
          <w:sz w:val="12"/>
          <w:szCs w:val="12"/>
        </w:rPr>
        <w:br/>
      </w:r>
      <w:r w:rsidR="0026580E">
        <w:rPr>
          <w:b/>
          <w:noProof/>
        </w:rPr>
        <w:drawing>
          <wp:inline distT="0" distB="0" distL="0" distR="0" wp14:anchorId="17FDF865" wp14:editId="27002D3C">
            <wp:extent cx="5029200" cy="1977564"/>
            <wp:effectExtent l="19050" t="19050" r="19050" b="22860"/>
            <wp:docPr id="102" name="Picture 102" descr="../../../../../../../Desktop/Screen%20Shot%202017-04-07%20at%20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../../../../../../../Desktop/Screen%20Shot%202017-04-07%20at%2016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197756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CBEB37D" w14:textId="7D13E797" w:rsidR="00CE5186" w:rsidRDefault="00CE5186" w:rsidP="003F4AAF">
      <w:pPr>
        <w:pStyle w:val="TaskStep1"/>
        <w:numPr>
          <w:ilvl w:val="0"/>
          <w:numId w:val="9"/>
        </w:numPr>
      </w:pPr>
      <w:r w:rsidRPr="0026580E">
        <w:t>Search</w:t>
      </w:r>
      <w:r>
        <w:t xml:space="preserve"> for </w:t>
      </w:r>
      <w:r w:rsidRPr="00CE5186">
        <w:rPr>
          <w:b/>
        </w:rPr>
        <w:t>*</w:t>
      </w:r>
      <w:proofErr w:type="spellStart"/>
      <w:r w:rsidRPr="00CE5186">
        <w:rPr>
          <w:b/>
        </w:rPr>
        <w:t>gdpr</w:t>
      </w:r>
      <w:proofErr w:type="spellEnd"/>
      <w:r>
        <w:t xml:space="preserve"> in the search bar</w:t>
      </w:r>
      <w:r w:rsidR="00DF6B31">
        <w:t>.</w:t>
      </w:r>
    </w:p>
    <w:p w14:paraId="6AF8C695" w14:textId="73F9B121" w:rsidR="00CE5186" w:rsidRDefault="00CE5186" w:rsidP="003F4AAF">
      <w:pPr>
        <w:pStyle w:val="TaskStep1"/>
        <w:numPr>
          <w:ilvl w:val="0"/>
          <w:numId w:val="9"/>
        </w:numPr>
      </w:pPr>
      <w:r>
        <w:t xml:space="preserve">You </w:t>
      </w:r>
      <w:r w:rsidR="00331DC5">
        <w:t>see</w:t>
      </w:r>
      <w:r>
        <w:t xml:space="preserve"> a </w:t>
      </w:r>
      <w:r w:rsidRPr="00CE5186">
        <w:t>Lab Data Protection Policy</w:t>
      </w:r>
      <w:r w:rsidR="00DF6B31">
        <w:t>.</w:t>
      </w:r>
    </w:p>
    <w:p w14:paraId="039A86D3" w14:textId="3274A38B" w:rsidR="0069271A" w:rsidRDefault="00CE5186" w:rsidP="003F4AAF">
      <w:pPr>
        <w:pStyle w:val="TaskStep1"/>
        <w:numPr>
          <w:ilvl w:val="0"/>
          <w:numId w:val="9"/>
        </w:numPr>
      </w:pPr>
      <w:r>
        <w:t xml:space="preserve">Open the </w:t>
      </w:r>
      <w:r w:rsidRPr="00CE5186">
        <w:rPr>
          <w:b/>
        </w:rPr>
        <w:t>Policy</w:t>
      </w:r>
      <w:r w:rsidR="0069271A" w:rsidRPr="00F6706D">
        <w:t xml:space="preserve">. </w:t>
      </w:r>
    </w:p>
    <w:p w14:paraId="03E67A6D" w14:textId="5C611E08" w:rsidR="0069271A" w:rsidRDefault="0069271A" w:rsidP="003F4AAF">
      <w:pPr>
        <w:pStyle w:val="TaskStep1"/>
        <w:numPr>
          <w:ilvl w:val="0"/>
          <w:numId w:val="9"/>
        </w:numPr>
      </w:pPr>
      <w:r w:rsidRPr="0069271A">
        <w:t xml:space="preserve">The </w:t>
      </w:r>
      <w:r w:rsidRPr="0069271A">
        <w:rPr>
          <w:b/>
        </w:rPr>
        <w:t>Lab Data Protection policy</w:t>
      </w:r>
      <w:r w:rsidRPr="0069271A">
        <w:t xml:space="preserve"> describes different sections required for a Data Protection policy</w:t>
      </w:r>
      <w:r>
        <w:t>. Pl. review the policy content.</w:t>
      </w:r>
      <w:r w:rsidRPr="0069271A">
        <w:t xml:space="preserve"> </w:t>
      </w:r>
      <w:r w:rsidR="0026580E">
        <w:br/>
      </w:r>
      <w:r w:rsidR="0026580E" w:rsidRPr="007555F1">
        <w:rPr>
          <w:sz w:val="12"/>
          <w:szCs w:val="12"/>
        </w:rPr>
        <w:br/>
      </w:r>
      <w:r w:rsidR="0026580E">
        <w:rPr>
          <w:noProof/>
        </w:rPr>
        <w:drawing>
          <wp:inline distT="0" distB="0" distL="0" distR="0" wp14:anchorId="14CA0CC0" wp14:editId="037D2D57">
            <wp:extent cx="4114800" cy="2366448"/>
            <wp:effectExtent l="19050" t="19050" r="19050" b="15240"/>
            <wp:docPr id="103" name="Picture 103" descr="../../../../../../../Desktop/Screen%20Shot%202017-04-07%20at%20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../../../../../../../Desktop/Screen%20Shot%202017-04-07%20at%2016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800" cy="236644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F0E6DF4" w14:textId="7FC170D0" w:rsidR="00CE5186" w:rsidRPr="005F71EF" w:rsidRDefault="00CE5186" w:rsidP="003F4AAF">
      <w:pPr>
        <w:pStyle w:val="TaskStep1"/>
        <w:numPr>
          <w:ilvl w:val="0"/>
          <w:numId w:val="9"/>
        </w:numPr>
      </w:pPr>
      <w:r w:rsidRPr="0026580E">
        <w:t>Copy</w:t>
      </w:r>
      <w:r>
        <w:t xml:space="preserve"> content of the </w:t>
      </w:r>
      <w:r w:rsidRPr="00CE5186">
        <w:t>Lab Data Protection Policy</w:t>
      </w:r>
      <w:r w:rsidR="00DF6B31">
        <w:t>.</w:t>
      </w:r>
    </w:p>
    <w:p w14:paraId="6616B531" w14:textId="0E71EBF9" w:rsidR="005F71EF" w:rsidRDefault="00FD7787" w:rsidP="003F4AAF">
      <w:pPr>
        <w:pStyle w:val="TaskStep1"/>
        <w:numPr>
          <w:ilvl w:val="0"/>
          <w:numId w:val="9"/>
        </w:numPr>
      </w:pPr>
      <w:r>
        <w:lastRenderedPageBreak/>
        <w:t>Return</w:t>
      </w:r>
      <w:r w:rsidR="005F71EF" w:rsidRPr="005F71EF">
        <w:t xml:space="preserve"> to your policy by clicking on the</w:t>
      </w:r>
      <w:r w:rsidR="005D3E75">
        <w:t xml:space="preserve"> history</w:t>
      </w:r>
      <w:r w:rsidR="005F71EF">
        <w:rPr>
          <w:b/>
        </w:rPr>
        <w:t xml:space="preserve"> (</w:t>
      </w:r>
      <w:r w:rsidR="00525712">
        <w:rPr>
          <w:b/>
          <w:noProof/>
        </w:rPr>
        <w:drawing>
          <wp:inline distT="0" distB="0" distL="0" distR="0" wp14:anchorId="4ED103BB" wp14:editId="7E3E4937">
            <wp:extent cx="146167" cy="95513"/>
            <wp:effectExtent l="0" t="0" r="6350" b="6350"/>
            <wp:docPr id="4" name="Picture 4" descr="../../../../../../../Desktop/Screen%20Shot%202017-04-10%20at%20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../../../../../../Desktop/Screen%20Shot%202017-04-10%20at%2008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785" cy="1070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F71EF">
        <w:rPr>
          <w:b/>
        </w:rPr>
        <w:t>)</w:t>
      </w:r>
      <w:r w:rsidR="005F71EF" w:rsidRPr="005F71EF">
        <w:t>icon</w:t>
      </w:r>
      <w:r w:rsidR="0069271A">
        <w:t>. C</w:t>
      </w:r>
      <w:r w:rsidR="005F71EF" w:rsidRPr="005F71EF">
        <w:t xml:space="preserve">lick </w:t>
      </w:r>
      <w:r>
        <w:t>the</w:t>
      </w:r>
      <w:r w:rsidR="005F71EF" w:rsidRPr="005F71EF">
        <w:t xml:space="preserve"> </w:t>
      </w:r>
      <w:r w:rsidR="0069271A" w:rsidRPr="0069271A">
        <w:rPr>
          <w:b/>
        </w:rPr>
        <w:t>P</w:t>
      </w:r>
      <w:r w:rsidR="005F71EF" w:rsidRPr="0069271A">
        <w:rPr>
          <w:b/>
        </w:rPr>
        <w:t>olicy</w:t>
      </w:r>
      <w:r w:rsidR="0069271A">
        <w:t xml:space="preserve"> you just created</w:t>
      </w:r>
      <w:r w:rsidR="005F71EF" w:rsidRPr="005F71EF">
        <w:t>.</w:t>
      </w:r>
      <w:r w:rsidR="005F71EF">
        <w:t xml:space="preserve"> You should be now back in the Policy Record.</w:t>
      </w:r>
      <w:r>
        <w:br/>
      </w:r>
      <w:r w:rsidRPr="007555F1">
        <w:rPr>
          <w:sz w:val="12"/>
          <w:szCs w:val="12"/>
        </w:rPr>
        <w:br/>
      </w:r>
      <w:r>
        <w:rPr>
          <w:noProof/>
        </w:rPr>
        <w:drawing>
          <wp:inline distT="0" distB="0" distL="0" distR="0" wp14:anchorId="543875C9" wp14:editId="368BB133">
            <wp:extent cx="1079052" cy="1244525"/>
            <wp:effectExtent l="25400" t="25400" r="13335" b="26035"/>
            <wp:docPr id="104" name="Picture 104" descr="../../../../../../../Desktop/Screen%20Shot%202017-04-10%20at%20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../../../../Desktop/Screen%20Shot%202017-04-10%20at%2008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7590" cy="125437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9FD27E9" w14:textId="730DEFBC" w:rsidR="00CE5186" w:rsidRDefault="00CE5186" w:rsidP="003F4AAF">
      <w:pPr>
        <w:pStyle w:val="TaskStep1"/>
        <w:numPr>
          <w:ilvl w:val="0"/>
          <w:numId w:val="9"/>
        </w:numPr>
      </w:pPr>
      <w:r>
        <w:t xml:space="preserve">Paste the </w:t>
      </w:r>
      <w:r w:rsidR="00DF6B31">
        <w:t xml:space="preserve">copied </w:t>
      </w:r>
      <w:r>
        <w:t xml:space="preserve">content into </w:t>
      </w:r>
      <w:r w:rsidR="004C237B" w:rsidRPr="004C237B">
        <w:rPr>
          <w:b/>
        </w:rPr>
        <w:t>Policy Text</w:t>
      </w:r>
      <w:r w:rsidR="005F71EF">
        <w:t xml:space="preserve"> field.</w:t>
      </w:r>
    </w:p>
    <w:p w14:paraId="68802107" w14:textId="784C36E8" w:rsidR="00554C2D" w:rsidRDefault="00525712" w:rsidP="003F4AAF">
      <w:pPr>
        <w:pStyle w:val="TaskStep1"/>
        <w:numPr>
          <w:ilvl w:val="0"/>
          <w:numId w:val="9"/>
        </w:numPr>
      </w:pPr>
      <w:r w:rsidRPr="005B4144">
        <w:rPr>
          <w:b/>
        </w:rPr>
        <w:t>Save</w:t>
      </w:r>
      <w:r>
        <w:t xml:space="preserve"> t</w:t>
      </w:r>
      <w:r w:rsidR="00094CFD">
        <w:t>he record. (as in step #</w:t>
      </w:r>
      <w:r w:rsidR="00FD7787">
        <w:t>6</w:t>
      </w:r>
      <w:r>
        <w:t>).</w:t>
      </w:r>
      <w:r w:rsidR="00FD7787">
        <w:br/>
      </w:r>
      <w:r w:rsidR="00FD7787" w:rsidRPr="007555F1">
        <w:rPr>
          <w:sz w:val="12"/>
          <w:szCs w:val="12"/>
        </w:rPr>
        <w:br/>
      </w:r>
      <w:r w:rsidR="00FD7787">
        <w:rPr>
          <w:noProof/>
        </w:rPr>
        <w:drawing>
          <wp:inline distT="0" distB="0" distL="0" distR="0" wp14:anchorId="11B41839" wp14:editId="01BB19E4">
            <wp:extent cx="3686755" cy="2050878"/>
            <wp:effectExtent l="25400" t="25400" r="22225" b="32385"/>
            <wp:docPr id="105" name="Picture 105" descr="../../../../../../../Desktop/Screen%20Shot%202017-04-10%20at%20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../../../../../../Desktop/Screen%20Shot%202017-04-10%20at%2008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0499" cy="205852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EF458F8" w14:textId="01FE22DE" w:rsidR="00C71CCB" w:rsidRDefault="00C71CCB" w:rsidP="00F6706D">
      <w:r>
        <w:t>Now assign relevant Policy Statements to the Policy.</w:t>
      </w:r>
    </w:p>
    <w:p w14:paraId="7BDD3947" w14:textId="0D8C3D5F" w:rsidR="009E1CE4" w:rsidRDefault="00525712" w:rsidP="00F6706D">
      <w:pPr>
        <w:pStyle w:val="TaskStep1"/>
        <w:numPr>
          <w:ilvl w:val="0"/>
          <w:numId w:val="44"/>
        </w:numPr>
      </w:pPr>
      <w:r w:rsidRPr="009E1CE4">
        <w:t xml:space="preserve">Generate </w:t>
      </w:r>
      <w:r w:rsidR="009E1CE4" w:rsidRPr="009E1CE4">
        <w:t>P</w:t>
      </w:r>
      <w:r w:rsidRPr="009E1CE4">
        <w:t>olic</w:t>
      </w:r>
      <w:r w:rsidR="009E1CE4" w:rsidRPr="009E1CE4">
        <w:t>y S</w:t>
      </w:r>
      <w:r w:rsidRPr="009E1CE4">
        <w:t>tatements</w:t>
      </w:r>
      <w:r>
        <w:t xml:space="preserve"> </w:t>
      </w:r>
      <w:r w:rsidR="009E1CE4">
        <w:t xml:space="preserve">that are defined for the policy by clicking </w:t>
      </w:r>
      <w:r w:rsidR="009E1CE4" w:rsidRPr="00FD7787">
        <w:rPr>
          <w:b/>
        </w:rPr>
        <w:t>Add Statements</w:t>
      </w:r>
      <w:r w:rsidR="009E1CE4" w:rsidRPr="00F6706D">
        <w:t>.</w:t>
      </w:r>
      <w:r w:rsidR="00FD7787">
        <w:br/>
      </w:r>
      <w:r w:rsidR="00FD7787" w:rsidRPr="007555F1">
        <w:rPr>
          <w:sz w:val="12"/>
          <w:szCs w:val="12"/>
        </w:rPr>
        <w:br/>
      </w:r>
      <w:r w:rsidR="00FD7787">
        <w:rPr>
          <w:noProof/>
        </w:rPr>
        <w:drawing>
          <wp:inline distT="0" distB="0" distL="0" distR="0" wp14:anchorId="70EA0D19" wp14:editId="15D8F8B8">
            <wp:extent cx="5029200" cy="537707"/>
            <wp:effectExtent l="0" t="0" r="0" b="0"/>
            <wp:docPr id="106" name="Picture 106" descr="../../../../../../../Desktop/Screen%20Shot%202017-04-10%20at%20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../../../../../../Desktop/Screen%20Shot%202017-04-10%20at%2008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5377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5A850B" w14:textId="0E76EA9D" w:rsidR="009E1CE4" w:rsidRPr="009E1CE4" w:rsidRDefault="009E1CE4" w:rsidP="003F4AAF">
      <w:pPr>
        <w:pStyle w:val="TaskStep1"/>
        <w:numPr>
          <w:ilvl w:val="0"/>
          <w:numId w:val="9"/>
        </w:numPr>
      </w:pPr>
      <w:r>
        <w:lastRenderedPageBreak/>
        <w:t xml:space="preserve">Scroll to related lists and click on </w:t>
      </w:r>
      <w:r w:rsidRPr="009E1CE4">
        <w:rPr>
          <w:b/>
        </w:rPr>
        <w:t>Policy Statements.</w:t>
      </w:r>
      <w:r>
        <w:rPr>
          <w:b/>
        </w:rPr>
        <w:t xml:space="preserve"> </w:t>
      </w:r>
      <w:r w:rsidRPr="009E1CE4">
        <w:t xml:space="preserve">You see 9 policy statements added to </w:t>
      </w:r>
      <w:r>
        <w:t xml:space="preserve">the </w:t>
      </w:r>
      <w:r w:rsidR="00037DC5">
        <w:t>P</w:t>
      </w:r>
      <w:r w:rsidRPr="009E1CE4">
        <w:t>olicy.</w:t>
      </w:r>
      <w:r w:rsidR="00FD7787">
        <w:br/>
      </w:r>
      <w:r w:rsidR="00FD7787" w:rsidRPr="007555F1">
        <w:rPr>
          <w:sz w:val="12"/>
          <w:szCs w:val="12"/>
        </w:rPr>
        <w:br/>
      </w:r>
      <w:r w:rsidR="00FD7787">
        <w:rPr>
          <w:noProof/>
        </w:rPr>
        <w:drawing>
          <wp:inline distT="0" distB="0" distL="0" distR="0" wp14:anchorId="5E23FB6E" wp14:editId="51DEAFFB">
            <wp:extent cx="5029200" cy="2455587"/>
            <wp:effectExtent l="19050" t="19050" r="19050" b="20955"/>
            <wp:docPr id="107" name="Picture 107" descr="../../../../../../../Desktop/Screen%20Shot%202017-04-10%20at%20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../../../../../../Desktop/Screen%20Shot%202017-04-10%20at%2008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245558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CEE177E" w14:textId="384C518D" w:rsidR="00037DC5" w:rsidRPr="00C53DE6" w:rsidRDefault="00FD7787" w:rsidP="003F4AAF">
      <w:pPr>
        <w:pStyle w:val="TaskStep1"/>
        <w:numPr>
          <w:ilvl w:val="0"/>
          <w:numId w:val="9"/>
        </w:numPr>
      </w:pPr>
      <w:r>
        <w:t xml:space="preserve">Move </w:t>
      </w:r>
      <w:r w:rsidR="009E1CE4">
        <w:t>forward in</w:t>
      </w:r>
      <w:r w:rsidR="00872F9B">
        <w:t>to</w:t>
      </w:r>
      <w:r w:rsidR="009E1CE4">
        <w:t xml:space="preserve"> Policy Life Cycle. </w:t>
      </w:r>
      <w:r>
        <w:t xml:space="preserve">Go </w:t>
      </w:r>
      <w:r w:rsidR="009E1CE4">
        <w:t xml:space="preserve">to next stage and click </w:t>
      </w:r>
      <w:r w:rsidR="009E1CE4" w:rsidRPr="00C53DE6">
        <w:rPr>
          <w:b/>
        </w:rPr>
        <w:t>Ready for Review</w:t>
      </w:r>
      <w:r w:rsidR="009E1CE4" w:rsidRPr="00C53DE6">
        <w:t xml:space="preserve">.  </w:t>
      </w:r>
      <w:r>
        <w:br/>
      </w:r>
      <w:r w:rsidRPr="007555F1">
        <w:rPr>
          <w:sz w:val="12"/>
          <w:szCs w:val="12"/>
        </w:rPr>
        <w:br/>
      </w:r>
      <w:r>
        <w:rPr>
          <w:noProof/>
        </w:rPr>
        <w:drawing>
          <wp:inline distT="0" distB="0" distL="0" distR="0" wp14:anchorId="44880381" wp14:editId="3C228251">
            <wp:extent cx="5029200" cy="555842"/>
            <wp:effectExtent l="0" t="0" r="0" b="0"/>
            <wp:docPr id="111" name="Picture 111" descr="../../../../../../../Desktop/Screen%20Shot%202017-04-10%20at%20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../../../../../../../Desktop/Screen%20Shot%202017-04-10%20at%2008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5558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1AE64B" w14:textId="016D2D30" w:rsidR="009E1CE4" w:rsidRDefault="00331DC5">
      <w:r>
        <w:rPr>
          <w:noProof/>
        </w:rPr>
        <w:t>The</w:t>
      </w:r>
      <w:r w:rsidR="009E1CE4">
        <w:t xml:space="preserve"> policy move</w:t>
      </w:r>
      <w:r w:rsidR="00FD7787">
        <w:t>s</w:t>
      </w:r>
      <w:r w:rsidR="009E1CE4">
        <w:t xml:space="preserve"> to next stage </w:t>
      </w:r>
      <w:r w:rsidR="009E1CE4" w:rsidRPr="00127C50">
        <w:rPr>
          <w:b/>
        </w:rPr>
        <w:t>Review</w:t>
      </w:r>
      <w:r w:rsidR="009E1CE4">
        <w:t xml:space="preserve"> in the Life Cycle Flow.</w:t>
      </w:r>
      <w:r w:rsidR="00CB5FA5">
        <w:t xml:space="preserve"> A reviewer can now review the Policy. For </w:t>
      </w:r>
      <w:r w:rsidR="00FD7787">
        <w:t xml:space="preserve">this </w:t>
      </w:r>
      <w:r w:rsidR="00CB5FA5">
        <w:t xml:space="preserve">lab </w:t>
      </w:r>
      <w:r w:rsidR="00FD7787">
        <w:t xml:space="preserve">go </w:t>
      </w:r>
      <w:r w:rsidR="00CB5FA5">
        <w:t xml:space="preserve">directly to next step: </w:t>
      </w:r>
      <w:r w:rsidR="00CB5FA5" w:rsidRPr="00712B51">
        <w:rPr>
          <w:b/>
        </w:rPr>
        <w:t>Approval</w:t>
      </w:r>
      <w:r w:rsidR="00CB5FA5">
        <w:t xml:space="preserve">. </w:t>
      </w:r>
    </w:p>
    <w:p w14:paraId="227CA3E2" w14:textId="77777777" w:rsidR="00BA71EB" w:rsidRDefault="00BA71EB" w:rsidP="00CB5FA5"/>
    <w:p w14:paraId="61A6C80F" w14:textId="19BD4F73" w:rsidR="00CB5FA5" w:rsidRPr="00EB1446" w:rsidRDefault="00CB5FA5" w:rsidP="00F6706D">
      <w:pPr>
        <w:pStyle w:val="TaskStep1"/>
        <w:numPr>
          <w:ilvl w:val="0"/>
          <w:numId w:val="45"/>
        </w:numPr>
      </w:pPr>
      <w:r>
        <w:lastRenderedPageBreak/>
        <w:t xml:space="preserve">Click </w:t>
      </w:r>
      <w:r w:rsidRPr="00994D03">
        <w:rPr>
          <w:b/>
        </w:rPr>
        <w:t>Request Approval</w:t>
      </w:r>
      <w:r>
        <w:t>.</w:t>
      </w:r>
      <w:r w:rsidRPr="009E1CE4">
        <w:t xml:space="preserve"> </w:t>
      </w:r>
      <w:r>
        <w:t xml:space="preserve">Approval request goes to </w:t>
      </w:r>
      <w:r w:rsidRPr="00994D03">
        <w:rPr>
          <w:b/>
        </w:rPr>
        <w:t>Policy Approver</w:t>
      </w:r>
      <w:r>
        <w:t xml:space="preserve"> &amp; </w:t>
      </w:r>
      <w:r w:rsidRPr="00994D03">
        <w:rPr>
          <w:b/>
        </w:rPr>
        <w:t>System Administrator.</w:t>
      </w:r>
      <w:r w:rsidR="00EB1446" w:rsidRPr="00994D03">
        <w:rPr>
          <w:b/>
        </w:rPr>
        <w:t xml:space="preserve"> </w:t>
      </w:r>
      <w:r w:rsidR="00EB1446" w:rsidRPr="00EB1446">
        <w:t>The policy form field become</w:t>
      </w:r>
      <w:r w:rsidR="00127C50">
        <w:t>s</w:t>
      </w:r>
      <w:r w:rsidR="00EB1446" w:rsidRPr="00EB1446">
        <w:t xml:space="preserve"> now read-only</w:t>
      </w:r>
      <w:r w:rsidR="00127C50">
        <w:t xml:space="preserve"> as shown below in 2</w:t>
      </w:r>
      <w:r w:rsidR="00127C50" w:rsidRPr="00994D03">
        <w:rPr>
          <w:vertAlign w:val="superscript"/>
        </w:rPr>
        <w:t>nd</w:t>
      </w:r>
      <w:r w:rsidR="00127C50">
        <w:t xml:space="preserve"> </w:t>
      </w:r>
      <w:r w:rsidR="00331DC5">
        <w:t>example</w:t>
      </w:r>
      <w:r w:rsidR="00EB1446" w:rsidRPr="00EB1446">
        <w:t>.</w:t>
      </w:r>
      <w:r w:rsidR="00994D03">
        <w:br/>
      </w:r>
      <w:r w:rsidR="00994D03" w:rsidRPr="007555F1">
        <w:rPr>
          <w:sz w:val="12"/>
          <w:szCs w:val="12"/>
        </w:rPr>
        <w:br/>
      </w:r>
      <w:r w:rsidR="00994D03">
        <w:rPr>
          <w:noProof/>
        </w:rPr>
        <w:drawing>
          <wp:inline distT="0" distB="0" distL="0" distR="0" wp14:anchorId="24AB6523" wp14:editId="548F229F">
            <wp:extent cx="5029200" cy="1243208"/>
            <wp:effectExtent l="19050" t="19050" r="19050" b="14605"/>
            <wp:docPr id="112" name="Picture 112" descr="../../../../../../../Desktop/Screen%20Shot%202017-04-10%20at%20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../../../../../../../Desktop/Screen%20Shot%202017-04-10%20at%2008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124320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994D03">
        <w:rPr>
          <w:sz w:val="12"/>
          <w:szCs w:val="12"/>
        </w:rPr>
        <w:br/>
      </w:r>
      <w:r w:rsidR="00994D03" w:rsidRPr="007555F1">
        <w:rPr>
          <w:sz w:val="12"/>
          <w:szCs w:val="12"/>
        </w:rPr>
        <w:br/>
      </w:r>
      <w:r w:rsidR="00994D03">
        <w:rPr>
          <w:noProof/>
        </w:rPr>
        <w:drawing>
          <wp:inline distT="0" distB="0" distL="0" distR="0" wp14:anchorId="288CDC1C" wp14:editId="123004C2">
            <wp:extent cx="3594735" cy="2877502"/>
            <wp:effectExtent l="25400" t="25400" r="37465" b="18415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Screenshot 2017-04-12 10.45.28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7769" cy="28799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8D17154" w14:textId="0A2894C6" w:rsidR="00127C50" w:rsidRDefault="00127C50" w:rsidP="003F4AAF">
      <w:pPr>
        <w:pStyle w:val="TaskStep1"/>
        <w:numPr>
          <w:ilvl w:val="0"/>
          <w:numId w:val="9"/>
        </w:numPr>
      </w:pPr>
      <w:r>
        <w:lastRenderedPageBreak/>
        <w:t xml:space="preserve">After requesting approval, policy life cycle state changes to </w:t>
      </w:r>
      <w:r w:rsidRPr="00127C50">
        <w:rPr>
          <w:b/>
        </w:rPr>
        <w:t xml:space="preserve">Awaiting approval </w:t>
      </w:r>
      <w:r>
        <w:t>as shown below.</w:t>
      </w:r>
      <w:r w:rsidR="00994D03">
        <w:br/>
      </w:r>
      <w:r w:rsidR="00994D03" w:rsidRPr="007555F1">
        <w:rPr>
          <w:sz w:val="12"/>
          <w:szCs w:val="12"/>
        </w:rPr>
        <w:br/>
      </w:r>
      <w:r w:rsidR="00994D03">
        <w:rPr>
          <w:noProof/>
        </w:rPr>
        <w:drawing>
          <wp:inline distT="0" distB="0" distL="0" distR="0" wp14:anchorId="51E0152B" wp14:editId="35A7C9E7">
            <wp:extent cx="5029200" cy="2268183"/>
            <wp:effectExtent l="19050" t="19050" r="19050" b="18415"/>
            <wp:docPr id="114" name="Picture 114" descr="../../../../../../../Desktop/Screen%20Shot%202017-04-10%20at%20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../../../../../../../Desktop/Screen%20Shot%202017-04-10%20at%2008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226818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ACBD65B" w14:textId="401677BB" w:rsidR="00EB1446" w:rsidRPr="00EB1446" w:rsidRDefault="00EB1446" w:rsidP="003F4AAF">
      <w:pPr>
        <w:pStyle w:val="TaskStep1"/>
        <w:numPr>
          <w:ilvl w:val="0"/>
          <w:numId w:val="9"/>
        </w:numPr>
      </w:pPr>
      <w:r>
        <w:t xml:space="preserve">Scroll to related lists and click </w:t>
      </w:r>
      <w:r w:rsidRPr="00EB1446">
        <w:rPr>
          <w:b/>
        </w:rPr>
        <w:t>Policy Approvals</w:t>
      </w:r>
      <w:r w:rsidRPr="00F6706D">
        <w:t>.</w:t>
      </w:r>
      <w:r w:rsidR="00994D03">
        <w:br/>
      </w:r>
      <w:r w:rsidR="00994D03" w:rsidRPr="007555F1">
        <w:rPr>
          <w:sz w:val="12"/>
          <w:szCs w:val="12"/>
        </w:rPr>
        <w:br/>
      </w:r>
      <w:r w:rsidR="00994D03">
        <w:rPr>
          <w:noProof/>
        </w:rPr>
        <w:drawing>
          <wp:inline distT="0" distB="0" distL="0" distR="0" wp14:anchorId="39E54468" wp14:editId="7EE62820">
            <wp:extent cx="5029200" cy="1648063"/>
            <wp:effectExtent l="19050" t="19050" r="19050" b="28575"/>
            <wp:docPr id="115" name="Picture 115" descr="../../../../../../../Desktop/Screen%20Shot%202017-04-10%20at%20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../../../../../../../Desktop/Screen%20Shot%202017-04-10%20at%2008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164806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8A6EDCB" w14:textId="04946C11" w:rsidR="00A7346A" w:rsidRDefault="00994D03" w:rsidP="003F4AAF">
      <w:pPr>
        <w:pStyle w:val="TaskStep1"/>
        <w:numPr>
          <w:ilvl w:val="0"/>
          <w:numId w:val="9"/>
        </w:numPr>
      </w:pPr>
      <w:r>
        <w:lastRenderedPageBreak/>
        <w:t xml:space="preserve">There are </w:t>
      </w:r>
      <w:r w:rsidR="00A7346A">
        <w:t xml:space="preserve">two records waiting for approvals. </w:t>
      </w:r>
      <w:r w:rsidR="00A7346A" w:rsidRPr="00F6706D">
        <w:t>Double-</w:t>
      </w:r>
      <w:r w:rsidRPr="00F6706D">
        <w:t>c</w:t>
      </w:r>
      <w:r w:rsidR="00A7346A" w:rsidRPr="00F6706D">
        <w:t>lick</w:t>
      </w:r>
      <w:r w:rsidR="00A7346A">
        <w:t xml:space="preserve"> next to </w:t>
      </w:r>
      <w:r w:rsidR="00A7346A" w:rsidRPr="00A7346A">
        <w:rPr>
          <w:b/>
        </w:rPr>
        <w:t>Requested</w:t>
      </w:r>
      <w:r w:rsidR="00A7346A">
        <w:rPr>
          <w:b/>
        </w:rPr>
        <w:t xml:space="preserve"> </w:t>
      </w:r>
      <w:r w:rsidR="00A7346A" w:rsidRPr="00F6706D">
        <w:t xml:space="preserve">(at the end of the word) </w:t>
      </w:r>
      <w:r w:rsidR="00A7346A" w:rsidRPr="00A7346A">
        <w:t>and select</w:t>
      </w:r>
      <w:r w:rsidR="00A7346A">
        <w:rPr>
          <w:b/>
        </w:rPr>
        <w:t xml:space="preserve"> Approved </w:t>
      </w:r>
      <w:r w:rsidR="00A7346A" w:rsidRPr="00A7346A">
        <w:t xml:space="preserve">for </w:t>
      </w:r>
      <w:r w:rsidR="0032250C">
        <w:t>each approver</w:t>
      </w:r>
      <w:r w:rsidR="00A7346A" w:rsidRPr="00A7346A">
        <w:t>.</w:t>
      </w:r>
      <w:r>
        <w:br/>
      </w:r>
      <w:r w:rsidRPr="007555F1">
        <w:rPr>
          <w:sz w:val="12"/>
          <w:szCs w:val="12"/>
        </w:rPr>
        <w:br/>
      </w:r>
      <w:r>
        <w:rPr>
          <w:noProof/>
        </w:rPr>
        <w:drawing>
          <wp:inline distT="0" distB="0" distL="0" distR="0" wp14:anchorId="3B737D1F" wp14:editId="7CE5B392">
            <wp:extent cx="5029200" cy="2375770"/>
            <wp:effectExtent l="19050" t="19050" r="19050" b="24765"/>
            <wp:docPr id="116" name="Picture 116" descr="../../../../../../../Desktop/Screen%20Shot%202017-04-10%20at%20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../../../../../../../Desktop/Screen%20Shot%202017-04-10%20at%2008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237577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5564A62" w14:textId="13E1D98C" w:rsidR="00A7346A" w:rsidRDefault="004469A6" w:rsidP="003F4AAF">
      <w:pPr>
        <w:pStyle w:val="TaskStep1"/>
        <w:numPr>
          <w:ilvl w:val="0"/>
          <w:numId w:val="9"/>
        </w:numPr>
      </w:pPr>
      <w:r>
        <w:t xml:space="preserve">Reload form. </w:t>
      </w:r>
      <w:r w:rsidR="00994D03">
        <w:t xml:space="preserve">The </w:t>
      </w:r>
      <w:r w:rsidR="00ED1FEB">
        <w:t>Policy Record h</w:t>
      </w:r>
      <w:r w:rsidR="00824098">
        <w:t>a</w:t>
      </w:r>
      <w:r w:rsidR="00127C50">
        <w:t>s moved to state</w:t>
      </w:r>
      <w:r w:rsidR="00ED1FEB">
        <w:t xml:space="preserve"> </w:t>
      </w:r>
      <w:r w:rsidR="00ED1FEB" w:rsidRPr="00ED1FEB">
        <w:rPr>
          <w:b/>
        </w:rPr>
        <w:t>Published</w:t>
      </w:r>
      <w:r w:rsidR="00ED1FEB">
        <w:t>. Also</w:t>
      </w:r>
      <w:r w:rsidR="00994D03">
        <w:t>,</w:t>
      </w:r>
      <w:r w:rsidR="00ED1FEB">
        <w:t xml:space="preserve"> a Knowledge Article has been published.</w:t>
      </w:r>
      <w:r w:rsidR="00994D03">
        <w:br/>
      </w:r>
      <w:r w:rsidR="00994D03" w:rsidRPr="007555F1">
        <w:rPr>
          <w:sz w:val="12"/>
          <w:szCs w:val="12"/>
        </w:rPr>
        <w:br/>
      </w:r>
      <w:r w:rsidR="00994D03">
        <w:rPr>
          <w:noProof/>
        </w:rPr>
        <w:drawing>
          <wp:inline distT="0" distB="0" distL="0" distR="0" wp14:anchorId="440FC5C2" wp14:editId="57353DDB">
            <wp:extent cx="5029200" cy="2843952"/>
            <wp:effectExtent l="19050" t="19050" r="19050" b="13970"/>
            <wp:docPr id="117" name="Picture 117" descr="../../../../../../../Desktop/Screen%20Shot%202017-04-10%20at%20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../../../../../../../Desktop/Screen%20Shot%202017-04-10%20at%2008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284395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81B50EE" w14:textId="52BAF210" w:rsidR="00BC434D" w:rsidRDefault="00767B7A" w:rsidP="003F4AAF">
      <w:pPr>
        <w:pStyle w:val="TaskStep1"/>
        <w:numPr>
          <w:ilvl w:val="0"/>
          <w:numId w:val="9"/>
        </w:numPr>
      </w:pPr>
      <w:r>
        <w:lastRenderedPageBreak/>
        <w:t xml:space="preserve">Scroll to </w:t>
      </w:r>
      <w:r w:rsidRPr="00767B7A">
        <w:rPr>
          <w:b/>
        </w:rPr>
        <w:t>KB Article</w:t>
      </w:r>
      <w:r>
        <w:t xml:space="preserve"> and click </w:t>
      </w:r>
      <w:r w:rsidR="00994D03">
        <w:t xml:space="preserve">the </w:t>
      </w:r>
      <w:r w:rsidR="00127C50">
        <w:t xml:space="preserve">information </w:t>
      </w:r>
      <w:r>
        <w:rPr>
          <w:noProof/>
        </w:rPr>
        <w:drawing>
          <wp:inline distT="0" distB="0" distL="0" distR="0" wp14:anchorId="26DDFEF0" wp14:editId="10158EC0">
            <wp:extent cx="182880" cy="164645"/>
            <wp:effectExtent l="19050" t="19050" r="26670" b="26035"/>
            <wp:docPr id="22" name="Picture 22" descr="../../../../../../../Desktop/Screen%20Shot%202017-04-10%20at%20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../../../../../../../Desktop/Screen%20Shot%202017-04-10%20at%2009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182880" cy="16464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t xml:space="preserve"> icon at the end of the line.</w:t>
      </w:r>
      <w:r w:rsidR="00994D03">
        <w:br/>
      </w:r>
      <w:r w:rsidR="00994D03" w:rsidRPr="007555F1">
        <w:rPr>
          <w:sz w:val="12"/>
          <w:szCs w:val="12"/>
        </w:rPr>
        <w:br/>
      </w:r>
      <w:r w:rsidR="00994D03">
        <w:rPr>
          <w:noProof/>
        </w:rPr>
        <w:drawing>
          <wp:inline distT="0" distB="0" distL="0" distR="0" wp14:anchorId="4ED77973" wp14:editId="26121466">
            <wp:extent cx="5029200" cy="2028786"/>
            <wp:effectExtent l="19050" t="19050" r="19050" b="10160"/>
            <wp:docPr id="118" name="Picture 118" descr="../../../../../../../Desktop/Screen%20Shot%202017-04-10%20at%20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../../../../../../../Desktop/Screen%20Shot%202017-04-10%20at%2009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202878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DCA16E2" w14:textId="4B60DE04" w:rsidR="00767B7A" w:rsidRPr="00127C50" w:rsidRDefault="00767B7A" w:rsidP="003F4AAF">
      <w:pPr>
        <w:pStyle w:val="TaskStep1"/>
        <w:numPr>
          <w:ilvl w:val="0"/>
          <w:numId w:val="9"/>
        </w:numPr>
      </w:pPr>
      <w:r>
        <w:t xml:space="preserve">A Knowledge </w:t>
      </w:r>
      <w:r w:rsidR="00C72784">
        <w:t>record window open</w:t>
      </w:r>
      <w:r w:rsidR="00994D03">
        <w:t>s</w:t>
      </w:r>
      <w:r w:rsidR="00C72784">
        <w:t xml:space="preserve">. Scroll to </w:t>
      </w:r>
      <w:r w:rsidR="00C72784" w:rsidRPr="00C72784">
        <w:rPr>
          <w:b/>
        </w:rPr>
        <w:t>View Article</w:t>
      </w:r>
      <w:r w:rsidR="00C72784">
        <w:t xml:space="preserve"> under </w:t>
      </w:r>
      <w:r w:rsidR="00C72784" w:rsidRPr="00C72784">
        <w:rPr>
          <w:b/>
        </w:rPr>
        <w:t>Related links</w:t>
      </w:r>
      <w:r w:rsidR="00127C50">
        <w:rPr>
          <w:b/>
        </w:rPr>
        <w:t xml:space="preserve"> </w:t>
      </w:r>
      <w:r w:rsidR="00127C50" w:rsidRPr="00127C50">
        <w:t>in this record</w:t>
      </w:r>
      <w:r w:rsidR="00C72784" w:rsidRPr="00127C50">
        <w:t xml:space="preserve">. </w:t>
      </w:r>
    </w:p>
    <w:p w14:paraId="1EFDE1F0" w14:textId="5E3214B8" w:rsidR="00C72784" w:rsidRDefault="00C72784" w:rsidP="003F4AAF">
      <w:pPr>
        <w:pStyle w:val="TaskStep1"/>
        <w:numPr>
          <w:ilvl w:val="0"/>
          <w:numId w:val="9"/>
        </w:numPr>
      </w:pPr>
      <w:r>
        <w:t xml:space="preserve">Click </w:t>
      </w:r>
      <w:r w:rsidRPr="00F6706D">
        <w:rPr>
          <w:b/>
        </w:rPr>
        <w:t>View Article</w:t>
      </w:r>
      <w:r>
        <w:t>.</w:t>
      </w:r>
    </w:p>
    <w:p w14:paraId="048E3F1A" w14:textId="3D034CC8" w:rsidR="0066159E" w:rsidRDefault="00C72784" w:rsidP="003F4AAF">
      <w:pPr>
        <w:pStyle w:val="TaskStep1"/>
        <w:numPr>
          <w:ilvl w:val="0"/>
          <w:numId w:val="9"/>
        </w:numPr>
      </w:pPr>
      <w:r>
        <w:t>See the KB-Article that has been created automatically with related requirements listed at the bottom of the article.</w:t>
      </w:r>
      <w:r w:rsidR="00994D03">
        <w:br/>
      </w:r>
      <w:r w:rsidR="00994D03" w:rsidRPr="007555F1">
        <w:rPr>
          <w:sz w:val="12"/>
          <w:szCs w:val="12"/>
        </w:rPr>
        <w:br/>
      </w:r>
      <w:r w:rsidR="00994D03">
        <w:rPr>
          <w:noProof/>
        </w:rPr>
        <w:drawing>
          <wp:inline distT="0" distB="0" distL="0" distR="0" wp14:anchorId="42A55F0F" wp14:editId="4680DDDE">
            <wp:extent cx="4314172" cy="2372504"/>
            <wp:effectExtent l="19050" t="19050" r="10795" b="27940"/>
            <wp:docPr id="119" name="Picture 119" descr="../../../../../../../Desktop/Screen%20Shot%202017-04-10%20at%20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../../../../../../../Desktop/Screen%20Shot%202017-04-10%20at%2009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6800" cy="237394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75415D9" w14:textId="4FA1111E" w:rsidR="0066159E" w:rsidRDefault="00994D03" w:rsidP="00F6706D">
      <w:r>
        <w:rPr>
          <w:noProof/>
        </w:rPr>
        <w:t>You completed</w:t>
      </w:r>
      <w:r w:rsidR="005C0BF5">
        <w:t xml:space="preserve"> a full Policy Life Cycle.</w:t>
      </w:r>
    </w:p>
    <w:p w14:paraId="6AAE5675" w14:textId="55E40487" w:rsidR="00730803" w:rsidRPr="00602C94" w:rsidRDefault="00730803" w:rsidP="00730803">
      <w:pPr>
        <w:pStyle w:val="LabGoal"/>
      </w:pPr>
      <w:r>
        <w:lastRenderedPageBreak/>
        <mc:AlternateContent>
          <mc:Choice Requires="wps">
            <w:drawing>
              <wp:anchor distT="0" distB="0" distL="114300" distR="114300" simplePos="0" relativeHeight="251656704" behindDoc="0" locked="1" layoutInCell="1" allowOverlap="0" wp14:anchorId="7315BE78" wp14:editId="5DAF6F91">
                <wp:simplePos x="0" y="0"/>
                <wp:positionH relativeFrom="margin">
                  <wp:posOffset>4480560</wp:posOffset>
                </wp:positionH>
                <wp:positionV relativeFrom="margin">
                  <wp:posOffset>91440</wp:posOffset>
                </wp:positionV>
                <wp:extent cx="2011680" cy="2011680"/>
                <wp:effectExtent l="0" t="5080" r="0" b="2540"/>
                <wp:wrapSquare wrapText="bothSides"/>
                <wp:docPr id="14" name="Text Box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11680" cy="2011680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lumMod val="100000"/>
                            <a:lumOff val="0"/>
                          </a:scheme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="" xmlns:o="urn:schemas-microsoft-com:office:office" xmlns:v="urn:schemas-microsoft-com:vml" xmlns:w10="urn:schemas-microsoft-com:office:word" xmlns:w="http://schemas.openxmlformats.org/wordprocessingml/2006/main" xmlns:a14="http://schemas.microsoft.com/office/drawing/2010/main" xmlns:w16se="http://schemas.microsoft.com/office/word/2015/wordml/symex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0125F06" w14:textId="62429600" w:rsidR="00DA2906" w:rsidRDefault="00DA2906" w:rsidP="00730803">
                            <w:pPr>
                              <w:pStyle w:val="LabTitle"/>
                            </w:pPr>
                            <w:r>
                              <w:t>Lab 2.1</w:t>
                            </w:r>
                          </w:p>
                          <w:p w14:paraId="0BD44D83" w14:textId="1436D7C8" w:rsidR="00DA2906" w:rsidRDefault="00DA2906" w:rsidP="00730803">
                            <w:pPr>
                              <w:pStyle w:val="LabTitle"/>
                            </w:pPr>
                            <w:r>
                              <w:t>Profile Type, Profile &amp; Risks</w:t>
                            </w:r>
                          </w:p>
                          <w:p w14:paraId="565E7D7D" w14:textId="7A780B60" w:rsidR="00DA2906" w:rsidRPr="00E75277" w:rsidRDefault="00DA2906" w:rsidP="00E75277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315BE78" id="Text Box 14" o:spid="_x0000_s1029" type="#_x0000_t202" style="position:absolute;left:0;text-align:left;margin-left:352.8pt;margin-top:7.2pt;width:158.4pt;height:158.4pt;z-index:251656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" o:allowoverlap="f" fillcolor="black [3213]" stroked="f">
                <v:textbox>
                  <w:txbxContent>
                    <w:p w14:paraId="70125F06" w14:textId="62429600" w:rsidR="00DA2906" w:rsidRDefault="00DA2906" w:rsidP="00730803">
                      <w:pPr>
                        <w:pStyle w:val="LabTitle"/>
                      </w:pPr>
                      <w:r>
                        <w:t>Lab 2.1</w:t>
                      </w:r>
                    </w:p>
                    <w:p w14:paraId="0BD44D83" w14:textId="1436D7C8" w:rsidR="00DA2906" w:rsidRDefault="00DA2906" w:rsidP="00730803">
                      <w:pPr>
                        <w:pStyle w:val="LabTitle"/>
                      </w:pPr>
                      <w:r>
                        <w:t>Profile Type, Profile &amp; Risks</w:t>
                      </w:r>
                    </w:p>
                    <w:p w14:paraId="565E7D7D" w14:textId="7A780B60" w:rsidR="00DA2906" w:rsidRPr="00E75277" w:rsidRDefault="00DA2906" w:rsidP="00E75277"/>
                  </w:txbxContent>
                </v:textbox>
                <w10:wrap type="square" anchorx="margin" anchory="margin"/>
                <w10:anchorlock/>
              </v:shape>
            </w:pict>
          </mc:Fallback>
        </mc:AlternateContent>
      </w:r>
      <w:r w:rsidRPr="00602C94">
        <w:t xml:space="preserve">Lab </w:t>
      </w:r>
      <w:r w:rsidRPr="003E2DE9">
        <w:t>Goal</w:t>
      </w:r>
    </w:p>
    <w:p w14:paraId="3D37A55D" w14:textId="485100E6" w:rsidR="00730803" w:rsidRPr="001B1406" w:rsidRDefault="002637C2" w:rsidP="00730803">
      <w:r>
        <w:t>This lab explains how to c</w:t>
      </w:r>
      <w:r w:rsidR="00E75277">
        <w:t>reate Profile Type</w:t>
      </w:r>
      <w:r w:rsidR="00EF153B">
        <w:t xml:space="preserve"> </w:t>
      </w:r>
      <w:r>
        <w:t xml:space="preserve">and </w:t>
      </w:r>
      <w:r w:rsidR="00E75277">
        <w:t>assign Risk Framework to assess compliance requirements for a Profile</w:t>
      </w:r>
      <w:r w:rsidR="00730803">
        <w:t>.</w:t>
      </w:r>
      <w:r w:rsidR="004F7E49">
        <w:t xml:space="preserve"> A profile – </w:t>
      </w:r>
      <w:r w:rsidR="004F7E49" w:rsidRPr="004F7E49">
        <w:rPr>
          <w:i/>
        </w:rPr>
        <w:t xml:space="preserve">An entity we need to check for compliance requirements </w:t>
      </w:r>
      <w:r>
        <w:rPr>
          <w:i/>
        </w:rPr>
        <w:t>—</w:t>
      </w:r>
      <w:r>
        <w:t xml:space="preserve"> </w:t>
      </w:r>
      <w:r w:rsidR="004F7E49">
        <w:t xml:space="preserve">will have then associated policy and policy statements </w:t>
      </w:r>
      <w:r>
        <w:t xml:space="preserve">you </w:t>
      </w:r>
      <w:r w:rsidR="004F7E49">
        <w:t>just created.</w:t>
      </w:r>
      <w:r w:rsidR="00B90208">
        <w:t xml:space="preserve"> </w:t>
      </w:r>
      <w:r>
        <w:t>You</w:t>
      </w:r>
      <w:r w:rsidR="00B90208">
        <w:t xml:space="preserve"> add risks to the Profile Type and see what could be potential impact of noncompliance to a Profile.</w:t>
      </w:r>
    </w:p>
    <w:p w14:paraId="1ACFB8FA" w14:textId="77777777" w:rsidR="00730803" w:rsidRDefault="00730803" w:rsidP="00730803">
      <w:pPr>
        <w:widowControl w:val="0"/>
        <w:autoSpaceDE w:val="0"/>
        <w:autoSpaceDN w:val="0"/>
        <w:adjustRightInd w:val="0"/>
      </w:pPr>
    </w:p>
    <w:p w14:paraId="5F96557C" w14:textId="25C79235" w:rsidR="00730803" w:rsidRDefault="00223914" w:rsidP="00730803">
      <w:pPr>
        <w:pStyle w:val="Heading1"/>
      </w:pPr>
      <w:r>
        <w:t>Profile Type, Profile &amp; Risk Framework</w:t>
      </w:r>
    </w:p>
    <w:p w14:paraId="57BB74A8" w14:textId="7DE66FE1" w:rsidR="00751B79" w:rsidRDefault="002637C2" w:rsidP="00BB6D21">
      <w:pPr>
        <w:pStyle w:val="TaskStep1"/>
        <w:numPr>
          <w:ilvl w:val="0"/>
          <w:numId w:val="20"/>
        </w:numPr>
      </w:pPr>
      <w:r>
        <w:t>Return</w:t>
      </w:r>
      <w:r w:rsidR="00751B79">
        <w:t xml:space="preserve"> to </w:t>
      </w:r>
      <w:r>
        <w:t xml:space="preserve">the </w:t>
      </w:r>
      <w:r w:rsidR="00730803" w:rsidRPr="001F6496">
        <w:t xml:space="preserve">Policy </w:t>
      </w:r>
      <w:r w:rsidR="00751B79">
        <w:t>Record</w:t>
      </w:r>
      <w:r w:rsidR="00EA1781">
        <w:t xml:space="preserve"> by clicking on history icon</w:t>
      </w:r>
      <w:r w:rsidR="00751B79">
        <w:t>.</w:t>
      </w:r>
      <w:r w:rsidR="00CE03B2">
        <w:t xml:space="preserve"> (as in Lab 2.0)</w:t>
      </w:r>
    </w:p>
    <w:p w14:paraId="255A51FC" w14:textId="7FB442FA" w:rsidR="00730803" w:rsidRDefault="00751B79" w:rsidP="00751B79">
      <w:pPr>
        <w:pStyle w:val="TaskStep1"/>
        <w:numPr>
          <w:ilvl w:val="0"/>
          <w:numId w:val="12"/>
        </w:numPr>
      </w:pPr>
      <w:r>
        <w:t xml:space="preserve"> Scroll to related lists and click </w:t>
      </w:r>
      <w:r w:rsidRPr="00751B79">
        <w:rPr>
          <w:b/>
        </w:rPr>
        <w:t>Profile Type</w:t>
      </w:r>
      <w:r w:rsidR="00712297">
        <w:t xml:space="preserve"> in </w:t>
      </w:r>
      <w:r w:rsidR="002637C2">
        <w:t xml:space="preserve">the </w:t>
      </w:r>
      <w:r w:rsidR="00712297">
        <w:t>Policy record.</w:t>
      </w:r>
    </w:p>
    <w:p w14:paraId="40FA81BC" w14:textId="0E1D337E" w:rsidR="00751B79" w:rsidRPr="00EF153B" w:rsidRDefault="00EF153B" w:rsidP="00751B79">
      <w:pPr>
        <w:pStyle w:val="TaskStep1"/>
        <w:numPr>
          <w:ilvl w:val="0"/>
          <w:numId w:val="12"/>
        </w:numPr>
      </w:pPr>
      <w:r>
        <w:t xml:space="preserve">Click </w:t>
      </w:r>
      <w:r w:rsidRPr="00EF153B">
        <w:rPr>
          <w:b/>
        </w:rPr>
        <w:t>Edit</w:t>
      </w:r>
      <w:r>
        <w:t xml:space="preserve"> under </w:t>
      </w:r>
      <w:r w:rsidRPr="00EF153B">
        <w:rPr>
          <w:b/>
        </w:rPr>
        <w:t>Profile Type</w:t>
      </w:r>
      <w:r w:rsidRPr="00F6706D">
        <w:t>.</w:t>
      </w:r>
      <w:r w:rsidR="002637C2">
        <w:br/>
      </w:r>
      <w:r w:rsidR="002637C2" w:rsidRPr="007555F1">
        <w:rPr>
          <w:sz w:val="12"/>
          <w:szCs w:val="12"/>
        </w:rPr>
        <w:br/>
      </w:r>
      <w:r w:rsidR="002637C2">
        <w:rPr>
          <w:b/>
          <w:noProof/>
        </w:rPr>
        <w:drawing>
          <wp:inline distT="0" distB="0" distL="0" distR="0" wp14:anchorId="114D2924" wp14:editId="0DCBA6A6">
            <wp:extent cx="5029200" cy="2939915"/>
            <wp:effectExtent l="19050" t="19050" r="19050" b="13335"/>
            <wp:docPr id="121" name="Picture 121" descr="../../../../../../../Desktop/Screen%20Shot%202017-04-10%20at%20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../../../../../../../Desktop/Screen%20Shot%202017-04-10%20at%2009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293991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E122FCF" w14:textId="5E3EF892" w:rsidR="00EF153B" w:rsidRPr="00EF153B" w:rsidRDefault="00EF153B" w:rsidP="00751B79">
      <w:pPr>
        <w:pStyle w:val="TaskStep1"/>
        <w:numPr>
          <w:ilvl w:val="0"/>
          <w:numId w:val="12"/>
        </w:numPr>
      </w:pPr>
      <w:r>
        <w:t xml:space="preserve">Click </w:t>
      </w:r>
      <w:r w:rsidRPr="00EF153B">
        <w:rPr>
          <w:b/>
        </w:rPr>
        <w:t>Organizations</w:t>
      </w:r>
      <w:r w:rsidR="002637C2">
        <w:t>,</w:t>
      </w:r>
      <w:r>
        <w:t xml:space="preserve"> move it into right window</w:t>
      </w:r>
      <w:r w:rsidR="002637C2">
        <w:t>,</w:t>
      </w:r>
      <w:r>
        <w:t xml:space="preserve"> and click </w:t>
      </w:r>
      <w:r w:rsidR="002637C2" w:rsidRPr="00EF153B">
        <w:rPr>
          <w:b/>
        </w:rPr>
        <w:t>Save</w:t>
      </w:r>
      <w:r>
        <w:rPr>
          <w:b/>
        </w:rPr>
        <w:t>.</w:t>
      </w:r>
    </w:p>
    <w:p w14:paraId="2016C03F" w14:textId="2743819F" w:rsidR="00EF153B" w:rsidRDefault="00EF153B" w:rsidP="00751B79">
      <w:pPr>
        <w:pStyle w:val="TaskStep1"/>
        <w:numPr>
          <w:ilvl w:val="0"/>
          <w:numId w:val="12"/>
        </w:numPr>
      </w:pPr>
      <w:r w:rsidRPr="004B1EC5">
        <w:t xml:space="preserve">You </w:t>
      </w:r>
      <w:r w:rsidR="002637C2">
        <w:t>return to</w:t>
      </w:r>
      <w:r w:rsidRPr="004B1EC5">
        <w:t xml:space="preserve"> </w:t>
      </w:r>
      <w:r w:rsidR="002637C2">
        <w:t>the</w:t>
      </w:r>
      <w:r w:rsidR="002637C2" w:rsidRPr="004B1EC5">
        <w:t xml:space="preserve"> </w:t>
      </w:r>
      <w:r w:rsidRPr="004B1EC5">
        <w:t xml:space="preserve">Policy record. Scroll down and click on </w:t>
      </w:r>
      <w:r w:rsidRPr="004B1EC5">
        <w:rPr>
          <w:b/>
        </w:rPr>
        <w:t>Organizations</w:t>
      </w:r>
      <w:r w:rsidRPr="004B1EC5">
        <w:t xml:space="preserve"> under </w:t>
      </w:r>
      <w:r w:rsidRPr="004B1EC5">
        <w:rPr>
          <w:b/>
        </w:rPr>
        <w:t>Pr</w:t>
      </w:r>
      <w:r w:rsidR="004B1EC5" w:rsidRPr="004B1EC5">
        <w:rPr>
          <w:b/>
        </w:rPr>
        <w:t xml:space="preserve">ofile Type </w:t>
      </w:r>
      <w:r w:rsidR="004B1EC5" w:rsidRPr="004B1EC5">
        <w:t>related list</w:t>
      </w:r>
      <w:r w:rsidRPr="004B1EC5">
        <w:t>.</w:t>
      </w:r>
    </w:p>
    <w:p w14:paraId="633209A4" w14:textId="2BCEE474" w:rsidR="004B1EC5" w:rsidRDefault="008C1A21" w:rsidP="00751B79">
      <w:pPr>
        <w:pStyle w:val="TaskStep1"/>
        <w:numPr>
          <w:ilvl w:val="0"/>
          <w:numId w:val="12"/>
        </w:numPr>
      </w:pPr>
      <w:r w:rsidRPr="00DB66F2">
        <w:rPr>
          <w:b/>
        </w:rPr>
        <w:lastRenderedPageBreak/>
        <w:t>Profile Type</w:t>
      </w:r>
      <w:r w:rsidR="00DB66F2">
        <w:t xml:space="preserve"> record</w:t>
      </w:r>
      <w:r>
        <w:t xml:space="preserve"> opens in a new window</w:t>
      </w:r>
      <w:r w:rsidR="002637C2">
        <w:t>.</w:t>
      </w:r>
      <w:r>
        <w:t xml:space="preserve"> </w:t>
      </w:r>
      <w:r w:rsidR="002637C2">
        <w:t xml:space="preserve">A </w:t>
      </w:r>
      <w:r w:rsidRPr="008C1A21">
        <w:rPr>
          <w:b/>
        </w:rPr>
        <w:t>Profile</w:t>
      </w:r>
      <w:r w:rsidR="002637C2">
        <w:t>,</w:t>
      </w:r>
      <w:r w:rsidRPr="008C1A21">
        <w:rPr>
          <w:b/>
        </w:rPr>
        <w:t xml:space="preserve"> ACME Inc</w:t>
      </w:r>
      <w:r>
        <w:t>.</w:t>
      </w:r>
      <w:r w:rsidR="002637C2">
        <w:t>,</w:t>
      </w:r>
      <w:r>
        <w:t xml:space="preserve"> is assigned to this Profile Type.</w:t>
      </w:r>
      <w:r w:rsidR="002637C2">
        <w:br/>
      </w:r>
      <w:r w:rsidR="002637C2" w:rsidRPr="007555F1">
        <w:rPr>
          <w:sz w:val="12"/>
          <w:szCs w:val="12"/>
        </w:rPr>
        <w:br/>
      </w:r>
      <w:r w:rsidR="002637C2">
        <w:rPr>
          <w:noProof/>
        </w:rPr>
        <w:drawing>
          <wp:inline distT="0" distB="0" distL="0" distR="0" wp14:anchorId="3FE0DBCF" wp14:editId="305D71C9">
            <wp:extent cx="5029200" cy="2603848"/>
            <wp:effectExtent l="19050" t="19050" r="19050" b="25400"/>
            <wp:docPr id="122" name="Picture 122" descr="../../../../../../../Desktop/Screen%20Shot%202017-04-10%20at%20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../../../../../../../Desktop/Screen%20Shot%202017-04-10%20at%2009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260384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1811B35" w14:textId="50D164F1" w:rsidR="0049364A" w:rsidRDefault="00DB66F2" w:rsidP="0049364A">
      <w:pPr>
        <w:pStyle w:val="TaskStep1"/>
        <w:numPr>
          <w:ilvl w:val="0"/>
          <w:numId w:val="12"/>
        </w:numPr>
      </w:pPr>
      <w:r w:rsidRPr="00DB66F2">
        <w:rPr>
          <w:b/>
        </w:rPr>
        <w:t>Policies</w:t>
      </w:r>
      <w:r w:rsidR="00A17BCA">
        <w:t xml:space="preserve"> &amp; </w:t>
      </w:r>
      <w:r w:rsidR="00A17BCA" w:rsidRPr="00DB66F2">
        <w:rPr>
          <w:b/>
        </w:rPr>
        <w:t xml:space="preserve">Policy Statements </w:t>
      </w:r>
      <w:r w:rsidR="002637C2" w:rsidRPr="00F6706D">
        <w:t>appear</w:t>
      </w:r>
      <w:r w:rsidR="002637C2">
        <w:rPr>
          <w:b/>
        </w:rPr>
        <w:t xml:space="preserve"> </w:t>
      </w:r>
      <w:r w:rsidR="00A17BCA">
        <w:t>in the related list</w:t>
      </w:r>
      <w:r>
        <w:t>, created in earlier steps</w:t>
      </w:r>
      <w:r w:rsidR="00A17BCA">
        <w:t>.</w:t>
      </w:r>
    </w:p>
    <w:p w14:paraId="37191344" w14:textId="77777777" w:rsidR="0049364A" w:rsidRDefault="0049364A" w:rsidP="0049364A">
      <w:pPr>
        <w:pStyle w:val="TaskStep1"/>
      </w:pPr>
      <w:r>
        <w:t xml:space="preserve">Return to the Dashboard and check </w:t>
      </w:r>
      <w:r w:rsidRPr="00994D03">
        <w:rPr>
          <w:b/>
        </w:rPr>
        <w:t>Compliance Overview</w:t>
      </w:r>
      <w:r>
        <w:t xml:space="preserve">. The </w:t>
      </w:r>
      <w:r w:rsidRPr="00994D03">
        <w:rPr>
          <w:b/>
        </w:rPr>
        <w:t xml:space="preserve">GDPR Compliance </w:t>
      </w:r>
      <w:r>
        <w:t>gauge is created and in empty status.</w:t>
      </w:r>
      <w:r>
        <w:br/>
      </w:r>
      <w:r w:rsidRPr="007555F1">
        <w:rPr>
          <w:sz w:val="12"/>
          <w:szCs w:val="12"/>
        </w:rPr>
        <w:br/>
      </w:r>
      <w:r>
        <w:rPr>
          <w:noProof/>
        </w:rPr>
        <w:drawing>
          <wp:inline distT="0" distB="0" distL="0" distR="0" wp14:anchorId="509F1413" wp14:editId="01D1ECC8">
            <wp:extent cx="5029200" cy="2510947"/>
            <wp:effectExtent l="19050" t="19050" r="19050" b="22860"/>
            <wp:docPr id="120" name="Picture 120" descr="../../../../../../../Desktop/Screen%20Shot%202017-04-10%20at%20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../../../../../../../Desktop/Screen%20Shot%202017-04-10%20at%2009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251094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0FD7D9F" w14:textId="77CDEDA8" w:rsidR="0049364A" w:rsidRPr="0049364A" w:rsidRDefault="0049364A" w:rsidP="0049364A">
      <w:pPr>
        <w:spacing w:after="0"/>
        <w:ind w:left="0"/>
        <w:rPr>
          <w:rFonts w:asciiTheme="majorHAnsi" w:hAnsiTheme="majorHAnsi"/>
        </w:rPr>
      </w:pPr>
    </w:p>
    <w:p w14:paraId="37B2F452" w14:textId="6EFB6BFB" w:rsidR="00A17BCA" w:rsidRDefault="00E852B5" w:rsidP="0049364A">
      <w:pPr>
        <w:pStyle w:val="TaskStep1"/>
      </w:pPr>
      <w:r>
        <w:lastRenderedPageBreak/>
        <w:t xml:space="preserve">Now, add </w:t>
      </w:r>
      <w:r w:rsidRPr="00C162EF">
        <w:rPr>
          <w:b/>
        </w:rPr>
        <w:t>Risk</w:t>
      </w:r>
      <w:r w:rsidR="00C162EF" w:rsidRPr="00C162EF">
        <w:rPr>
          <w:b/>
        </w:rPr>
        <w:t xml:space="preserve"> Framework</w:t>
      </w:r>
      <w:r w:rsidR="00C162EF">
        <w:t xml:space="preserve"> to </w:t>
      </w:r>
      <w:r w:rsidR="002637C2">
        <w:t xml:space="preserve">the </w:t>
      </w:r>
      <w:r w:rsidR="00C162EF" w:rsidRPr="00C162EF">
        <w:rPr>
          <w:b/>
        </w:rPr>
        <w:t>Profile Type</w:t>
      </w:r>
      <w:r w:rsidR="00D30E29">
        <w:rPr>
          <w:b/>
        </w:rPr>
        <w:t xml:space="preserve"> </w:t>
      </w:r>
      <w:r w:rsidR="00D30E29" w:rsidRPr="00D30E29">
        <w:t>as shown below</w:t>
      </w:r>
      <w:r w:rsidR="00C162EF">
        <w:t xml:space="preserve">. </w:t>
      </w:r>
      <w:r w:rsidR="00D30E29">
        <w:t xml:space="preserve">Add </w:t>
      </w:r>
      <w:r w:rsidR="00D30E29" w:rsidRPr="00D30E29">
        <w:rPr>
          <w:b/>
        </w:rPr>
        <w:t>Corporate Risks</w:t>
      </w:r>
      <w:r w:rsidR="00D30E29">
        <w:t xml:space="preserve"> to Profile type and click </w:t>
      </w:r>
      <w:r w:rsidR="00D30E29" w:rsidRPr="00D30E29">
        <w:rPr>
          <w:b/>
        </w:rPr>
        <w:t>Save</w:t>
      </w:r>
      <w:r w:rsidR="00D30E29">
        <w:t>.</w:t>
      </w:r>
      <w:r w:rsidR="00893693">
        <w:br/>
      </w:r>
      <w:r w:rsidR="00893693" w:rsidRPr="007555F1">
        <w:rPr>
          <w:sz w:val="12"/>
          <w:szCs w:val="12"/>
        </w:rPr>
        <w:br/>
      </w:r>
      <w:r w:rsidR="00893693">
        <w:rPr>
          <w:noProof/>
        </w:rPr>
        <w:drawing>
          <wp:inline distT="0" distB="0" distL="0" distR="0" wp14:anchorId="7E227895" wp14:editId="0B78E883">
            <wp:extent cx="4572000" cy="2499986"/>
            <wp:effectExtent l="19050" t="19050" r="19050" b="15240"/>
            <wp:docPr id="123" name="Picture 123" descr="../../../../../../../Desktop/Screen%20Shot%202017-04-10%20at%20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../../../../../../../Desktop/Screen%20Shot%202017-04-10%20at%2010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49998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71910EC" w14:textId="7E5E32A6" w:rsidR="00D30E29" w:rsidRDefault="00893693" w:rsidP="003F4AAF">
      <w:pPr>
        <w:pStyle w:val="TaskStep1"/>
        <w:numPr>
          <w:ilvl w:val="0"/>
          <w:numId w:val="9"/>
        </w:numPr>
      </w:pPr>
      <w:r>
        <w:rPr>
          <w:noProof/>
        </w:rPr>
        <w:t>The</w:t>
      </w:r>
      <w:r w:rsidR="00D67BB7">
        <w:t xml:space="preserve"> </w:t>
      </w:r>
      <w:r w:rsidR="00D67BB7" w:rsidRPr="00D67BB7">
        <w:rPr>
          <w:b/>
        </w:rPr>
        <w:t>Risk Framework</w:t>
      </w:r>
      <w:r w:rsidR="00D67BB7">
        <w:t xml:space="preserve"> is now assigned to </w:t>
      </w:r>
      <w:r w:rsidR="00D67BB7" w:rsidRPr="00D67BB7">
        <w:rPr>
          <w:b/>
        </w:rPr>
        <w:t>Profile Type</w:t>
      </w:r>
      <w:r w:rsidR="00D67BB7">
        <w:t xml:space="preserve"> and </w:t>
      </w:r>
      <w:r w:rsidR="00D67BB7" w:rsidRPr="00D67BB7">
        <w:rPr>
          <w:b/>
        </w:rPr>
        <w:t>Risk Statements</w:t>
      </w:r>
      <w:r w:rsidR="00D67BB7">
        <w:t xml:space="preserve"> are automatically added to that </w:t>
      </w:r>
      <w:r w:rsidR="00D67BB7" w:rsidRPr="00D67BB7">
        <w:rPr>
          <w:b/>
        </w:rPr>
        <w:t>Profile Type</w:t>
      </w:r>
      <w:r w:rsidR="00D30E29">
        <w:t>.</w:t>
      </w:r>
      <w:r w:rsidR="00DF1CA0">
        <w:t xml:space="preserve"> Reload the form.</w:t>
      </w:r>
      <w:r>
        <w:br/>
      </w:r>
      <w:r w:rsidRPr="007555F1">
        <w:rPr>
          <w:sz w:val="12"/>
          <w:szCs w:val="12"/>
        </w:rPr>
        <w:br/>
      </w:r>
      <w:r>
        <w:rPr>
          <w:noProof/>
        </w:rPr>
        <w:drawing>
          <wp:inline distT="0" distB="0" distL="0" distR="0" wp14:anchorId="3425BC95" wp14:editId="145CFACC">
            <wp:extent cx="5029200" cy="2140141"/>
            <wp:effectExtent l="0" t="0" r="0" b="0"/>
            <wp:docPr id="124" name="Picture 124" descr="../../../../../../../Desktop/Screen%20Shot%202017-04-10%20at%20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../../../../../../../Desktop/Screen%20Shot%202017-04-10%20at%2010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21401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B9C1C3" w14:textId="4FFBF8CB" w:rsidR="00D67BB7" w:rsidRDefault="00D67BB7" w:rsidP="0049364A">
      <w:pPr>
        <w:pStyle w:val="TaskStep1"/>
      </w:pPr>
      <w:r>
        <w:t xml:space="preserve">Click on </w:t>
      </w:r>
      <w:r w:rsidRPr="00D67BB7">
        <w:rPr>
          <w:b/>
        </w:rPr>
        <w:t>Risk Statements</w:t>
      </w:r>
      <w:r>
        <w:t xml:space="preserve"> to see assigned </w:t>
      </w:r>
      <w:r w:rsidRPr="00D67BB7">
        <w:rPr>
          <w:b/>
        </w:rPr>
        <w:t>Risk</w:t>
      </w:r>
      <w:r>
        <w:rPr>
          <w:b/>
        </w:rPr>
        <w:t xml:space="preserve"> Statements</w:t>
      </w:r>
      <w:r>
        <w:t>.</w:t>
      </w:r>
    </w:p>
    <w:p w14:paraId="25D2C68D" w14:textId="0FCE1FB0" w:rsidR="00D67BB7" w:rsidRPr="00CD4402" w:rsidRDefault="00D67BB7" w:rsidP="0049364A">
      <w:pPr>
        <w:pStyle w:val="TaskStep1"/>
      </w:pPr>
      <w:r>
        <w:t xml:space="preserve">You should have some </w:t>
      </w:r>
      <w:r w:rsidRPr="004A393F">
        <w:rPr>
          <w:b/>
        </w:rPr>
        <w:t>Risk Statement</w:t>
      </w:r>
      <w:r w:rsidR="004A393F" w:rsidRPr="004A393F">
        <w:rPr>
          <w:b/>
        </w:rPr>
        <w:t>s</w:t>
      </w:r>
      <w:r w:rsidR="009249FD">
        <w:rPr>
          <w:b/>
        </w:rPr>
        <w:t xml:space="preserve"> (6)</w:t>
      </w:r>
      <w:r w:rsidR="004A393F">
        <w:t xml:space="preserve">, </w:t>
      </w:r>
      <w:r w:rsidR="001518F2">
        <w:t xml:space="preserve">including </w:t>
      </w:r>
      <w:r w:rsidR="001518F2" w:rsidRPr="0083749F">
        <w:rPr>
          <w:b/>
        </w:rPr>
        <w:t>Non</w:t>
      </w:r>
      <w:r w:rsidR="004A393F" w:rsidRPr="0083749F">
        <w:rPr>
          <w:b/>
        </w:rPr>
        <w:t>-</w:t>
      </w:r>
      <w:r w:rsidR="004A393F" w:rsidRPr="004A393F">
        <w:rPr>
          <w:b/>
        </w:rPr>
        <w:t>compliance with Law/ Regulations</w:t>
      </w:r>
      <w:r w:rsidR="004A393F">
        <w:rPr>
          <w:b/>
        </w:rPr>
        <w:t>.</w:t>
      </w:r>
      <w:r w:rsidR="001518F2">
        <w:rPr>
          <w:b/>
        </w:rPr>
        <w:t xml:space="preserve"> </w:t>
      </w:r>
      <w:r w:rsidR="00893693">
        <w:t xml:space="preserve">You revisit </w:t>
      </w:r>
      <w:r w:rsidR="001518F2" w:rsidRPr="001518F2">
        <w:t xml:space="preserve">this </w:t>
      </w:r>
      <w:r w:rsidR="001518F2">
        <w:rPr>
          <w:b/>
        </w:rPr>
        <w:t>Risk Statement</w:t>
      </w:r>
      <w:r w:rsidR="001518F2" w:rsidRPr="001518F2">
        <w:t xml:space="preserve"> later</w:t>
      </w:r>
      <w:r w:rsidR="001518F2">
        <w:rPr>
          <w:b/>
        </w:rPr>
        <w:t>.</w:t>
      </w:r>
    </w:p>
    <w:p w14:paraId="4B4F38EC" w14:textId="68655837" w:rsidR="00CD4402" w:rsidRDefault="00893693" w:rsidP="0049364A">
      <w:pPr>
        <w:pStyle w:val="TaskStep1"/>
      </w:pPr>
      <w:r>
        <w:lastRenderedPageBreak/>
        <w:t>Return</w:t>
      </w:r>
      <w:r w:rsidR="00CD4402">
        <w:t xml:space="preserve"> to </w:t>
      </w:r>
      <w:r w:rsidR="00CD4402" w:rsidRPr="00CD4402">
        <w:rPr>
          <w:b/>
        </w:rPr>
        <w:t>Profile</w:t>
      </w:r>
      <w:r w:rsidR="00CD4402">
        <w:t xml:space="preserve"> under Related lists. Click on Profile </w:t>
      </w:r>
      <w:r w:rsidR="00CD4402" w:rsidRPr="00CD4402">
        <w:rPr>
          <w:b/>
        </w:rPr>
        <w:t>ACME Inc</w:t>
      </w:r>
      <w:r w:rsidR="00CD4402">
        <w:t xml:space="preserve">. </w:t>
      </w:r>
      <w:r>
        <w:br/>
      </w:r>
      <w:r w:rsidRPr="007555F1">
        <w:rPr>
          <w:sz w:val="12"/>
          <w:szCs w:val="12"/>
        </w:rPr>
        <w:br/>
      </w:r>
      <w:r>
        <w:rPr>
          <w:noProof/>
        </w:rPr>
        <w:drawing>
          <wp:inline distT="0" distB="0" distL="0" distR="0" wp14:anchorId="4F9C0655" wp14:editId="2FABBFC6">
            <wp:extent cx="5029200" cy="2712530"/>
            <wp:effectExtent l="19050" t="19050" r="19050" b="12065"/>
            <wp:docPr id="125" name="Picture 125" descr="../../../../../../../Desktop/Screen%20Shot%202017-04-10%20at%20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../../../../../../../Desktop/Screen%20Shot%202017-04-10%20at%2010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271253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FA23604" w14:textId="4E059105" w:rsidR="00CD4402" w:rsidRDefault="00893693" w:rsidP="0049364A">
      <w:pPr>
        <w:pStyle w:val="TaskStep1"/>
      </w:pPr>
      <w:r>
        <w:rPr>
          <w:noProof/>
        </w:rPr>
        <w:t>The</w:t>
      </w:r>
      <w:r w:rsidR="00CD4402">
        <w:t xml:space="preserve"> Profile </w:t>
      </w:r>
      <w:r>
        <w:t>window contains</w:t>
      </w:r>
      <w:r w:rsidR="00CD4402">
        <w:t xml:space="preserve"> </w:t>
      </w:r>
      <w:r w:rsidR="00CD4402" w:rsidRPr="00CD4402">
        <w:rPr>
          <w:b/>
        </w:rPr>
        <w:t>Organizations</w:t>
      </w:r>
      <w:r w:rsidR="00CD4402">
        <w:t xml:space="preserve"> in</w:t>
      </w:r>
      <w:r>
        <w:t xml:space="preserve"> the</w:t>
      </w:r>
      <w:r w:rsidR="00CD4402">
        <w:t xml:space="preserve"> </w:t>
      </w:r>
      <w:r w:rsidR="00CD4402" w:rsidRPr="00CD4402">
        <w:rPr>
          <w:b/>
        </w:rPr>
        <w:t>Profile Type</w:t>
      </w:r>
      <w:r w:rsidR="00CD4402">
        <w:t xml:space="preserve"> related list.</w:t>
      </w:r>
    </w:p>
    <w:p w14:paraId="680A161E" w14:textId="20140A27" w:rsidR="00D67BB7" w:rsidRPr="004B1EC5" w:rsidRDefault="00CD4402" w:rsidP="0049364A">
      <w:pPr>
        <w:pStyle w:val="TaskStep1"/>
      </w:pPr>
      <w:r>
        <w:t xml:space="preserve">Click </w:t>
      </w:r>
      <w:r w:rsidR="00893693">
        <w:t xml:space="preserve">the </w:t>
      </w:r>
      <w:r w:rsidRPr="00B957A7">
        <w:rPr>
          <w:b/>
        </w:rPr>
        <w:t>Controls</w:t>
      </w:r>
      <w:r>
        <w:t xml:space="preserve"> tab</w:t>
      </w:r>
      <w:r w:rsidR="00B957A7">
        <w:t xml:space="preserve">, next to </w:t>
      </w:r>
      <w:r w:rsidR="00B957A7" w:rsidRPr="00B957A7">
        <w:rPr>
          <w:b/>
        </w:rPr>
        <w:t>Profile Type</w:t>
      </w:r>
      <w:r>
        <w:t>.</w:t>
      </w:r>
      <w:r w:rsidR="00B957A7">
        <w:t xml:space="preserve"> </w:t>
      </w:r>
      <w:r w:rsidR="00893693">
        <w:t>There are</w:t>
      </w:r>
      <w:r w:rsidR="00B957A7">
        <w:t xml:space="preserve"> 9 controls allocated to this </w:t>
      </w:r>
      <w:r w:rsidR="00B957A7" w:rsidRPr="00B957A7">
        <w:rPr>
          <w:b/>
        </w:rPr>
        <w:t>Profile</w:t>
      </w:r>
      <w:r w:rsidR="00B957A7">
        <w:t xml:space="preserve"> as requirements described in </w:t>
      </w:r>
      <w:r w:rsidR="00893693">
        <w:t xml:space="preserve">the </w:t>
      </w:r>
      <w:r w:rsidR="00B957A7">
        <w:t>Policy.</w:t>
      </w:r>
      <w:r w:rsidR="00893693">
        <w:br/>
      </w:r>
      <w:r w:rsidR="00893693" w:rsidRPr="007555F1">
        <w:rPr>
          <w:sz w:val="12"/>
          <w:szCs w:val="12"/>
        </w:rPr>
        <w:br/>
      </w:r>
      <w:r w:rsidR="00893693">
        <w:rPr>
          <w:noProof/>
        </w:rPr>
        <w:drawing>
          <wp:inline distT="0" distB="0" distL="0" distR="0" wp14:anchorId="73D9456F" wp14:editId="714998A0">
            <wp:extent cx="4572000" cy="2516118"/>
            <wp:effectExtent l="19050" t="19050" r="19050" b="17780"/>
            <wp:docPr id="126" name="Picture 126" descr="../../../../../../../Desktop/Screen%20Shot%202017-04-10%20at%20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../../../../../../../Desktop/Screen%20Shot%202017-04-10%20at%2010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51611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B332975" w14:textId="1F54A1F2" w:rsidR="00B957A7" w:rsidRDefault="00B957A7" w:rsidP="0049364A">
      <w:pPr>
        <w:pStyle w:val="TaskStep1"/>
      </w:pPr>
      <w:r>
        <w:t xml:space="preserve">Click </w:t>
      </w:r>
      <w:r>
        <w:rPr>
          <w:b/>
        </w:rPr>
        <w:t>Risks</w:t>
      </w:r>
      <w:r>
        <w:t xml:space="preserve"> </w:t>
      </w:r>
      <w:proofErr w:type="gramStart"/>
      <w:r>
        <w:t>to see</w:t>
      </w:r>
      <w:proofErr w:type="gramEnd"/>
      <w:r>
        <w:t xml:space="preserve"> </w:t>
      </w:r>
      <w:r w:rsidR="00331DC5">
        <w:t xml:space="preserve">the </w:t>
      </w:r>
      <w:r>
        <w:t>assigned Risks.</w:t>
      </w:r>
    </w:p>
    <w:p w14:paraId="43ABFC39" w14:textId="746EAB88" w:rsidR="0083749F" w:rsidRDefault="0083749F" w:rsidP="0049364A">
      <w:pPr>
        <w:pStyle w:val="TaskStep1"/>
      </w:pPr>
      <w:r>
        <w:t xml:space="preserve">Click </w:t>
      </w:r>
      <w:r w:rsidRPr="0083749F">
        <w:rPr>
          <w:b/>
        </w:rPr>
        <w:t>Non-</w:t>
      </w:r>
      <w:r w:rsidRPr="004A393F">
        <w:rPr>
          <w:b/>
        </w:rPr>
        <w:t>compliance with Law/ Regulations</w:t>
      </w:r>
      <w:r>
        <w:rPr>
          <w:b/>
        </w:rPr>
        <w:t xml:space="preserve"> </w:t>
      </w:r>
      <w:r w:rsidRPr="0083749F">
        <w:t>risk</w:t>
      </w:r>
      <w:r>
        <w:t xml:space="preserve">. Now </w:t>
      </w:r>
      <w:r w:rsidR="00893693">
        <w:t xml:space="preserve">you </w:t>
      </w:r>
      <w:r>
        <w:t xml:space="preserve">are in </w:t>
      </w:r>
      <w:r w:rsidRPr="0083749F">
        <w:rPr>
          <w:b/>
        </w:rPr>
        <w:t>Risk</w:t>
      </w:r>
      <w:r>
        <w:t xml:space="preserve"> Record.</w:t>
      </w:r>
    </w:p>
    <w:p w14:paraId="126A2F60" w14:textId="1C9A4BC5" w:rsidR="008E0469" w:rsidRDefault="008E0469" w:rsidP="0049364A">
      <w:pPr>
        <w:pStyle w:val="TaskStep1"/>
      </w:pPr>
      <w:r>
        <w:lastRenderedPageBreak/>
        <w:t xml:space="preserve">Change the Risk Life Cycle status in the form from </w:t>
      </w:r>
      <w:r w:rsidRPr="008E0469">
        <w:rPr>
          <w:b/>
        </w:rPr>
        <w:t>none</w:t>
      </w:r>
      <w:r>
        <w:t xml:space="preserve"> to </w:t>
      </w:r>
      <w:r w:rsidRPr="008E0469">
        <w:rPr>
          <w:b/>
        </w:rPr>
        <w:t>Not Assessed</w:t>
      </w:r>
      <w:r>
        <w:rPr>
          <w:b/>
        </w:rPr>
        <w:t>.</w:t>
      </w:r>
      <w:r w:rsidR="00893693">
        <w:rPr>
          <w:b/>
        </w:rPr>
        <w:br/>
      </w:r>
      <w:r w:rsidR="00893693" w:rsidRPr="007555F1">
        <w:rPr>
          <w:sz w:val="12"/>
          <w:szCs w:val="12"/>
        </w:rPr>
        <w:br/>
      </w:r>
      <w:r w:rsidR="00893693">
        <w:rPr>
          <w:noProof/>
        </w:rPr>
        <w:drawing>
          <wp:inline distT="0" distB="0" distL="0" distR="0" wp14:anchorId="7629816D" wp14:editId="31573653">
            <wp:extent cx="5029200" cy="2112890"/>
            <wp:effectExtent l="19050" t="19050" r="19050" b="20955"/>
            <wp:docPr id="127" name="Picture 127" descr="../../../../../../../Desktop/Screen%20Shot%202017-04-11%20at%20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../../../../../../../Desktop/Screen%20Shot%202017-04-11%20at%2011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211289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115B216" w14:textId="67FF956D" w:rsidR="002D785E" w:rsidRDefault="00914A1C" w:rsidP="0049364A">
      <w:pPr>
        <w:pStyle w:val="TaskStep1"/>
      </w:pPr>
      <w:r>
        <w:t>Review all the fields in this risk r</w:t>
      </w:r>
      <w:r w:rsidR="00255B0F">
        <w:t>e</w:t>
      </w:r>
      <w:r>
        <w:t>cord.</w:t>
      </w:r>
      <w:r w:rsidR="00255B0F">
        <w:t xml:space="preserve"> Scroll down and click on </w:t>
      </w:r>
      <w:r w:rsidR="00255B0F" w:rsidRPr="00255B0F">
        <w:rPr>
          <w:b/>
        </w:rPr>
        <w:t>Scoring</w:t>
      </w:r>
      <w:r w:rsidR="00255B0F">
        <w:t xml:space="preserve"> tab. You should have all initial quantitative values at zero, </w:t>
      </w:r>
      <w:r w:rsidR="00893693">
        <w:t>since you</w:t>
      </w:r>
      <w:r w:rsidR="00255B0F">
        <w:t xml:space="preserve"> have</w:t>
      </w:r>
      <w:r w:rsidR="00893693">
        <w:t xml:space="preserve"> </w:t>
      </w:r>
      <w:r w:rsidR="00255B0F">
        <w:t>n</w:t>
      </w:r>
      <w:r w:rsidR="00893693">
        <w:t>o</w:t>
      </w:r>
      <w:r w:rsidR="00255B0F">
        <w:t>t assigned or tested controls related to this risk.</w:t>
      </w:r>
      <w:r w:rsidR="00893693">
        <w:br/>
      </w:r>
      <w:r w:rsidR="00893693" w:rsidRPr="007555F1">
        <w:rPr>
          <w:sz w:val="12"/>
          <w:szCs w:val="12"/>
        </w:rPr>
        <w:br/>
      </w:r>
      <w:r w:rsidR="00893693">
        <w:rPr>
          <w:noProof/>
        </w:rPr>
        <w:drawing>
          <wp:inline distT="0" distB="0" distL="0" distR="0" wp14:anchorId="5E910FFA" wp14:editId="7E1ED7D0">
            <wp:extent cx="5029200" cy="2548475"/>
            <wp:effectExtent l="19050" t="19050" r="19050" b="23495"/>
            <wp:docPr id="128" name="Picture 128" descr="../../../../../../../Desktop/Screen%20Shot%202017-04-11%20at%20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../../../../../../../Desktop/Screen%20Shot%202017-04-11%20at%2011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25484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E24EE6D" w14:textId="111ADD6E" w:rsidR="00255B0F" w:rsidRDefault="005824C0" w:rsidP="005824C0">
      <w:pPr>
        <w:pStyle w:val="TaskStep1"/>
        <w:numPr>
          <w:ilvl w:val="0"/>
          <w:numId w:val="9"/>
        </w:numPr>
      </w:pPr>
      <w:r>
        <w:lastRenderedPageBreak/>
        <w:t xml:space="preserve">Without having any controls implemented </w:t>
      </w:r>
      <w:r>
        <w:t>to reduce</w:t>
      </w:r>
      <w:r>
        <w:t xml:space="preserve"> this risk, the likelihood to occur this risk and in turn the impact is high. </w:t>
      </w:r>
      <w:r w:rsidR="00787A71">
        <w:t xml:space="preserve">The objective we want to achieve is to reduce the risk. </w:t>
      </w:r>
      <w:r>
        <w:t>So, let’s c</w:t>
      </w:r>
      <w:r w:rsidR="00255B0F">
        <w:t xml:space="preserve">hange the </w:t>
      </w:r>
      <w:r w:rsidR="00255B0F" w:rsidRPr="00255B0F">
        <w:rPr>
          <w:b/>
        </w:rPr>
        <w:t>Scoring</w:t>
      </w:r>
      <w:r w:rsidR="00255B0F">
        <w:t xml:space="preserve"> record</w:t>
      </w:r>
      <w:r w:rsidR="00255B0F" w:rsidRPr="00255B0F">
        <w:t xml:space="preserve"> </w:t>
      </w:r>
      <w:r w:rsidR="00255B0F">
        <w:t xml:space="preserve">for </w:t>
      </w:r>
      <w:r w:rsidR="00255B0F" w:rsidRPr="00BB6D21">
        <w:rPr>
          <w:b/>
        </w:rPr>
        <w:t>Inherent and Residual impact &amp; Lik</w:t>
      </w:r>
      <w:r w:rsidR="00753DCB" w:rsidRPr="00BB6D21">
        <w:rPr>
          <w:b/>
        </w:rPr>
        <w:t>elihood</w:t>
      </w:r>
      <w:r w:rsidR="00753DCB">
        <w:t xml:space="preserve"> </w:t>
      </w:r>
      <w:r w:rsidR="00255B0F">
        <w:t>as following:</w:t>
      </w:r>
      <w:r w:rsidR="00893693">
        <w:br/>
      </w:r>
      <w:r w:rsidR="00893693" w:rsidRPr="007555F1">
        <w:rPr>
          <w:sz w:val="12"/>
          <w:szCs w:val="12"/>
        </w:rPr>
        <w:br/>
      </w:r>
      <w:r w:rsidR="00893693">
        <w:rPr>
          <w:noProof/>
        </w:rPr>
        <w:drawing>
          <wp:inline distT="0" distB="0" distL="0" distR="0" wp14:anchorId="789B7F29" wp14:editId="006A4ACC">
            <wp:extent cx="5029200" cy="1119167"/>
            <wp:effectExtent l="19050" t="19050" r="19050" b="24130"/>
            <wp:docPr id="129" name="Picture 129" descr="../../../../../../../Desktop/Screen%20Shot%202017-04-10%20at%20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../../../../../../../Desktop/Screen%20Shot%202017-04-10%20at%2010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111916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6327DC3" w14:textId="3C452FD7" w:rsidR="00753DCB" w:rsidRDefault="00753DCB" w:rsidP="0049364A">
      <w:pPr>
        <w:pStyle w:val="TaskStep1"/>
      </w:pPr>
      <w:r w:rsidRPr="00DF1CA0">
        <w:rPr>
          <w:b/>
        </w:rPr>
        <w:t>Save</w:t>
      </w:r>
      <w:r>
        <w:t xml:space="preserve"> the record.</w:t>
      </w:r>
      <w:r w:rsidR="00BB713E">
        <w:t xml:space="preserve"> </w:t>
      </w:r>
      <w:r w:rsidR="00BB713E" w:rsidRPr="00DF1CA0">
        <w:rPr>
          <w:b/>
        </w:rPr>
        <w:t>Reload</w:t>
      </w:r>
      <w:r w:rsidR="00BB713E">
        <w:t xml:space="preserve"> the risk record form to see new values.</w:t>
      </w:r>
    </w:p>
    <w:p w14:paraId="19D6B8DB" w14:textId="7F9A5F64" w:rsidR="006B47B5" w:rsidRDefault="00331DC5" w:rsidP="00F6706D">
      <w:r>
        <w:t xml:space="preserve">Add </w:t>
      </w:r>
      <w:r w:rsidR="006B47B5">
        <w:t xml:space="preserve">controls to </w:t>
      </w:r>
      <w:r w:rsidR="00AE74FC">
        <w:t>associate</w:t>
      </w:r>
      <w:r w:rsidR="001577DA">
        <w:t xml:space="preserve"> GDPR requirements to</w:t>
      </w:r>
      <w:r w:rsidR="006B47B5">
        <w:t xml:space="preserve"> the risk.</w:t>
      </w:r>
    </w:p>
    <w:p w14:paraId="1CB1115B" w14:textId="749026BC" w:rsidR="006B47B5" w:rsidRDefault="006B47B5" w:rsidP="00F6706D">
      <w:pPr>
        <w:pStyle w:val="TaskStep1"/>
        <w:numPr>
          <w:ilvl w:val="0"/>
          <w:numId w:val="47"/>
        </w:numPr>
      </w:pPr>
      <w:r>
        <w:t xml:space="preserve">Scroll down and go to related lists. Click on </w:t>
      </w:r>
      <w:r w:rsidRPr="00893693">
        <w:rPr>
          <w:b/>
        </w:rPr>
        <w:t>Controls</w:t>
      </w:r>
      <w:r>
        <w:t xml:space="preserve">. Click on </w:t>
      </w:r>
      <w:r w:rsidRPr="00893693">
        <w:rPr>
          <w:b/>
        </w:rPr>
        <w:t>Add</w:t>
      </w:r>
      <w:r>
        <w:t>.</w:t>
      </w:r>
    </w:p>
    <w:p w14:paraId="1BBC2A57" w14:textId="1AB43586" w:rsidR="006B47B5" w:rsidRDefault="006B47B5" w:rsidP="0049364A">
      <w:pPr>
        <w:pStyle w:val="TaskStep1"/>
      </w:pPr>
      <w:r>
        <w:t>A new window opens to choose controls to associate them with the risk.</w:t>
      </w:r>
    </w:p>
    <w:p w14:paraId="72F7779A" w14:textId="604A714B" w:rsidR="006B47B5" w:rsidRDefault="006B47B5" w:rsidP="0049364A">
      <w:pPr>
        <w:pStyle w:val="TaskStep1"/>
      </w:pPr>
      <w:r>
        <w:t xml:space="preserve">Select All controls and click </w:t>
      </w:r>
      <w:r w:rsidRPr="006B47B5">
        <w:rPr>
          <w:b/>
        </w:rPr>
        <w:t>Add Relationship</w:t>
      </w:r>
      <w:r>
        <w:t xml:space="preserve">.  </w:t>
      </w:r>
      <w:r w:rsidR="00893693">
        <w:br/>
      </w:r>
      <w:r w:rsidR="00893693" w:rsidRPr="007555F1">
        <w:rPr>
          <w:sz w:val="12"/>
          <w:szCs w:val="12"/>
        </w:rPr>
        <w:br/>
      </w:r>
      <w:r w:rsidR="00893693">
        <w:rPr>
          <w:noProof/>
        </w:rPr>
        <w:drawing>
          <wp:inline distT="0" distB="0" distL="0" distR="0" wp14:anchorId="6CED3A94" wp14:editId="1DBFD023">
            <wp:extent cx="4114800" cy="1812716"/>
            <wp:effectExtent l="19050" t="19050" r="19050" b="16510"/>
            <wp:docPr id="130" name="Picture 130" descr="../../../../../../../Desktop/Screen%20Shot%202017-04-10%20at%20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../../../../../../../Desktop/Screen%20Shot%202017-04-10%20at%2010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800" cy="181271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E9286CE" w14:textId="610F58BB" w:rsidR="000D363B" w:rsidRDefault="00893693" w:rsidP="0049364A">
      <w:pPr>
        <w:pStyle w:val="TaskStep1"/>
      </w:pPr>
      <w:r>
        <w:lastRenderedPageBreak/>
        <w:t>There are</w:t>
      </w:r>
      <w:r w:rsidR="006B47B5">
        <w:t xml:space="preserve"> 9 controls associated to that risk.</w:t>
      </w:r>
      <w:r>
        <w:br/>
      </w:r>
      <w:r w:rsidRPr="007555F1">
        <w:rPr>
          <w:sz w:val="12"/>
          <w:szCs w:val="12"/>
        </w:rPr>
        <w:br/>
      </w:r>
      <w:r>
        <w:rPr>
          <w:noProof/>
        </w:rPr>
        <w:drawing>
          <wp:inline distT="0" distB="0" distL="0" distR="0" wp14:anchorId="06CAA70C" wp14:editId="339FE2C0">
            <wp:extent cx="4114800" cy="2108391"/>
            <wp:effectExtent l="0" t="0" r="0" b="6350"/>
            <wp:docPr id="131" name="Picture 131" descr="../../../../../../../Desktop/Screen%20Shot%202017-04-10%20at%20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../../../../../../../Desktop/Screen%20Shot%202017-04-10%20at%2011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800" cy="21083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C4C759" w14:textId="5DD1C0C8" w:rsidR="000D363B" w:rsidRDefault="000D363B" w:rsidP="0049364A">
      <w:pPr>
        <w:pStyle w:val="TaskStep1"/>
      </w:pPr>
      <w:r>
        <w:t xml:space="preserve">After adding these controls, save the record. The risk score </w:t>
      </w:r>
      <w:r w:rsidR="00893693">
        <w:t>remains</w:t>
      </w:r>
      <w:r>
        <w:t xml:space="preserve"> the same </w:t>
      </w:r>
      <w:r w:rsidR="00893693">
        <w:t xml:space="preserve">since you </w:t>
      </w:r>
      <w:r>
        <w:t>have</w:t>
      </w:r>
      <w:r w:rsidR="00893693">
        <w:t xml:space="preserve"> </w:t>
      </w:r>
      <w:r>
        <w:t>n</w:t>
      </w:r>
      <w:r w:rsidR="00893693">
        <w:t>o</w:t>
      </w:r>
      <w:r>
        <w:t xml:space="preserve">t </w:t>
      </w:r>
      <w:r w:rsidR="00893693">
        <w:t xml:space="preserve">yet </w:t>
      </w:r>
      <w:r>
        <w:t>executed controls.</w:t>
      </w:r>
      <w:r w:rsidR="00893693">
        <w:br/>
      </w:r>
      <w:r w:rsidR="00893693" w:rsidRPr="007555F1">
        <w:rPr>
          <w:sz w:val="12"/>
          <w:szCs w:val="12"/>
        </w:rPr>
        <w:br/>
      </w:r>
      <w:r w:rsidR="00893693" w:rsidRPr="000D363B">
        <w:rPr>
          <w:noProof/>
        </w:rPr>
        <w:drawing>
          <wp:inline distT="0" distB="0" distL="0" distR="0" wp14:anchorId="1DF3A70F" wp14:editId="11953A4D">
            <wp:extent cx="4114800" cy="1404866"/>
            <wp:effectExtent l="19050" t="19050" r="19050" b="24130"/>
            <wp:docPr id="1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140486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2547ABA" w14:textId="3DF5159A" w:rsidR="00BB6D21" w:rsidRDefault="00BB6D21">
      <w:pPr>
        <w:spacing w:after="0"/>
        <w:ind w:left="0"/>
        <w:rPr>
          <w:rFonts w:asciiTheme="majorHAnsi" w:hAnsiTheme="majorHAnsi"/>
        </w:rPr>
      </w:pPr>
      <w:r>
        <w:br w:type="page"/>
      </w:r>
    </w:p>
    <w:p w14:paraId="7CE68506" w14:textId="77777777" w:rsidR="0030587F" w:rsidRPr="00602C94" w:rsidRDefault="0030587F" w:rsidP="0030587F">
      <w:pPr>
        <w:pStyle w:val="LabGoal"/>
      </w:pPr>
      <w:r>
        <w:lastRenderedPageBreak/>
        <mc:AlternateContent>
          <mc:Choice Requires="wps">
            <w:drawing>
              <wp:anchor distT="0" distB="0" distL="114300" distR="114300" simplePos="0" relativeHeight="251659776" behindDoc="0" locked="1" layoutInCell="1" allowOverlap="0" wp14:anchorId="7B561E1A" wp14:editId="0AE6F36D">
                <wp:simplePos x="0" y="0"/>
                <wp:positionH relativeFrom="margin">
                  <wp:posOffset>4480560</wp:posOffset>
                </wp:positionH>
                <wp:positionV relativeFrom="margin">
                  <wp:posOffset>91440</wp:posOffset>
                </wp:positionV>
                <wp:extent cx="2011680" cy="2011680"/>
                <wp:effectExtent l="0" t="5080" r="0" b="2540"/>
                <wp:wrapSquare wrapText="bothSides"/>
                <wp:docPr id="45" name="Text Box 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11680" cy="2011680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lumMod val="100000"/>
                            <a:lumOff val="0"/>
                          </a:scheme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="" xmlns:o="urn:schemas-microsoft-com:office:office" xmlns:v="urn:schemas-microsoft-com:vml" xmlns:w10="urn:schemas-microsoft-com:office:word" xmlns:w="http://schemas.openxmlformats.org/wordprocessingml/2006/main" xmlns:a14="http://schemas.microsoft.com/office/drawing/2010/main" xmlns:w16se="http://schemas.microsoft.com/office/word/2015/wordml/symex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50CBB0D" w14:textId="7D27640D" w:rsidR="00DA2906" w:rsidRDefault="00DA2906" w:rsidP="0030587F">
                            <w:pPr>
                              <w:pStyle w:val="LabTitle"/>
                            </w:pPr>
                            <w:r>
                              <w:t>Lab 3.0</w:t>
                            </w:r>
                          </w:p>
                          <w:p w14:paraId="1470B605" w14:textId="4D41C71B" w:rsidR="00DA2906" w:rsidRPr="00506E97" w:rsidRDefault="00DA2906" w:rsidP="0030587F">
                            <w:pPr>
                              <w:pStyle w:val="LabTitle"/>
                            </w:pPr>
                            <w:r>
                              <w:t>Attestations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B561E1A" id="Text Box 45" o:spid="_x0000_s1030" type="#_x0000_t202" style="position:absolute;left:0;text-align:left;margin-left:352.8pt;margin-top:7.2pt;width:158.4pt;height:158.4pt;z-index:251659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" o:allowoverlap="f" fillcolor="black [3213]" stroked="f">
                <v:textbox>
                  <w:txbxContent>
                    <w:p w14:paraId="450CBB0D" w14:textId="7D27640D" w:rsidR="00DA2906" w:rsidRDefault="00DA2906" w:rsidP="0030587F">
                      <w:pPr>
                        <w:pStyle w:val="LabTitle"/>
                      </w:pPr>
                      <w:r>
                        <w:t>Lab 3.0</w:t>
                      </w:r>
                    </w:p>
                    <w:p w14:paraId="1470B605" w14:textId="4D41C71B" w:rsidR="00DA2906" w:rsidRPr="00506E97" w:rsidRDefault="00DA2906" w:rsidP="0030587F">
                      <w:pPr>
                        <w:pStyle w:val="LabTitle"/>
                      </w:pPr>
                      <w:r>
                        <w:t>Attestations</w:t>
                      </w:r>
                    </w:p>
                  </w:txbxContent>
                </v:textbox>
                <w10:wrap type="square" anchorx="margin" anchory="margin"/>
                <w10:anchorlock/>
              </v:shape>
            </w:pict>
          </mc:Fallback>
        </mc:AlternateContent>
      </w:r>
      <w:r w:rsidRPr="00602C94">
        <w:t xml:space="preserve">Lab </w:t>
      </w:r>
      <w:r w:rsidRPr="003E2DE9">
        <w:t>Goal</w:t>
      </w:r>
    </w:p>
    <w:p w14:paraId="328A3669" w14:textId="13DA7485" w:rsidR="0030587F" w:rsidRDefault="00DA2906" w:rsidP="0030587F">
      <w:r>
        <w:t xml:space="preserve">This </w:t>
      </w:r>
      <w:r w:rsidR="0030587F">
        <w:t>lab</w:t>
      </w:r>
      <w:r>
        <w:t xml:space="preserve"> explains how to </w:t>
      </w:r>
      <w:r w:rsidR="0030587F">
        <w:t xml:space="preserve">generate attestations </w:t>
      </w:r>
      <w:r w:rsidR="00F55A0C">
        <w:t>for</w:t>
      </w:r>
      <w:r w:rsidR="0030587F">
        <w:t xml:space="preserve"> </w:t>
      </w:r>
      <w:r w:rsidR="00926478">
        <w:t xml:space="preserve">Data Protection </w:t>
      </w:r>
      <w:r w:rsidR="0030587F">
        <w:t xml:space="preserve">requirements described in </w:t>
      </w:r>
      <w:r>
        <w:t xml:space="preserve">the </w:t>
      </w:r>
      <w:r w:rsidR="0030587F">
        <w:t xml:space="preserve">Policy for the ACME Inc. </w:t>
      </w:r>
      <w:r>
        <w:t xml:space="preserve">Depending </w:t>
      </w:r>
      <w:r w:rsidR="0030587F">
        <w:t xml:space="preserve">on attestations responses, controls </w:t>
      </w:r>
      <w:r w:rsidR="00BD1FBC">
        <w:t>status change</w:t>
      </w:r>
      <w:r>
        <w:t>s</w:t>
      </w:r>
      <w:r w:rsidR="00926478">
        <w:t xml:space="preserve"> </w:t>
      </w:r>
      <w:r w:rsidR="0030587F">
        <w:t>from draft to compliant or noncompliant and ha</w:t>
      </w:r>
      <w:r>
        <w:t>s</w:t>
      </w:r>
      <w:r w:rsidR="0030587F">
        <w:t xml:space="preserve"> an effect on risk scoring. </w:t>
      </w:r>
    </w:p>
    <w:p w14:paraId="78715DC7" w14:textId="77777777" w:rsidR="000519E9" w:rsidRDefault="000519E9" w:rsidP="0030587F"/>
    <w:p w14:paraId="30279D38" w14:textId="77777777" w:rsidR="000519E9" w:rsidRDefault="000519E9" w:rsidP="0030587F"/>
    <w:p w14:paraId="49D4A9D1" w14:textId="3EB4CC63" w:rsidR="000519E9" w:rsidRDefault="00DA2906" w:rsidP="000519E9">
      <w:pPr>
        <w:pStyle w:val="TaskStep1"/>
        <w:numPr>
          <w:ilvl w:val="0"/>
          <w:numId w:val="4"/>
        </w:numPr>
      </w:pPr>
      <w:r>
        <w:t>Return</w:t>
      </w:r>
      <w:r w:rsidR="000519E9">
        <w:t xml:space="preserve"> to your </w:t>
      </w:r>
      <w:r w:rsidR="000519E9" w:rsidRPr="00F55A0C">
        <w:rPr>
          <w:b/>
        </w:rPr>
        <w:t>Profile</w:t>
      </w:r>
      <w:r w:rsidR="000519E9">
        <w:t xml:space="preserve">. </w:t>
      </w:r>
      <w:r>
        <w:br/>
      </w:r>
      <w:r w:rsidRPr="007555F1">
        <w:rPr>
          <w:sz w:val="12"/>
          <w:szCs w:val="12"/>
        </w:rPr>
        <w:br/>
      </w:r>
      <w:r>
        <w:rPr>
          <w:noProof/>
        </w:rPr>
        <w:drawing>
          <wp:inline distT="0" distB="0" distL="0" distR="0" wp14:anchorId="7EEDC647" wp14:editId="02DC9260">
            <wp:extent cx="5029200" cy="1286006"/>
            <wp:effectExtent l="0" t="0" r="0" b="9525"/>
            <wp:docPr id="133" name="Picture 133" descr="../../../../../../../Desktop/Screen%20Shot%202017-04-10%20at%20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../../../../../../../Desktop/Screen%20Shot%202017-04-10%20at%2011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12860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2E1C4E" w14:textId="0528BE1C" w:rsidR="000519E9" w:rsidRDefault="000519E9" w:rsidP="000519E9">
      <w:pPr>
        <w:pStyle w:val="TaskStep1"/>
        <w:numPr>
          <w:ilvl w:val="0"/>
          <w:numId w:val="4"/>
        </w:numPr>
      </w:pPr>
      <w:r>
        <w:t xml:space="preserve">Click </w:t>
      </w:r>
      <w:r w:rsidRPr="00737161">
        <w:rPr>
          <w:b/>
        </w:rPr>
        <w:t>ACME Inc.</w:t>
      </w:r>
    </w:p>
    <w:p w14:paraId="49F6FF7F" w14:textId="780DEFD8" w:rsidR="00926478" w:rsidRDefault="000519E9" w:rsidP="000519E9">
      <w:pPr>
        <w:pStyle w:val="TaskStep1"/>
        <w:numPr>
          <w:ilvl w:val="0"/>
          <w:numId w:val="4"/>
        </w:numPr>
      </w:pPr>
      <w:r>
        <w:lastRenderedPageBreak/>
        <w:t xml:space="preserve">Click </w:t>
      </w:r>
      <w:r w:rsidRPr="00926478">
        <w:rPr>
          <w:b/>
        </w:rPr>
        <w:t>Generate DPI</w:t>
      </w:r>
      <w:r w:rsidR="00926478" w:rsidRPr="00926478">
        <w:rPr>
          <w:b/>
        </w:rPr>
        <w:t>As</w:t>
      </w:r>
      <w:r w:rsidR="00926478">
        <w:rPr>
          <w:b/>
        </w:rPr>
        <w:t xml:space="preserve"> </w:t>
      </w:r>
      <w:r w:rsidR="00926478" w:rsidRPr="00926478">
        <w:t>(Data Protection Impact Assessments)</w:t>
      </w:r>
      <w:r w:rsidR="00DA2906">
        <w:t>.</w:t>
      </w:r>
      <w:r w:rsidR="00DA2906">
        <w:br/>
      </w:r>
      <w:r w:rsidR="00DA2906" w:rsidRPr="007555F1">
        <w:rPr>
          <w:sz w:val="12"/>
          <w:szCs w:val="12"/>
        </w:rPr>
        <w:br/>
      </w:r>
      <w:r w:rsidR="00DD1A12" w:rsidRPr="00DD1A12">
        <w:drawing>
          <wp:inline distT="0" distB="0" distL="0" distR="0" wp14:anchorId="49B72F0C" wp14:editId="47629E34">
            <wp:extent cx="6126480" cy="3191510"/>
            <wp:effectExtent l="25400" t="25400" r="20320" b="3429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6480" cy="31915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0533BE7" w14:textId="145D103A" w:rsidR="00926478" w:rsidRDefault="00DA2906" w:rsidP="000519E9">
      <w:pPr>
        <w:pStyle w:val="TaskStep1"/>
        <w:numPr>
          <w:ilvl w:val="0"/>
          <w:numId w:val="4"/>
        </w:numPr>
      </w:pPr>
      <w:r>
        <w:rPr>
          <w:noProof/>
        </w:rPr>
        <w:t>There are</w:t>
      </w:r>
      <w:r w:rsidR="00926478">
        <w:t xml:space="preserve"> </w:t>
      </w:r>
      <w:r w:rsidR="0065536C">
        <w:t xml:space="preserve">9 </w:t>
      </w:r>
      <w:r w:rsidR="00926478" w:rsidRPr="00926478">
        <w:rPr>
          <w:b/>
        </w:rPr>
        <w:t>attestations</w:t>
      </w:r>
      <w:r w:rsidR="00DD1A12">
        <w:t xml:space="preserve"> </w:t>
      </w:r>
      <w:r w:rsidR="00DD1A12">
        <w:t>created</w:t>
      </w:r>
      <w:r w:rsidR="00DD1A12">
        <w:t>.</w:t>
      </w:r>
      <w:r>
        <w:br/>
      </w:r>
      <w:r w:rsidRPr="007555F1">
        <w:rPr>
          <w:sz w:val="12"/>
          <w:szCs w:val="12"/>
        </w:rPr>
        <w:br/>
      </w:r>
      <w:r>
        <w:rPr>
          <w:noProof/>
        </w:rPr>
        <w:drawing>
          <wp:inline distT="0" distB="0" distL="0" distR="0" wp14:anchorId="30CFB7B3" wp14:editId="04722517">
            <wp:extent cx="3657600" cy="1766550"/>
            <wp:effectExtent l="19050" t="19050" r="19050" b="24765"/>
            <wp:docPr id="135" name="Picture 135" descr="../../../../../../../Desktop/Screen%20Shot%202017-04-10%20at%20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../../../../../../../Desktop/Screen%20Shot%202017-04-10%20at%2011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17665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5AF568D" w14:textId="54B78104" w:rsidR="00926478" w:rsidRDefault="008925BA" w:rsidP="000519E9">
      <w:pPr>
        <w:pStyle w:val="TaskStep1"/>
        <w:numPr>
          <w:ilvl w:val="0"/>
          <w:numId w:val="4"/>
        </w:numPr>
      </w:pPr>
      <w:r>
        <w:lastRenderedPageBreak/>
        <w:t xml:space="preserve">Search in filter navigator for </w:t>
      </w:r>
      <w:r w:rsidRPr="008925BA">
        <w:rPr>
          <w:b/>
        </w:rPr>
        <w:t>My Attestations</w:t>
      </w:r>
      <w:r>
        <w:t xml:space="preserve"> and click it.</w:t>
      </w:r>
      <w:r w:rsidR="00DA2906">
        <w:br/>
      </w:r>
      <w:r w:rsidR="00DA2906" w:rsidRPr="007555F1">
        <w:rPr>
          <w:sz w:val="12"/>
          <w:szCs w:val="12"/>
        </w:rPr>
        <w:br/>
      </w:r>
      <w:r w:rsidR="00DA2906">
        <w:rPr>
          <w:noProof/>
        </w:rPr>
        <w:drawing>
          <wp:inline distT="0" distB="0" distL="0" distR="0" wp14:anchorId="47A30CDB" wp14:editId="0E8282AA">
            <wp:extent cx="4572000" cy="2251817"/>
            <wp:effectExtent l="19050" t="19050" r="19050" b="15240"/>
            <wp:docPr id="136" name="Picture 136" descr="../../../../../../../Desktop/Screen%20Shot%202017-04-10%20at%20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../../../../../../../Desktop/Screen%20Shot%202017-04-10%20at%2011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25181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94FD453" w14:textId="0982095A" w:rsidR="00853F3F" w:rsidRDefault="00853F3F" w:rsidP="000519E9">
      <w:pPr>
        <w:pStyle w:val="TaskStep1"/>
        <w:numPr>
          <w:ilvl w:val="0"/>
          <w:numId w:val="4"/>
        </w:numPr>
      </w:pPr>
      <w:r>
        <w:t xml:space="preserve">Expand the </w:t>
      </w:r>
      <w:r w:rsidRPr="00BD1FBC">
        <w:rPr>
          <w:b/>
        </w:rPr>
        <w:t>Profile ACME Inc</w:t>
      </w:r>
      <w:r>
        <w:t xml:space="preserve">. to see full record. </w:t>
      </w:r>
      <w:r w:rsidR="00F918AE">
        <w:t xml:space="preserve">You should have now 9 attestations in </w:t>
      </w:r>
      <w:r w:rsidR="00F918AE" w:rsidRPr="00F918AE">
        <w:rPr>
          <w:b/>
        </w:rPr>
        <w:t>Ready to Take</w:t>
      </w:r>
      <w:r w:rsidR="00F918AE">
        <w:t xml:space="preserve"> state.</w:t>
      </w:r>
    </w:p>
    <w:p w14:paraId="5CAD84E8" w14:textId="28E7DE6F" w:rsidR="00F918AE" w:rsidRDefault="00D64239" w:rsidP="000519E9">
      <w:pPr>
        <w:pStyle w:val="TaskStep1"/>
        <w:numPr>
          <w:ilvl w:val="0"/>
          <w:numId w:val="4"/>
        </w:numPr>
      </w:pPr>
      <w:r w:rsidRPr="00F6706D">
        <w:t>Take</w:t>
      </w:r>
      <w:r>
        <w:t xml:space="preserve"> one </w:t>
      </w:r>
      <w:r w:rsidR="00E14495" w:rsidRPr="0065536C">
        <w:rPr>
          <w:b/>
        </w:rPr>
        <w:t>attestation</w:t>
      </w:r>
      <w:r w:rsidR="002469E7">
        <w:t xml:space="preserve"> and submit</w:t>
      </w:r>
      <w:r w:rsidR="00E14495">
        <w:t xml:space="preserve"> it</w:t>
      </w:r>
      <w:r>
        <w:t>.</w:t>
      </w:r>
      <w:r w:rsidR="00E14495">
        <w:t xml:space="preserve"> If asked to attach evidence, attach any (small size) file from your laptop. You can also provide multiple attachments for the evidence.</w:t>
      </w:r>
      <w:r w:rsidR="003F4AAF">
        <w:br/>
      </w:r>
      <w:r w:rsidR="00DB1B4C">
        <w:br/>
      </w:r>
      <w:r w:rsidR="00DB1B4C">
        <w:rPr>
          <w:noProof/>
        </w:rPr>
        <w:drawing>
          <wp:inline distT="0" distB="0" distL="0" distR="0" wp14:anchorId="1F402288" wp14:editId="7A796DAE">
            <wp:extent cx="5029200" cy="2227366"/>
            <wp:effectExtent l="19050" t="19050" r="19050" b="20955"/>
            <wp:docPr id="137" name="Picture 137" descr="../../../../../../../Desktop/Screen%20Shot%202017-04-10%20at%20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../../../../../../../Desktop/Screen%20Shot%202017-04-10%20at%2011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222736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C304138" w14:textId="5BE082E8" w:rsidR="000C45C8" w:rsidRDefault="00E14495" w:rsidP="000519E9">
      <w:pPr>
        <w:pStyle w:val="TaskStep1"/>
        <w:numPr>
          <w:ilvl w:val="0"/>
          <w:numId w:val="4"/>
        </w:numPr>
      </w:pPr>
      <w:r>
        <w:lastRenderedPageBreak/>
        <w:t>Go back to the</w:t>
      </w:r>
      <w:r w:rsidR="00403E5B">
        <w:t xml:space="preserve"> </w:t>
      </w:r>
      <w:r w:rsidR="00403E5B" w:rsidRPr="00403E5B">
        <w:rPr>
          <w:b/>
        </w:rPr>
        <w:t>Acme Inc.</w:t>
      </w:r>
      <w:r>
        <w:t xml:space="preserve"> </w:t>
      </w:r>
      <w:r w:rsidRPr="000C45C8">
        <w:rPr>
          <w:b/>
        </w:rPr>
        <w:t>Profile</w:t>
      </w:r>
      <w:r>
        <w:t xml:space="preserve">. Click </w:t>
      </w:r>
      <w:r w:rsidRPr="00E14495">
        <w:rPr>
          <w:b/>
        </w:rPr>
        <w:t>Controls</w:t>
      </w:r>
      <w:r>
        <w:t>.</w:t>
      </w:r>
      <w:r w:rsidR="00DB1B4C">
        <w:br/>
      </w:r>
      <w:r w:rsidR="00DB1B4C" w:rsidRPr="007555F1">
        <w:rPr>
          <w:sz w:val="12"/>
          <w:szCs w:val="12"/>
        </w:rPr>
        <w:br/>
      </w:r>
      <w:r w:rsidR="00DB1B4C">
        <w:rPr>
          <w:noProof/>
        </w:rPr>
        <w:drawing>
          <wp:inline distT="0" distB="0" distL="0" distR="0" wp14:anchorId="4F0AE29C" wp14:editId="274DB975">
            <wp:extent cx="5029200" cy="2749985"/>
            <wp:effectExtent l="19050" t="19050" r="19050" b="12700"/>
            <wp:docPr id="138" name="Picture 138" descr="../../../../../../../Desktop/Screen%20Shot%202017-04-10%20at%20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../../../../../../../Desktop/Screen%20Shot%202017-04-10%20at%2012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274998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7366E43" w14:textId="0BB6E26D" w:rsidR="00C947AF" w:rsidRPr="003D2735" w:rsidRDefault="000C45C8" w:rsidP="00BD1FBC">
      <w:pPr>
        <w:pStyle w:val="TaskStep1"/>
        <w:numPr>
          <w:ilvl w:val="0"/>
          <w:numId w:val="4"/>
        </w:numPr>
      </w:pPr>
      <w:r>
        <w:t>Depend</w:t>
      </w:r>
      <w:r w:rsidR="00DB1B4C">
        <w:t>ing</w:t>
      </w:r>
      <w:r>
        <w:t xml:space="preserve"> on your response to that attestation, you see control status </w:t>
      </w:r>
      <w:r w:rsidR="00DB1B4C">
        <w:t xml:space="preserve">as </w:t>
      </w:r>
      <w:r w:rsidRPr="000C45C8">
        <w:rPr>
          <w:b/>
        </w:rPr>
        <w:t>Compliant</w:t>
      </w:r>
      <w:r>
        <w:t xml:space="preserve"> or </w:t>
      </w:r>
      <w:r w:rsidRPr="000C45C8">
        <w:rPr>
          <w:b/>
        </w:rPr>
        <w:t>Noncompliant.</w:t>
      </w:r>
    </w:p>
    <w:p w14:paraId="07367FF8" w14:textId="02191524" w:rsidR="00C947AF" w:rsidRDefault="00DB1B4C" w:rsidP="000519E9">
      <w:pPr>
        <w:pStyle w:val="TaskStep1"/>
        <w:numPr>
          <w:ilvl w:val="0"/>
          <w:numId w:val="4"/>
        </w:numPr>
      </w:pPr>
      <w:r>
        <w:t>Return to the</w:t>
      </w:r>
      <w:r w:rsidR="003D2735">
        <w:t xml:space="preserve"> Dashboard. </w:t>
      </w:r>
      <w:r w:rsidR="00C947AF">
        <w:t>(</w:t>
      </w:r>
      <w:r w:rsidR="00C947AF" w:rsidRPr="00C947AF">
        <w:rPr>
          <w:b/>
        </w:rPr>
        <w:t>Compliance Overview</w:t>
      </w:r>
      <w:r w:rsidR="00C947AF" w:rsidRPr="00C947AF">
        <w:t>)</w:t>
      </w:r>
      <w:r w:rsidR="00BD1FBC">
        <w:t>. Refresh your browser.</w:t>
      </w:r>
      <w:r>
        <w:br/>
      </w:r>
      <w:r w:rsidRPr="007555F1">
        <w:rPr>
          <w:sz w:val="12"/>
          <w:szCs w:val="12"/>
        </w:rPr>
        <w:br/>
      </w:r>
      <w:r>
        <w:rPr>
          <w:noProof/>
        </w:rPr>
        <w:drawing>
          <wp:inline distT="0" distB="0" distL="0" distR="0" wp14:anchorId="48F77A21" wp14:editId="59153235">
            <wp:extent cx="5029200" cy="2347064"/>
            <wp:effectExtent l="0" t="0" r="0" b="0"/>
            <wp:docPr id="139" name="Picture 139" descr="../../../../../../../Desktop/Screen%20Shot%202017-04-10%20at%20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../../../../../../../Desktop/Screen%20Shot%202017-04-10%20at%2012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23470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5BBB8B" w14:textId="1054524D" w:rsidR="00C947AF" w:rsidRDefault="00C947AF" w:rsidP="000519E9">
      <w:pPr>
        <w:pStyle w:val="TaskStep1"/>
        <w:numPr>
          <w:ilvl w:val="0"/>
          <w:numId w:val="4"/>
        </w:numPr>
      </w:pPr>
      <w:r>
        <w:t xml:space="preserve">See the status of </w:t>
      </w:r>
      <w:r w:rsidRPr="001E4854">
        <w:rPr>
          <w:b/>
        </w:rPr>
        <w:t>GDPR Compliance</w:t>
      </w:r>
      <w:r>
        <w:t>.</w:t>
      </w:r>
    </w:p>
    <w:p w14:paraId="786AFA8A" w14:textId="124C8A19" w:rsidR="001E4854" w:rsidRDefault="001E4854" w:rsidP="000519E9">
      <w:pPr>
        <w:pStyle w:val="TaskStep1"/>
        <w:numPr>
          <w:ilvl w:val="0"/>
          <w:numId w:val="4"/>
        </w:numPr>
      </w:pPr>
      <w:r>
        <w:lastRenderedPageBreak/>
        <w:t xml:space="preserve">Click on the </w:t>
      </w:r>
      <w:r w:rsidRPr="00891F61">
        <w:rPr>
          <w:b/>
        </w:rPr>
        <w:t>green part</w:t>
      </w:r>
      <w:r w:rsidR="00BD1FBC" w:rsidRPr="00891F61">
        <w:rPr>
          <w:b/>
        </w:rPr>
        <w:t xml:space="preserve"> </w:t>
      </w:r>
      <w:r w:rsidR="00891F61" w:rsidRPr="00891F61">
        <w:rPr>
          <w:b/>
        </w:rPr>
        <w:t>of pie</w:t>
      </w:r>
      <w:r w:rsidR="00891F61">
        <w:t xml:space="preserve"> </w:t>
      </w:r>
      <w:r w:rsidR="00BD1FBC">
        <w:t>(or red for non-compliant)</w:t>
      </w:r>
      <w:r>
        <w:t xml:space="preserve"> of the pie chart in </w:t>
      </w:r>
      <w:r w:rsidRPr="001E4854">
        <w:rPr>
          <w:b/>
        </w:rPr>
        <w:t>GDPR Compliance</w:t>
      </w:r>
      <w:r>
        <w:t xml:space="preserve"> gauge. </w:t>
      </w:r>
      <w:r w:rsidR="00DB1B4C">
        <w:t>There are</w:t>
      </w:r>
      <w:r>
        <w:t xml:space="preserve"> additional citations related to that particular control in </w:t>
      </w:r>
      <w:r w:rsidRPr="001E4854">
        <w:rPr>
          <w:b/>
        </w:rPr>
        <w:t>Compliant</w:t>
      </w:r>
      <w:r w:rsidR="00BD1FBC">
        <w:t>/</w:t>
      </w:r>
      <w:r w:rsidR="00BD1FBC" w:rsidRPr="00BD1FBC">
        <w:rPr>
          <w:b/>
        </w:rPr>
        <w:t>Non-compliant</w:t>
      </w:r>
      <w:r w:rsidR="00BD1FBC">
        <w:t xml:space="preserve"> </w:t>
      </w:r>
      <w:r>
        <w:t>status.</w:t>
      </w:r>
    </w:p>
    <w:p w14:paraId="4B24FA29" w14:textId="7367D454" w:rsidR="00564DC2" w:rsidRDefault="00DB1B4C" w:rsidP="000519E9">
      <w:pPr>
        <w:pStyle w:val="TaskStep1"/>
        <w:numPr>
          <w:ilvl w:val="0"/>
          <w:numId w:val="4"/>
        </w:numPr>
      </w:pPr>
      <w:r>
        <w:t>Return to the</w:t>
      </w:r>
      <w:r w:rsidR="001E4854">
        <w:t xml:space="preserve"> attestations and take remaining attestations. </w:t>
      </w:r>
      <w:r w:rsidR="003F4AAF">
        <w:br/>
      </w:r>
      <w:r>
        <w:br/>
      </w:r>
      <w:r w:rsidRPr="007555F1">
        <w:rPr>
          <w:sz w:val="12"/>
          <w:szCs w:val="12"/>
        </w:rPr>
        <w:br/>
      </w:r>
      <w:r w:rsidRPr="00564DC2">
        <w:rPr>
          <w:noProof/>
        </w:rPr>
        <w:drawing>
          <wp:inline distT="0" distB="0" distL="0" distR="0" wp14:anchorId="0E99FD27" wp14:editId="44918550">
            <wp:extent cx="2623876" cy="1114663"/>
            <wp:effectExtent l="19050" t="19050" r="24130" b="28575"/>
            <wp:docPr id="140" name="Picture 140" descr="../../../../../../../Desktop/Screen%20Shot%202017-04-10%20at%20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../../../../../../../Desktop/Screen%20Shot%202017-04-10%20at%2012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1354" cy="111784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sz w:val="12"/>
          <w:szCs w:val="12"/>
        </w:rPr>
        <w:tab/>
      </w:r>
      <w:r>
        <w:rPr>
          <w:noProof/>
        </w:rPr>
        <w:drawing>
          <wp:inline distT="0" distB="0" distL="0" distR="0" wp14:anchorId="28F33CFF" wp14:editId="1677CFE4">
            <wp:extent cx="2163283" cy="1114663"/>
            <wp:effectExtent l="19050" t="19050" r="27940" b="9525"/>
            <wp:docPr id="141" name="Picture 141" descr="../../../../../../../Desktop/Screen%20Shot%202017-04-10%20at%20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../../../../../../../Desktop/Screen%20Shot%202017-04-10%20at%2012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8422" cy="112246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269055B" w14:textId="14A4C57D" w:rsidR="00891F61" w:rsidRDefault="001E4854" w:rsidP="00564DC2">
      <w:pPr>
        <w:pStyle w:val="TaskStep1"/>
        <w:numPr>
          <w:ilvl w:val="0"/>
          <w:numId w:val="4"/>
        </w:numPr>
      </w:pPr>
      <w:r>
        <w:t xml:space="preserve">Check </w:t>
      </w:r>
      <w:r w:rsidRPr="00403E5B">
        <w:rPr>
          <w:b/>
        </w:rPr>
        <w:t>Controls</w:t>
      </w:r>
      <w:r>
        <w:t xml:space="preserve"> status time-to-time and dashboards as in previous steps</w:t>
      </w:r>
      <w:r w:rsidR="00564DC2">
        <w:t xml:space="preserve"> (next </w:t>
      </w:r>
      <w:r w:rsidR="00DB1B4C">
        <w:t>example</w:t>
      </w:r>
      <w:r w:rsidR="00564DC2">
        <w:t>)</w:t>
      </w:r>
      <w:r>
        <w:t>.</w:t>
      </w:r>
      <w:r w:rsidR="003F4AAF">
        <w:br/>
      </w:r>
      <w:r w:rsidR="00DB1B4C">
        <w:br/>
      </w:r>
      <w:r w:rsidR="00DB1B4C" w:rsidRPr="007555F1">
        <w:rPr>
          <w:sz w:val="12"/>
          <w:szCs w:val="12"/>
        </w:rPr>
        <w:br/>
      </w:r>
      <w:r w:rsidR="00DB1B4C">
        <w:rPr>
          <w:noProof/>
        </w:rPr>
        <w:drawing>
          <wp:inline distT="0" distB="0" distL="0" distR="0" wp14:anchorId="547D8C73" wp14:editId="7EF71CE7">
            <wp:extent cx="5029200" cy="1806960"/>
            <wp:effectExtent l="19050" t="19050" r="19050" b="22225"/>
            <wp:docPr id="142" name="Picture 142" descr="../../../../../../../Desktop/Screen%20Shot%202017-04-12%20at%20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../../../../../../Desktop/Screen%20Shot%202017-04-12%20at%2015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18069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815A4BD" w14:textId="1332FD14" w:rsidR="001E4854" w:rsidRDefault="00E429A4" w:rsidP="000519E9">
      <w:pPr>
        <w:pStyle w:val="TaskStep1"/>
        <w:numPr>
          <w:ilvl w:val="0"/>
          <w:numId w:val="4"/>
        </w:numPr>
      </w:pPr>
      <w:r>
        <w:t xml:space="preserve">Check </w:t>
      </w:r>
      <w:r w:rsidR="00DB1B4C">
        <w:t xml:space="preserve">the </w:t>
      </w:r>
      <w:r w:rsidRPr="00E429A4">
        <w:rPr>
          <w:b/>
        </w:rPr>
        <w:t>Compliance Overview</w:t>
      </w:r>
      <w:r>
        <w:t xml:space="preserve"> Dashboard. Your dashboard might look different than shown below.</w:t>
      </w:r>
      <w:r w:rsidR="00202820">
        <w:t xml:space="preserve"> You may need to refresh your browser window.</w:t>
      </w:r>
      <w:r w:rsidR="00441F64">
        <w:t xml:space="preserve"> </w:t>
      </w:r>
      <w:r w:rsidR="003F4AAF">
        <w:br/>
      </w:r>
      <w:r w:rsidR="00DB1B4C">
        <w:br/>
      </w:r>
      <w:r w:rsidR="00DB1B4C" w:rsidRPr="007555F1">
        <w:rPr>
          <w:sz w:val="12"/>
          <w:szCs w:val="12"/>
        </w:rPr>
        <w:br/>
      </w:r>
      <w:r w:rsidR="00DB1B4C">
        <w:rPr>
          <w:noProof/>
        </w:rPr>
        <w:drawing>
          <wp:inline distT="0" distB="0" distL="0" distR="0" wp14:anchorId="5EDB7F9E" wp14:editId="46BF054B">
            <wp:extent cx="3200400" cy="1627307"/>
            <wp:effectExtent l="19050" t="19050" r="19050" b="11430"/>
            <wp:docPr id="143" name="Picture 143" descr="../../../../../../../Desktop/Screen%20Shot%202017-04-10%20at%20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../../../../../../../Desktop/Screen%20Shot%202017-04-10%20at%2012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162730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0BCFFEE" w14:textId="1FF01889" w:rsidR="00E429A4" w:rsidRDefault="00506D79" w:rsidP="00F6706D">
      <w:r>
        <w:lastRenderedPageBreak/>
        <w:t xml:space="preserve">After having 2-3 </w:t>
      </w:r>
      <w:r w:rsidR="00DB1B4C">
        <w:t>non</w:t>
      </w:r>
      <w:r>
        <w:t>compliant controls, check the risk status</w:t>
      </w:r>
      <w:r w:rsidR="00A245FB">
        <w:t xml:space="preserve"> as described in following steps</w:t>
      </w:r>
      <w:r>
        <w:t>:</w:t>
      </w:r>
    </w:p>
    <w:p w14:paraId="11AEED09" w14:textId="263B396B" w:rsidR="008F5E62" w:rsidRDefault="008F5E62" w:rsidP="00F6706D">
      <w:pPr>
        <w:pStyle w:val="TaskStep1"/>
        <w:numPr>
          <w:ilvl w:val="0"/>
          <w:numId w:val="48"/>
        </w:numPr>
      </w:pPr>
      <w:r>
        <w:t xml:space="preserve">Go to </w:t>
      </w:r>
      <w:r w:rsidRPr="00F6706D">
        <w:rPr>
          <w:b/>
        </w:rPr>
        <w:t>History</w:t>
      </w:r>
      <w:r>
        <w:t xml:space="preserve"> Icon (</w:t>
      </w:r>
      <w:r>
        <w:rPr>
          <w:noProof/>
        </w:rPr>
        <w:drawing>
          <wp:inline distT="0" distB="0" distL="0" distR="0" wp14:anchorId="491682BB" wp14:editId="2828FDF4">
            <wp:extent cx="251502" cy="191972"/>
            <wp:effectExtent l="0" t="0" r="2540" b="11430"/>
            <wp:docPr id="76" name="Picture 76" descr="../../../../../../../Desktop/Screen%20Shot%202017-04-10%20at%20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../../../../../../../Desktop/Screen%20Shot%202017-04-10%20at%2012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194" cy="1955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). Select </w:t>
      </w:r>
      <w:r w:rsidRPr="00DB1B4C">
        <w:rPr>
          <w:b/>
        </w:rPr>
        <w:t>Profile ACME Inc</w:t>
      </w:r>
      <w:r>
        <w:t xml:space="preserve">. </w:t>
      </w:r>
    </w:p>
    <w:p w14:paraId="077001CC" w14:textId="3FD166CF" w:rsidR="008F5E62" w:rsidRDefault="008F5E62" w:rsidP="000519E9">
      <w:pPr>
        <w:pStyle w:val="TaskStep1"/>
        <w:numPr>
          <w:ilvl w:val="0"/>
          <w:numId w:val="4"/>
        </w:numPr>
      </w:pPr>
      <w:r>
        <w:t xml:space="preserve">Select </w:t>
      </w:r>
      <w:r w:rsidRPr="008F5E62">
        <w:rPr>
          <w:b/>
        </w:rPr>
        <w:t>Non-Compliance with Law</w:t>
      </w:r>
      <w:r>
        <w:rPr>
          <w:b/>
        </w:rPr>
        <w:t>s</w:t>
      </w:r>
      <w:r w:rsidRPr="008F5E62">
        <w:rPr>
          <w:b/>
        </w:rPr>
        <w:t>/Regulations</w:t>
      </w:r>
      <w:r>
        <w:t xml:space="preserve"> risk under the Risk tab in related list.</w:t>
      </w:r>
    </w:p>
    <w:p w14:paraId="61D1AFA2" w14:textId="5F61EE29" w:rsidR="008F5E62" w:rsidRDefault="008F5E62" w:rsidP="000519E9">
      <w:pPr>
        <w:pStyle w:val="TaskStep1"/>
        <w:numPr>
          <w:ilvl w:val="0"/>
          <w:numId w:val="4"/>
        </w:numPr>
      </w:pPr>
      <w:r>
        <w:t xml:space="preserve">In the </w:t>
      </w:r>
      <w:r w:rsidRPr="008F5E62">
        <w:rPr>
          <w:b/>
        </w:rPr>
        <w:t>Non-Compliance with Law</w:t>
      </w:r>
      <w:r>
        <w:rPr>
          <w:b/>
        </w:rPr>
        <w:t>s</w:t>
      </w:r>
      <w:r w:rsidRPr="008F5E62">
        <w:rPr>
          <w:b/>
        </w:rPr>
        <w:t>/Regulations</w:t>
      </w:r>
      <w:r>
        <w:t xml:space="preserve"> Risk window, select </w:t>
      </w:r>
      <w:r w:rsidRPr="008F5E62">
        <w:rPr>
          <w:b/>
        </w:rPr>
        <w:t>Scoring</w:t>
      </w:r>
      <w:r>
        <w:t>.</w:t>
      </w:r>
    </w:p>
    <w:p w14:paraId="4AFA885D" w14:textId="31C9D6B5" w:rsidR="008F5E62" w:rsidRPr="00894F2D" w:rsidRDefault="00DB1B4C" w:rsidP="000519E9">
      <w:pPr>
        <w:pStyle w:val="TaskStep1"/>
        <w:numPr>
          <w:ilvl w:val="0"/>
          <w:numId w:val="4"/>
        </w:numPr>
      </w:pPr>
      <w:r>
        <w:t>There is a</w:t>
      </w:r>
      <w:r w:rsidR="008F5E62">
        <w:t xml:space="preserve"> new score for the risk. Because of some noncompliant controls, </w:t>
      </w:r>
      <w:r w:rsidR="008F5E62" w:rsidRPr="008F5E62">
        <w:rPr>
          <w:b/>
        </w:rPr>
        <w:t>Calculated Score</w:t>
      </w:r>
      <w:r w:rsidR="008F5E62">
        <w:t xml:space="preserve"> is now higher. You </w:t>
      </w:r>
      <w:r>
        <w:t xml:space="preserve">may </w:t>
      </w:r>
      <w:r w:rsidR="008F5E62">
        <w:t xml:space="preserve">have </w:t>
      </w:r>
      <w:r>
        <w:t xml:space="preserve">a </w:t>
      </w:r>
      <w:r w:rsidR="008F5E62">
        <w:t>different score than shown below.</w:t>
      </w:r>
      <w:r w:rsidRPr="007555F1">
        <w:rPr>
          <w:sz w:val="12"/>
          <w:szCs w:val="12"/>
        </w:rPr>
        <w:br/>
      </w:r>
    </w:p>
    <w:p w14:paraId="00FD3DE2" w14:textId="3A05C8A4" w:rsidR="00894F2D" w:rsidRDefault="00894F2D" w:rsidP="00894F2D">
      <w:pPr>
        <w:pStyle w:val="TaskStep1"/>
        <w:numPr>
          <w:ilvl w:val="0"/>
          <w:numId w:val="0"/>
        </w:numPr>
        <w:ind w:left="360" w:hanging="360"/>
      </w:pPr>
      <w:r w:rsidRPr="00894F2D">
        <mc:AlternateContent>
          <mc:Choice Requires="wpg">
            <w:drawing>
              <wp:inline distT="0" distB="0" distL="0" distR="0" wp14:anchorId="0AEEFC8B" wp14:editId="6588981F">
                <wp:extent cx="6126480" cy="3399462"/>
                <wp:effectExtent l="25400" t="25400" r="20320" b="29845"/>
                <wp:docPr id="21" name="Group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26480" cy="3399462"/>
                          <a:chOff x="0" y="0"/>
                          <a:chExt cx="11073384" cy="6144768"/>
                        </a:xfrm>
                      </wpg:grpSpPr>
                      <pic:pic xmlns:pic="http://schemas.openxmlformats.org/drawingml/2006/picture">
                        <pic:nvPicPr>
                          <pic:cNvPr id="23" name="Picture 23" descr="../../../../../../../Desktop/Screen%20Shot%202017-04-10%20at%2012"/>
                          <pic:cNvPicPr/>
                        </pic:nvPicPr>
                        <pic:blipFill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073384" cy="6144768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5" name="Picture 25"/>
                          <pic:cNvPicPr>
                            <a:picLocks noChangeAspect="1"/>
                          </pic:cNvPicPr>
                        </pic:nvPicPr>
                        <pic:blipFill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643687" y="2444300"/>
                            <a:ext cx="7429697" cy="363646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62D1ADF" id="Group 1" o:spid="_x0000_s1026" style="width:482.4pt;height:267.65pt;mso-position-horizontal-relative:char;mso-position-vertical-relative:line" coordsize="11073384,6144768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23" o:spid="_x0000_s1027" type="#_x0000_t75" alt="../../../../../../../Desktop/Screen%20Shot%202017-04-10%20at%2012" style="position:absolute;width:11073384;height:6144768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" stroked="t" strokecolor="black [3213]">
                  <v:imagedata r:id="rId70" o:title="../../../../../../../Desktop/Screen%20Shot%202017-04-10%20at%2012"/>
                </v:shape>
                <v:shape id="Picture 25" o:spid="_x0000_s1028" type="#_x0000_t75" style="position:absolute;left:3643687;top:2444300;width:7429697;height:363646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" stroked="t" strokecolor="black [3213]">
                  <v:imagedata r:id="rId71" o:title=""/>
                  <v:path arrowok="t"/>
                </v:shape>
                <w10:anchorlock/>
              </v:group>
            </w:pict>
          </mc:Fallback>
        </mc:AlternateContent>
      </w:r>
    </w:p>
    <w:p w14:paraId="311FF70D" w14:textId="2CAF7DDC" w:rsidR="0087529B" w:rsidRDefault="00C17C9F" w:rsidP="000519E9">
      <w:pPr>
        <w:pStyle w:val="TaskStep1"/>
        <w:numPr>
          <w:ilvl w:val="0"/>
          <w:numId w:val="4"/>
        </w:numPr>
      </w:pPr>
      <w:r>
        <w:lastRenderedPageBreak/>
        <w:t xml:space="preserve">After finishing all attestations, go back to </w:t>
      </w:r>
      <w:r w:rsidR="00DB1B4C">
        <w:t xml:space="preserve">the </w:t>
      </w:r>
      <w:r>
        <w:t xml:space="preserve">dashboard to see the latest status of </w:t>
      </w:r>
      <w:r w:rsidRPr="005C3EE2">
        <w:rPr>
          <w:b/>
        </w:rPr>
        <w:t>GDPR Compliance</w:t>
      </w:r>
      <w:r>
        <w:t>.</w:t>
      </w:r>
      <w:r w:rsidR="0087529B">
        <w:t xml:space="preserve"> Your dashboard might be different than shown below.</w:t>
      </w:r>
      <w:r w:rsidR="003F4AAF">
        <w:br/>
      </w:r>
      <w:r w:rsidR="00DB1B4C">
        <w:br/>
      </w:r>
      <w:r w:rsidR="00DB1B4C" w:rsidRPr="007555F1">
        <w:rPr>
          <w:sz w:val="12"/>
          <w:szCs w:val="12"/>
        </w:rPr>
        <w:br/>
      </w:r>
      <w:r w:rsidR="00DB1B4C">
        <w:rPr>
          <w:noProof/>
        </w:rPr>
        <w:drawing>
          <wp:inline distT="0" distB="0" distL="0" distR="0" wp14:anchorId="63BA65B2" wp14:editId="00DC3CAD">
            <wp:extent cx="5029200" cy="2616039"/>
            <wp:effectExtent l="19050" t="19050" r="19050" b="13335"/>
            <wp:docPr id="145" name="Picture 145" descr="../../../../../../../Desktop/Screen%20Shot%202017-04-10%20at%20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../../../../../../../Desktop/Screen%20Shot%202017-04-10%20at%2013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261603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78C2E53" w14:textId="396E86DA" w:rsidR="00406A35" w:rsidRDefault="00406A35" w:rsidP="0002248C">
      <w:pPr>
        <w:pStyle w:val="TaskStep1"/>
        <w:numPr>
          <w:ilvl w:val="0"/>
          <w:numId w:val="4"/>
        </w:numPr>
      </w:pPr>
      <w:r>
        <w:t xml:space="preserve">Go back to your risk - </w:t>
      </w:r>
      <w:r w:rsidRPr="00406A35">
        <w:t>Non-compliance with Laws/Regulations</w:t>
      </w:r>
      <w:r>
        <w:t>, while finding it to the history icon.</w:t>
      </w:r>
    </w:p>
    <w:p w14:paraId="673B8FBE" w14:textId="5493601C" w:rsidR="00406A35" w:rsidRDefault="003968FF" w:rsidP="00D32B07">
      <w:pPr>
        <w:pStyle w:val="TaskStep1"/>
        <w:numPr>
          <w:ilvl w:val="0"/>
          <w:numId w:val="0"/>
        </w:numPr>
        <w:jc w:val="center"/>
      </w:pPr>
      <w:r>
        <w:rPr>
          <w:noProof/>
        </w:rPr>
        <w:drawing>
          <wp:inline distT="0" distB="0" distL="0" distR="0" wp14:anchorId="783DDDCD" wp14:editId="47C2DB66">
            <wp:extent cx="3261413" cy="2233017"/>
            <wp:effectExtent l="25400" t="25400" r="15240" b="27940"/>
            <wp:docPr id="32" name="Picture 32" descr="../../../Screen%20Shot%202018-02-27%20at%2011.41.26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../../Screen%20Shot%202018-02-27%20at%2011.41.26%20AM.png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5347" cy="223571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038344E" w14:textId="77777777" w:rsidR="00406A35" w:rsidRDefault="00406A35" w:rsidP="00717359">
      <w:pPr>
        <w:pStyle w:val="TaskStep1"/>
        <w:numPr>
          <w:ilvl w:val="0"/>
          <w:numId w:val="0"/>
        </w:numPr>
        <w:ind w:left="360"/>
      </w:pPr>
    </w:p>
    <w:p w14:paraId="063DCB7A" w14:textId="77777777" w:rsidR="001020F5" w:rsidRDefault="0002248C" w:rsidP="0002248C">
      <w:pPr>
        <w:pStyle w:val="TaskStep1"/>
        <w:numPr>
          <w:ilvl w:val="0"/>
          <w:numId w:val="4"/>
        </w:numPr>
      </w:pPr>
      <w:r>
        <w:t xml:space="preserve">Check the final risk </w:t>
      </w:r>
      <w:r w:rsidRPr="00A45EF2">
        <w:rPr>
          <w:b/>
        </w:rPr>
        <w:t>scoring</w:t>
      </w:r>
      <w:r>
        <w:t xml:space="preserve">. </w:t>
      </w:r>
    </w:p>
    <w:p w14:paraId="1FA49D26" w14:textId="05A2D2C1" w:rsidR="009E5456" w:rsidRDefault="0002248C" w:rsidP="0002248C">
      <w:pPr>
        <w:pStyle w:val="TaskStep1"/>
        <w:numPr>
          <w:ilvl w:val="0"/>
          <w:numId w:val="4"/>
        </w:numPr>
      </w:pPr>
      <w:r>
        <w:lastRenderedPageBreak/>
        <w:t xml:space="preserve">Click </w:t>
      </w:r>
      <w:r w:rsidR="00DB1B4C">
        <w:t xml:space="preserve">the </w:t>
      </w:r>
      <w:r w:rsidRPr="0002248C">
        <w:rPr>
          <w:b/>
        </w:rPr>
        <w:t>Monitoring</w:t>
      </w:r>
      <w:r>
        <w:t xml:space="preserve"> tab to see control compliance metrics.</w:t>
      </w:r>
      <w:r w:rsidR="003F4AAF">
        <w:br/>
      </w:r>
      <w:r w:rsidR="00DB1B4C">
        <w:br/>
      </w:r>
      <w:r w:rsidR="00DB1B4C" w:rsidRPr="007555F1">
        <w:rPr>
          <w:sz w:val="12"/>
          <w:szCs w:val="12"/>
        </w:rPr>
        <w:br/>
      </w:r>
      <w:r w:rsidR="00DB1B4C">
        <w:rPr>
          <w:noProof/>
        </w:rPr>
        <w:drawing>
          <wp:inline distT="0" distB="0" distL="0" distR="0" wp14:anchorId="66F28F34" wp14:editId="026C9A48">
            <wp:extent cx="4965252" cy="2656407"/>
            <wp:effectExtent l="25400" t="25400" r="13335" b="36195"/>
            <wp:docPr id="146" name="Picture 146" descr="../../../../../../../Desktop/Screen%20Shot%202017-04-10%20at%20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../../../../../../../Desktop/Screen%20Shot%202017-04-10%20at%2013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0344" cy="265913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FB466F1" w14:textId="1C91C792" w:rsidR="0002248C" w:rsidRDefault="00DB1B4C" w:rsidP="000519E9">
      <w:pPr>
        <w:pStyle w:val="TaskStep1"/>
        <w:numPr>
          <w:ilvl w:val="0"/>
          <w:numId w:val="4"/>
        </w:numPr>
      </w:pPr>
      <w:r>
        <w:t xml:space="preserve">Scroll </w:t>
      </w:r>
      <w:r w:rsidR="001C39E3">
        <w:t xml:space="preserve">down and go to one of noncompliant control (if you have any) by clicking on the </w:t>
      </w:r>
      <w:r w:rsidR="001C39E3" w:rsidRPr="001C39E3">
        <w:rPr>
          <w:b/>
        </w:rPr>
        <w:t>Controls</w:t>
      </w:r>
      <w:r w:rsidR="001C39E3">
        <w:t xml:space="preserve"> tab in related list. Click </w:t>
      </w:r>
      <w:r>
        <w:t xml:space="preserve">the </w:t>
      </w:r>
      <w:r w:rsidR="009F7EE6" w:rsidRPr="009F7EE6">
        <w:rPr>
          <w:b/>
        </w:rPr>
        <w:t>Name</w:t>
      </w:r>
      <w:r w:rsidR="009F7EE6">
        <w:t xml:space="preserve"> of a noncompliant control.</w:t>
      </w:r>
      <w:r w:rsidR="003F4AAF">
        <w:br/>
      </w:r>
      <w:r>
        <w:br/>
      </w:r>
      <w:r w:rsidRPr="007555F1">
        <w:rPr>
          <w:sz w:val="12"/>
          <w:szCs w:val="12"/>
        </w:rPr>
        <w:br/>
      </w:r>
      <w:r>
        <w:rPr>
          <w:noProof/>
        </w:rPr>
        <w:drawing>
          <wp:inline distT="0" distB="0" distL="0" distR="0" wp14:anchorId="3D6B2982" wp14:editId="7EDD1A6C">
            <wp:extent cx="4114800" cy="2224885"/>
            <wp:effectExtent l="19050" t="19050" r="19050" b="23495"/>
            <wp:docPr id="147" name="Picture 147" descr="../../../../../../../Desktop/Screen%20Shot%202017-04-10%20at%20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../../../../../../../Desktop/Screen%20Shot%202017-04-10%20at%2013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800" cy="222488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ADF6C62" w14:textId="0D6E8266" w:rsidR="00AD7E67" w:rsidRDefault="00AD7E67" w:rsidP="000519E9">
      <w:pPr>
        <w:pStyle w:val="TaskStep1"/>
        <w:numPr>
          <w:ilvl w:val="0"/>
          <w:numId w:val="4"/>
        </w:numPr>
      </w:pPr>
      <w:r>
        <w:t xml:space="preserve">Click the </w:t>
      </w:r>
      <w:r w:rsidRPr="00AD7E67">
        <w:rPr>
          <w:b/>
        </w:rPr>
        <w:t>Issues</w:t>
      </w:r>
      <w:r>
        <w:t xml:space="preserve"> tab in the related list. </w:t>
      </w:r>
      <w:r w:rsidR="00DB1B4C">
        <w:t xml:space="preserve">An </w:t>
      </w:r>
      <w:r>
        <w:t>issue has been automatically generated as result of this noncompliant control. Open the issue record.</w:t>
      </w:r>
      <w:r w:rsidR="00FF7EE3">
        <w:t xml:space="preserve"> The record </w:t>
      </w:r>
      <w:r w:rsidR="00DB1B4C">
        <w:t>is</w:t>
      </w:r>
      <w:r w:rsidR="00FF7EE3">
        <w:t xml:space="preserve"> in </w:t>
      </w:r>
      <w:r w:rsidR="00FF7EE3" w:rsidRPr="00FF7EE3">
        <w:rPr>
          <w:b/>
        </w:rPr>
        <w:t>New</w:t>
      </w:r>
      <w:r w:rsidR="00FF7EE3">
        <w:t xml:space="preserve"> state in the Life Cycle</w:t>
      </w:r>
      <w:r w:rsidR="00DB1B4C">
        <w:t xml:space="preserve"> </w:t>
      </w:r>
      <w:r w:rsidR="007614B4">
        <w:t xml:space="preserve">(next </w:t>
      </w:r>
      <w:r w:rsidR="00DB1B4C">
        <w:t>example</w:t>
      </w:r>
      <w:r w:rsidR="007614B4">
        <w:t>)</w:t>
      </w:r>
      <w:r w:rsidR="00DB1B4C">
        <w:t>.</w:t>
      </w:r>
    </w:p>
    <w:p w14:paraId="58666242" w14:textId="573B895D" w:rsidR="00FF7EE3" w:rsidRDefault="00FF7EE3" w:rsidP="00FF7EE3">
      <w:pPr>
        <w:pStyle w:val="TaskStep1"/>
        <w:numPr>
          <w:ilvl w:val="0"/>
          <w:numId w:val="4"/>
        </w:numPr>
      </w:pPr>
      <w:r>
        <w:lastRenderedPageBreak/>
        <w:t>Under Details</w:t>
      </w:r>
      <w:r w:rsidR="00690BF1">
        <w:t xml:space="preserve"> tab</w:t>
      </w:r>
      <w:r>
        <w:t xml:space="preserve">, the reason </w:t>
      </w:r>
      <w:r w:rsidR="00DB1B4C">
        <w:t xml:space="preserve">appears </w:t>
      </w:r>
      <w:r>
        <w:t>in</w:t>
      </w:r>
      <w:r w:rsidR="00DB1B4C">
        <w:t xml:space="preserve"> the</w:t>
      </w:r>
      <w:r>
        <w:t xml:space="preserve"> </w:t>
      </w:r>
      <w:r w:rsidRPr="00FF7EE3">
        <w:rPr>
          <w:b/>
        </w:rPr>
        <w:t>Description</w:t>
      </w:r>
      <w:r>
        <w:t xml:space="preserve"> box. </w:t>
      </w:r>
      <w:r w:rsidR="005569C5">
        <w:t>Now, an assignee can start working on resolving the issue (not part of this lab).</w:t>
      </w:r>
      <w:r w:rsidR="003F4AAF">
        <w:br/>
      </w:r>
      <w:r w:rsidR="00DB1B4C">
        <w:br/>
      </w:r>
      <w:r w:rsidR="00DB1B4C" w:rsidRPr="007555F1">
        <w:rPr>
          <w:sz w:val="12"/>
          <w:szCs w:val="12"/>
        </w:rPr>
        <w:br/>
      </w:r>
      <w:r w:rsidR="00DB1B4C">
        <w:rPr>
          <w:noProof/>
        </w:rPr>
        <w:drawing>
          <wp:inline distT="0" distB="0" distL="0" distR="0" wp14:anchorId="7D7BCE27" wp14:editId="11A0ACE0">
            <wp:extent cx="5029200" cy="2593108"/>
            <wp:effectExtent l="19050" t="19050" r="19050" b="17145"/>
            <wp:docPr id="148" name="Picture 148" descr="../../../../../../../Desktop/Screen%20Shot%202017-04-10%20at%20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../../../../../../../Desktop/Screen%20Shot%202017-04-10%20at%2013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259310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0BDB7C0" w14:textId="77777777" w:rsidR="00243652" w:rsidRDefault="00243652" w:rsidP="00243652">
      <w:pPr>
        <w:spacing w:after="0"/>
        <w:ind w:left="0"/>
        <w:rPr>
          <w:rFonts w:asciiTheme="majorHAnsi" w:hAnsiTheme="majorHAnsi"/>
          <w:b/>
        </w:rPr>
      </w:pPr>
    </w:p>
    <w:p w14:paraId="4A2168CB" w14:textId="77777777" w:rsidR="0049727C" w:rsidRPr="00602C94" w:rsidRDefault="0049727C" w:rsidP="0049727C">
      <w:pPr>
        <w:pStyle w:val="LabGoal"/>
      </w:pPr>
      <w:r>
        <w:lastRenderedPageBreak/>
        <mc:AlternateContent>
          <mc:Choice Requires="wps">
            <w:drawing>
              <wp:anchor distT="0" distB="0" distL="114300" distR="114300" simplePos="0" relativeHeight="251660800" behindDoc="0" locked="1" layoutInCell="1" allowOverlap="0" wp14:anchorId="3609A6A7" wp14:editId="2FA5A149">
                <wp:simplePos x="0" y="0"/>
                <wp:positionH relativeFrom="margin">
                  <wp:posOffset>4480560</wp:posOffset>
                </wp:positionH>
                <wp:positionV relativeFrom="margin">
                  <wp:posOffset>91440</wp:posOffset>
                </wp:positionV>
                <wp:extent cx="2011680" cy="2011680"/>
                <wp:effectExtent l="0" t="5080" r="0" b="2540"/>
                <wp:wrapSquare wrapText="bothSides"/>
                <wp:docPr id="83" name="Text Box 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11680" cy="2011680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lumMod val="100000"/>
                            <a:lumOff val="0"/>
                          </a:scheme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="" xmlns:o="urn:schemas-microsoft-com:office:office" xmlns:v="urn:schemas-microsoft-com:vml" xmlns:w10="urn:schemas-microsoft-com:office:word" xmlns:w="http://schemas.openxmlformats.org/wordprocessingml/2006/main" xmlns:a14="http://schemas.microsoft.com/office/drawing/2010/main" xmlns:w16se="http://schemas.microsoft.com/office/word/2015/wordml/symex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FCCBD87" w14:textId="42442264" w:rsidR="00DA2906" w:rsidRDefault="00DA2906" w:rsidP="0049727C">
                            <w:pPr>
                              <w:pStyle w:val="LabTitle"/>
                            </w:pPr>
                            <w:r>
                              <w:t>Lab 4</w:t>
                            </w:r>
                          </w:p>
                          <w:p w14:paraId="4C8FD868" w14:textId="63FB949B" w:rsidR="00DA2906" w:rsidRDefault="00DA2906" w:rsidP="0049727C">
                            <w:pPr>
                              <w:pStyle w:val="LabTitle"/>
                            </w:pPr>
                            <w:r>
                              <w:t>Risk Dashboard</w:t>
                            </w:r>
                          </w:p>
                          <w:p w14:paraId="456DEAFE" w14:textId="77777777" w:rsidR="00DA2906" w:rsidRPr="00E75277" w:rsidRDefault="00DA2906" w:rsidP="0049727C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609A6A7" id="Text Box 83" o:spid="_x0000_s1031" type="#_x0000_t202" style="position:absolute;left:0;text-align:left;margin-left:352.8pt;margin-top:7.2pt;width:158.4pt;height:158.4pt;z-index:251660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" o:allowoverlap="f" fillcolor="black [3213]" stroked="f">
                <v:textbox>
                  <w:txbxContent>
                    <w:p w14:paraId="5FCCBD87" w14:textId="42442264" w:rsidR="00DA2906" w:rsidRDefault="00DA2906" w:rsidP="0049727C">
                      <w:pPr>
                        <w:pStyle w:val="LabTitle"/>
                      </w:pPr>
                      <w:r>
                        <w:t>Lab 4</w:t>
                      </w:r>
                    </w:p>
                    <w:p w14:paraId="4C8FD868" w14:textId="63FB949B" w:rsidR="00DA2906" w:rsidRDefault="00DA2906" w:rsidP="0049727C">
                      <w:pPr>
                        <w:pStyle w:val="LabTitle"/>
                      </w:pPr>
                      <w:r>
                        <w:t>Risk Dashboard</w:t>
                      </w:r>
                    </w:p>
                    <w:p w14:paraId="456DEAFE" w14:textId="77777777" w:rsidR="00DA2906" w:rsidRPr="00E75277" w:rsidRDefault="00DA2906" w:rsidP="0049727C"/>
                  </w:txbxContent>
                </v:textbox>
                <w10:wrap type="square" anchorx="margin" anchory="margin"/>
                <w10:anchorlock/>
              </v:shape>
            </w:pict>
          </mc:Fallback>
        </mc:AlternateContent>
      </w:r>
      <w:r w:rsidRPr="00602C94">
        <w:t xml:space="preserve">Lab </w:t>
      </w:r>
      <w:r w:rsidRPr="003E2DE9">
        <w:t>Goal</w:t>
      </w:r>
    </w:p>
    <w:p w14:paraId="7EBE12D4" w14:textId="62D39EFC" w:rsidR="0049727C" w:rsidRPr="001B1406" w:rsidRDefault="00CC1AAA" w:rsidP="0049727C">
      <w:r>
        <w:t xml:space="preserve">This lab explains how to create </w:t>
      </w:r>
      <w:r w:rsidR="0049727C">
        <w:t xml:space="preserve">and add new content to </w:t>
      </w:r>
      <w:r>
        <w:t xml:space="preserve">the </w:t>
      </w:r>
      <w:r w:rsidR="0049727C">
        <w:t>Risk Dashboard to get visibility on high impact risks</w:t>
      </w:r>
      <w:r w:rsidR="004A14CD">
        <w:t xml:space="preserve"> instantly</w:t>
      </w:r>
      <w:r w:rsidR="0049727C">
        <w:t>.</w:t>
      </w:r>
    </w:p>
    <w:p w14:paraId="5CE53C1C" w14:textId="77777777" w:rsidR="0049727C" w:rsidRDefault="0049727C" w:rsidP="00F6706D">
      <w:pPr>
        <w:widowControl w:val="0"/>
        <w:autoSpaceDE w:val="0"/>
        <w:autoSpaceDN w:val="0"/>
        <w:adjustRightInd w:val="0"/>
        <w:spacing w:after="1200"/>
      </w:pPr>
    </w:p>
    <w:p w14:paraId="07F3D139" w14:textId="093DC2A6" w:rsidR="00A10F41" w:rsidRDefault="00A10F41" w:rsidP="000C195F">
      <w:pPr>
        <w:pStyle w:val="TaskStep1"/>
        <w:numPr>
          <w:ilvl w:val="0"/>
          <w:numId w:val="13"/>
        </w:numPr>
      </w:pPr>
      <w:r>
        <w:t xml:space="preserve">Search for </w:t>
      </w:r>
      <w:r w:rsidRPr="00A10F41">
        <w:rPr>
          <w:b/>
        </w:rPr>
        <w:t>Risks</w:t>
      </w:r>
      <w:r>
        <w:t xml:space="preserve"> in filter navigator.</w:t>
      </w:r>
    </w:p>
    <w:p w14:paraId="088DB50B" w14:textId="47284AE9" w:rsidR="008649D4" w:rsidRDefault="00A10F41" w:rsidP="0049727C">
      <w:pPr>
        <w:pStyle w:val="TaskStep1"/>
        <w:numPr>
          <w:ilvl w:val="0"/>
          <w:numId w:val="13"/>
        </w:numPr>
      </w:pPr>
      <w:r>
        <w:t xml:space="preserve">Click </w:t>
      </w:r>
      <w:r w:rsidRPr="00A10F41">
        <w:rPr>
          <w:b/>
        </w:rPr>
        <w:t>All Risks</w:t>
      </w:r>
      <w:r>
        <w:rPr>
          <w:b/>
        </w:rPr>
        <w:t>.</w:t>
      </w:r>
      <w:r w:rsidR="000C195F" w:rsidRPr="000C195F">
        <w:rPr>
          <w:noProof/>
        </w:rPr>
        <w:t xml:space="preserve"> </w:t>
      </w:r>
      <w:r w:rsidR="00C1124B" w:rsidRPr="00A10F41">
        <w:t>Filter the Risks Records</w:t>
      </w:r>
      <w:r w:rsidR="00C1124B">
        <w:t xml:space="preserve"> by </w:t>
      </w:r>
      <w:r w:rsidR="00C1124B" w:rsidRPr="00A10F41">
        <w:rPr>
          <w:b/>
        </w:rPr>
        <w:t>Profile: ACME Inc.</w:t>
      </w:r>
      <w:r w:rsidR="00C1124B">
        <w:t xml:space="preserve"> as shown below.</w:t>
      </w:r>
      <w:r w:rsidR="00C1124B" w:rsidRPr="00C1124B">
        <w:t xml:space="preserve"> </w:t>
      </w:r>
      <w:r w:rsidR="00CC1AAA">
        <w:t xml:space="preserve">All </w:t>
      </w:r>
      <w:r w:rsidR="00C1124B">
        <w:t xml:space="preserve">the risks related to </w:t>
      </w:r>
      <w:r w:rsidR="00C1124B" w:rsidRPr="008E4399">
        <w:rPr>
          <w:b/>
        </w:rPr>
        <w:t>ACME Inc</w:t>
      </w:r>
      <w:r w:rsidR="00C1124B">
        <w:t xml:space="preserve">. are listed (not in retired stage). </w:t>
      </w:r>
      <w:r w:rsidR="00C1124B" w:rsidRPr="00A10F41">
        <w:rPr>
          <w:b/>
        </w:rPr>
        <w:t>Non-compliance with Laws/Regulations</w:t>
      </w:r>
      <w:r w:rsidR="00C1124B">
        <w:t xml:space="preserve"> is also listed.</w:t>
      </w:r>
      <w:r w:rsidR="00CC1AAA">
        <w:br/>
      </w:r>
      <w:r w:rsidR="00CC1AAA" w:rsidRPr="007555F1">
        <w:rPr>
          <w:sz w:val="12"/>
          <w:szCs w:val="12"/>
        </w:rPr>
        <w:br/>
      </w:r>
      <w:r w:rsidR="00CC1AAA">
        <w:rPr>
          <w:noProof/>
        </w:rPr>
        <w:drawing>
          <wp:inline distT="0" distB="0" distL="0" distR="0" wp14:anchorId="22AD828F" wp14:editId="75767B1E">
            <wp:extent cx="5029200" cy="1414316"/>
            <wp:effectExtent l="0" t="0" r="0" b="0"/>
            <wp:docPr id="149" name="Picture 149" descr="../../../../../../../Desktop/Screen%20Shot%202017-04-10%20at%20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../../../../../../../Desktop/Screen%20Shot%202017-04-10%20at%2014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14143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B7726E" w14:textId="7FD04F57" w:rsidR="00A10F41" w:rsidRDefault="005C4BB4" w:rsidP="0049727C">
      <w:pPr>
        <w:pStyle w:val="TaskStep1"/>
        <w:numPr>
          <w:ilvl w:val="0"/>
          <w:numId w:val="13"/>
        </w:numPr>
      </w:pPr>
      <w:r>
        <w:rPr>
          <w:noProof/>
        </w:rPr>
        <w:t>Make the following changes to</w:t>
      </w:r>
      <w:r w:rsidR="00A10F41">
        <w:t xml:space="preserve"> see these risks by </w:t>
      </w:r>
      <w:r w:rsidR="00A10F41" w:rsidRPr="00A10F41">
        <w:rPr>
          <w:b/>
        </w:rPr>
        <w:t>Calculated Score</w:t>
      </w:r>
      <w:r w:rsidR="00A10F41">
        <w:t xml:space="preserve"> in </w:t>
      </w:r>
      <w:r>
        <w:t xml:space="preserve">the </w:t>
      </w:r>
      <w:r w:rsidR="00A10F41">
        <w:t>Risk Dashboard.</w:t>
      </w:r>
      <w:r w:rsidR="003F4AAF">
        <w:br/>
      </w:r>
      <w:r>
        <w:br/>
      </w:r>
      <w:r w:rsidRPr="007555F1">
        <w:rPr>
          <w:sz w:val="12"/>
          <w:szCs w:val="12"/>
        </w:rPr>
        <w:br/>
      </w:r>
      <w:r>
        <w:rPr>
          <w:noProof/>
        </w:rPr>
        <w:drawing>
          <wp:inline distT="0" distB="0" distL="0" distR="0" wp14:anchorId="1D1D664C" wp14:editId="0BEA31AD">
            <wp:extent cx="5029200" cy="1295282"/>
            <wp:effectExtent l="19050" t="19050" r="19050" b="19685"/>
            <wp:docPr id="150" name="Picture 150" descr="../../../../../../../Desktop/Screen%20Shot%202017-04-10%20at%20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../../../../../../../Desktop/Screen%20Shot%202017-04-10%20at%2014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129528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B7617B6" w14:textId="16B779C3" w:rsidR="002627E9" w:rsidRDefault="003F4AAF" w:rsidP="002627E9">
      <w:pPr>
        <w:pStyle w:val="TaskStep1"/>
        <w:numPr>
          <w:ilvl w:val="0"/>
          <w:numId w:val="13"/>
        </w:numPr>
      </w:pPr>
      <w:r>
        <w:lastRenderedPageBreak/>
        <w:t>Right-c</w:t>
      </w:r>
      <w:r w:rsidR="002627E9">
        <w:t xml:space="preserve">lick on </w:t>
      </w:r>
      <w:r w:rsidR="002627E9" w:rsidRPr="002627E9">
        <w:rPr>
          <w:b/>
        </w:rPr>
        <w:t>Calculated Score</w:t>
      </w:r>
      <w:r w:rsidR="002627E9">
        <w:t xml:space="preserve"> field,</w:t>
      </w:r>
      <w:r>
        <w:t xml:space="preserve"> then</w:t>
      </w:r>
      <w:r w:rsidR="002627E9">
        <w:t xml:space="preserve"> select </w:t>
      </w:r>
      <w:r w:rsidR="002627E9" w:rsidRPr="002627E9">
        <w:rPr>
          <w:b/>
        </w:rPr>
        <w:t>Pie Chart.</w:t>
      </w:r>
      <w:r w:rsidR="005C4BB4">
        <w:rPr>
          <w:b/>
        </w:rPr>
        <w:br/>
      </w:r>
      <w:r w:rsidR="005C4BB4" w:rsidRPr="007555F1">
        <w:rPr>
          <w:sz w:val="12"/>
          <w:szCs w:val="12"/>
        </w:rPr>
        <w:br/>
      </w:r>
      <w:r w:rsidR="005C4BB4">
        <w:rPr>
          <w:b/>
          <w:noProof/>
        </w:rPr>
        <w:drawing>
          <wp:inline distT="0" distB="0" distL="0" distR="0" wp14:anchorId="5E95F1A0" wp14:editId="3F013A60">
            <wp:extent cx="5029200" cy="1591545"/>
            <wp:effectExtent l="19050" t="19050" r="19050" b="27940"/>
            <wp:docPr id="151" name="Picture 151" descr="../../../../../../../Desktop/Screen%20Shot%202017-04-10%20at%20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../../../../../../../Desktop/Screen%20Shot%202017-04-10%20at%2014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159154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56392D9" w14:textId="721B607C" w:rsidR="002627E9" w:rsidRDefault="00C50B3C" w:rsidP="002627E9">
      <w:pPr>
        <w:pStyle w:val="TaskStep1"/>
        <w:numPr>
          <w:ilvl w:val="0"/>
          <w:numId w:val="13"/>
        </w:numPr>
      </w:pPr>
      <w:r>
        <w:t xml:space="preserve">A new window opens. </w:t>
      </w:r>
      <w:r w:rsidR="002627E9">
        <w:t xml:space="preserve">Enter the report name in </w:t>
      </w:r>
      <w:r w:rsidR="002627E9" w:rsidRPr="002627E9">
        <w:rPr>
          <w:b/>
        </w:rPr>
        <w:t>Report Title</w:t>
      </w:r>
      <w:r w:rsidR="001B6AE3">
        <w:rPr>
          <w:b/>
        </w:rPr>
        <w:t xml:space="preserve"> </w:t>
      </w:r>
      <w:r w:rsidR="001B6AE3" w:rsidRPr="00F6706D">
        <w:t>(e.g.</w:t>
      </w:r>
      <w:r w:rsidR="005C4BB4">
        <w:t>,</w:t>
      </w:r>
      <w:r w:rsidR="001B6AE3">
        <w:rPr>
          <w:b/>
        </w:rPr>
        <w:t xml:space="preserve"> ACME Risks</w:t>
      </w:r>
      <w:r w:rsidR="001B6AE3" w:rsidRPr="00F6706D">
        <w:t>)</w:t>
      </w:r>
      <w:r w:rsidR="002627E9">
        <w:t xml:space="preserve"> field and click </w:t>
      </w:r>
      <w:r w:rsidR="002627E9" w:rsidRPr="001B6AE3">
        <w:rPr>
          <w:b/>
        </w:rPr>
        <w:t>Save</w:t>
      </w:r>
      <w:r w:rsidR="002627E9">
        <w:t>.</w:t>
      </w:r>
    </w:p>
    <w:p w14:paraId="5C8D3EA9" w14:textId="0A15700F" w:rsidR="002627E9" w:rsidRPr="00F6706D" w:rsidRDefault="0050273D" w:rsidP="002627E9">
      <w:pPr>
        <w:pStyle w:val="TaskStep1"/>
        <w:numPr>
          <w:ilvl w:val="0"/>
          <w:numId w:val="13"/>
        </w:numPr>
      </w:pPr>
      <w:r>
        <w:t xml:space="preserve">Click </w:t>
      </w:r>
      <w:r w:rsidR="005C4BB4">
        <w:t xml:space="preserve">the </w:t>
      </w:r>
      <w:r w:rsidRPr="001B6AE3">
        <w:rPr>
          <w:b/>
        </w:rPr>
        <w:t>Settings icon</w:t>
      </w:r>
      <w:r>
        <w:t xml:space="preserve"> at the end of </w:t>
      </w:r>
      <w:r w:rsidRPr="00965C78">
        <w:rPr>
          <w:b/>
        </w:rPr>
        <w:t>Type</w:t>
      </w:r>
      <w:r>
        <w:t xml:space="preserve"> field as shown below.</w:t>
      </w:r>
      <w:r w:rsidR="00A70E39">
        <w:t xml:space="preserve"> </w:t>
      </w:r>
      <w:r w:rsidR="001B6AE3">
        <w:t xml:space="preserve">Check the box for </w:t>
      </w:r>
      <w:r w:rsidR="001B6AE3" w:rsidRPr="001B6AE3">
        <w:rPr>
          <w:b/>
        </w:rPr>
        <w:t>Display</w:t>
      </w:r>
      <w:r w:rsidR="001B6AE3">
        <w:rPr>
          <w:b/>
        </w:rPr>
        <w:t xml:space="preserve"> d</w:t>
      </w:r>
      <w:r w:rsidR="001B6AE3" w:rsidRPr="001B6AE3">
        <w:rPr>
          <w:b/>
        </w:rPr>
        <w:t xml:space="preserve">ata </w:t>
      </w:r>
      <w:r w:rsidR="001B6AE3">
        <w:rPr>
          <w:b/>
        </w:rPr>
        <w:t>labels</w:t>
      </w:r>
      <w:r w:rsidR="001B6AE3" w:rsidRPr="001B6AE3">
        <w:rPr>
          <w:b/>
        </w:rPr>
        <w:t>.</w:t>
      </w:r>
      <w:r w:rsidR="001B6AE3" w:rsidRPr="001B6AE3">
        <w:t xml:space="preserve"> </w:t>
      </w:r>
      <w:r w:rsidR="001B6AE3">
        <w:t>Close window.</w:t>
      </w:r>
      <w:r w:rsidR="003F4AAF">
        <w:br/>
      </w:r>
      <w:r w:rsidR="005C4BB4">
        <w:br/>
      </w:r>
      <w:r w:rsidR="005C4BB4" w:rsidRPr="007555F1">
        <w:rPr>
          <w:sz w:val="12"/>
          <w:szCs w:val="12"/>
        </w:rPr>
        <w:br/>
      </w:r>
      <w:r w:rsidR="005C4BB4">
        <w:rPr>
          <w:noProof/>
        </w:rPr>
        <w:drawing>
          <wp:inline distT="0" distB="0" distL="0" distR="0" wp14:anchorId="78975B6D" wp14:editId="45E2087E">
            <wp:extent cx="5029200" cy="2983300"/>
            <wp:effectExtent l="19050" t="19050" r="19050" b="26670"/>
            <wp:docPr id="152" name="Picture 152" descr="../../../../../../../Desktop/Screen%20Shot%202017-04-10%20at%20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../../../../../../../Desktop/Screen%20Shot%202017-04-10%20at%2014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29833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C71EBB5" w14:textId="180D1473" w:rsidR="0050273D" w:rsidRDefault="001B6AE3" w:rsidP="002627E9">
      <w:pPr>
        <w:pStyle w:val="TaskStep1"/>
        <w:numPr>
          <w:ilvl w:val="0"/>
          <w:numId w:val="13"/>
        </w:numPr>
      </w:pPr>
      <w:r>
        <w:lastRenderedPageBreak/>
        <w:t xml:space="preserve">Click </w:t>
      </w:r>
      <w:r w:rsidRPr="001B6AE3">
        <w:rPr>
          <w:b/>
        </w:rPr>
        <w:t>Save</w:t>
      </w:r>
      <w:r>
        <w:t xml:space="preserve"> </w:t>
      </w:r>
      <w:r w:rsidR="00A70E39" w:rsidRPr="00A70E39">
        <w:t>at the top right of the</w:t>
      </w:r>
      <w:r w:rsidR="00A70E39">
        <w:rPr>
          <w:b/>
        </w:rPr>
        <w:t xml:space="preserve"> </w:t>
      </w:r>
      <w:r w:rsidR="00A70E39">
        <w:t xml:space="preserve">report window. See </w:t>
      </w:r>
      <w:r w:rsidR="005C4BB4">
        <w:t xml:space="preserve">the </w:t>
      </w:r>
      <w:r w:rsidRPr="001B6AE3">
        <w:rPr>
          <w:b/>
        </w:rPr>
        <w:t>ACME Risks</w:t>
      </w:r>
      <w:r>
        <w:t xml:space="preserve"> report</w:t>
      </w:r>
      <w:r w:rsidR="00A70E39">
        <w:t>.</w:t>
      </w:r>
      <w:r w:rsidR="005C4BB4">
        <w:br/>
      </w:r>
      <w:r w:rsidR="005C4BB4" w:rsidRPr="007555F1">
        <w:rPr>
          <w:sz w:val="12"/>
          <w:szCs w:val="12"/>
        </w:rPr>
        <w:br/>
      </w:r>
      <w:r w:rsidR="005C4BB4">
        <w:rPr>
          <w:noProof/>
        </w:rPr>
        <w:drawing>
          <wp:inline distT="0" distB="0" distL="0" distR="0" wp14:anchorId="09C4D2BC" wp14:editId="2B496F39">
            <wp:extent cx="5029200" cy="2449455"/>
            <wp:effectExtent l="19050" t="19050" r="19050" b="27305"/>
            <wp:docPr id="153" name="Picture 153" descr="../../../../../../../Desktop/Screen%20Shot%202017-04-11%20at%20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../../../../../../../Desktop/Screen%20Shot%202017-04-11%20at%2011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244945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FE453F3" w14:textId="0D3C34B4" w:rsidR="00C55A82" w:rsidRDefault="00006EAE" w:rsidP="00C55A82">
      <w:pPr>
        <w:pStyle w:val="TaskStep1"/>
        <w:numPr>
          <w:ilvl w:val="0"/>
          <w:numId w:val="13"/>
        </w:numPr>
      </w:pPr>
      <w:r>
        <w:t xml:space="preserve">Select </w:t>
      </w:r>
      <w:r w:rsidRPr="00006EAE">
        <w:rPr>
          <w:b/>
        </w:rPr>
        <w:t>Add to Dashboard</w:t>
      </w:r>
      <w:r>
        <w:t xml:space="preserve"> from the drop-down list next to </w:t>
      </w:r>
      <w:r w:rsidRPr="00006EAE">
        <w:rPr>
          <w:b/>
        </w:rPr>
        <w:t>Save</w:t>
      </w:r>
      <w:r>
        <w:t xml:space="preserve"> button.</w:t>
      </w:r>
      <w:r w:rsidR="005C4BB4">
        <w:br/>
      </w:r>
      <w:r w:rsidR="005C4BB4" w:rsidRPr="007555F1">
        <w:rPr>
          <w:sz w:val="12"/>
          <w:szCs w:val="12"/>
        </w:rPr>
        <w:br/>
      </w:r>
      <w:r w:rsidR="005C4BB4">
        <w:rPr>
          <w:noProof/>
        </w:rPr>
        <w:drawing>
          <wp:inline distT="0" distB="0" distL="0" distR="0" wp14:anchorId="59BE92AA" wp14:editId="725B45CF">
            <wp:extent cx="5029200" cy="1019623"/>
            <wp:effectExtent l="19050" t="19050" r="19050" b="28575"/>
            <wp:docPr id="154" name="Picture 154" descr="../../../../../../../Desktop/Screen%20Shot%202017-04-10%20at%20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../../../../../../../Desktop/Screen%20Shot%202017-04-10%20at%2014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101962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6F66BE3" w14:textId="40A2840B" w:rsidR="00C55A82" w:rsidRDefault="00C55A82" w:rsidP="00C55A82">
      <w:pPr>
        <w:pStyle w:val="TaskStep1"/>
        <w:numPr>
          <w:ilvl w:val="0"/>
          <w:numId w:val="13"/>
        </w:numPr>
      </w:pPr>
      <w:r>
        <w:t xml:space="preserve">Add to the report to your Homepage </w:t>
      </w:r>
      <w:r w:rsidRPr="00C55A82">
        <w:rPr>
          <w:b/>
        </w:rPr>
        <w:t>(Risk Overview)</w:t>
      </w:r>
      <w:r>
        <w:t xml:space="preserve"> as shown below.</w:t>
      </w:r>
      <w:r w:rsidR="005C4BB4">
        <w:br/>
      </w:r>
      <w:r w:rsidR="005C4BB4" w:rsidRPr="007555F1">
        <w:rPr>
          <w:sz w:val="12"/>
          <w:szCs w:val="12"/>
        </w:rPr>
        <w:br/>
      </w:r>
      <w:r w:rsidR="005C4BB4">
        <w:rPr>
          <w:noProof/>
        </w:rPr>
        <w:drawing>
          <wp:inline distT="0" distB="0" distL="0" distR="0" wp14:anchorId="35B0739C" wp14:editId="43A5C56C">
            <wp:extent cx="3200400" cy="1899543"/>
            <wp:effectExtent l="19050" t="19050" r="19050" b="24765"/>
            <wp:docPr id="155" name="Picture 155" descr="../../../../../../../Desktop/Screen%20Shot%202017-04-10%20at%20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../../../../../../../Desktop/Screen%20Shot%202017-04-10%20at%2014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189954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88C2254" w14:textId="15C2E801" w:rsidR="00C55A82" w:rsidRDefault="008D37DD" w:rsidP="00C55A82">
      <w:pPr>
        <w:pStyle w:val="TaskStep1"/>
        <w:numPr>
          <w:ilvl w:val="0"/>
          <w:numId w:val="13"/>
        </w:numPr>
      </w:pPr>
      <w:r>
        <w:lastRenderedPageBreak/>
        <w:t xml:space="preserve">You </w:t>
      </w:r>
      <w:r w:rsidR="005C4BB4">
        <w:t>are</w:t>
      </w:r>
      <w:r>
        <w:t xml:space="preserve"> automatically directed to </w:t>
      </w:r>
      <w:r w:rsidRPr="008D37DD">
        <w:rPr>
          <w:b/>
        </w:rPr>
        <w:t>Risk Overview</w:t>
      </w:r>
      <w:r>
        <w:t xml:space="preserve"> homepage.</w:t>
      </w:r>
      <w:r w:rsidR="005C4BB4">
        <w:br/>
      </w:r>
      <w:r w:rsidR="005C4BB4" w:rsidRPr="007555F1">
        <w:rPr>
          <w:sz w:val="12"/>
          <w:szCs w:val="12"/>
        </w:rPr>
        <w:br/>
      </w:r>
      <w:r w:rsidR="005C4BB4">
        <w:rPr>
          <w:noProof/>
        </w:rPr>
        <w:drawing>
          <wp:inline distT="0" distB="0" distL="0" distR="0" wp14:anchorId="22FA7E81" wp14:editId="254BC23D">
            <wp:extent cx="5029200" cy="1873224"/>
            <wp:effectExtent l="19050" t="19050" r="19050" b="13335"/>
            <wp:docPr id="156" name="Picture 156" descr="../../../../../../../Desktop/Screen%20Shot%202017-04-10%20at%20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../../../../../../../Desktop/Screen%20Shot%202017-04-10%20at%2015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187322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6A38948" w14:textId="71E8FCCF" w:rsidR="00FE1C0F" w:rsidRDefault="00FE1C0F">
      <w:pPr>
        <w:spacing w:after="0"/>
        <w:ind w:left="0"/>
        <w:rPr>
          <w:b/>
          <w:sz w:val="44"/>
        </w:rPr>
      </w:pPr>
      <w:r>
        <w:rPr>
          <w:b/>
          <w:sz w:val="44"/>
        </w:rPr>
        <w:br w:type="page"/>
      </w:r>
    </w:p>
    <w:p w14:paraId="7BA19948" w14:textId="77777777" w:rsidR="007E0E32" w:rsidRPr="00602C94" w:rsidRDefault="007E0E32" w:rsidP="007E0E32">
      <w:pPr>
        <w:pStyle w:val="LabGoal"/>
      </w:pPr>
      <w:r>
        <w:lastRenderedPageBreak/>
        <mc:AlternateContent>
          <mc:Choice Requires="wps">
            <w:drawing>
              <wp:anchor distT="0" distB="0" distL="114300" distR="114300" simplePos="0" relativeHeight="251662848" behindDoc="0" locked="1" layoutInCell="1" allowOverlap="0" wp14:anchorId="69001B2B" wp14:editId="441F2882">
                <wp:simplePos x="0" y="0"/>
                <wp:positionH relativeFrom="margin">
                  <wp:posOffset>4480560</wp:posOffset>
                </wp:positionH>
                <wp:positionV relativeFrom="margin">
                  <wp:posOffset>91440</wp:posOffset>
                </wp:positionV>
                <wp:extent cx="2011680" cy="2011680"/>
                <wp:effectExtent l="0" t="5080" r="0" b="2540"/>
                <wp:wrapSquare wrapText="bothSides"/>
                <wp:docPr id="33" name="Text Box 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11680" cy="2011680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lumMod val="100000"/>
                            <a:lumOff val="0"/>
                          </a:scheme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="" xmlns:o="urn:schemas-microsoft-com:office:office" xmlns:v="urn:schemas-microsoft-com:vml" xmlns:w10="urn:schemas-microsoft-com:office:word" xmlns:w="http://schemas.openxmlformats.org/wordprocessingml/2006/main" xmlns:a14="http://schemas.microsoft.com/office/drawing/2010/main" xmlns:w16se="http://schemas.microsoft.com/office/word/2015/wordml/symex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CA90E4C" w14:textId="77777777" w:rsidR="007E0E32" w:rsidRDefault="007E0E32" w:rsidP="007E0E32">
                            <w:pPr>
                              <w:pStyle w:val="LabTitle"/>
                            </w:pPr>
                            <w:r>
                              <w:t>L</w:t>
                            </w:r>
                            <w:r>
                              <w:t>ab 5</w:t>
                            </w:r>
                          </w:p>
                          <w:p w14:paraId="6F48BFE6" w14:textId="755A2C2D" w:rsidR="007E0E32" w:rsidRDefault="007E0E32" w:rsidP="007E0E32">
                            <w:pPr>
                              <w:pStyle w:val="LabTitle"/>
                            </w:pPr>
                            <w:r>
                              <w:t>DPO Dashboard &amp; GRC Portal</w:t>
                            </w:r>
                          </w:p>
                          <w:p w14:paraId="54F6C8B3" w14:textId="77777777" w:rsidR="007E0E32" w:rsidRPr="00E75277" w:rsidRDefault="007E0E32" w:rsidP="007E0E32">
                            <w:pPr>
                              <w:ind w:left="0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9001B2B" id="Text Box 33" o:spid="_x0000_s1032" type="#_x0000_t202" style="position:absolute;left:0;text-align:left;margin-left:352.8pt;margin-top:7.2pt;width:158.4pt;height:158.4pt;z-index:251662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" o:allowoverlap="f" fillcolor="black [3213]" stroked="f">
                <v:textbox>
                  <w:txbxContent>
                    <w:p w14:paraId="7CA90E4C" w14:textId="77777777" w:rsidR="007E0E32" w:rsidRDefault="007E0E32" w:rsidP="007E0E32">
                      <w:pPr>
                        <w:pStyle w:val="LabTitle"/>
                      </w:pPr>
                      <w:r>
                        <w:t>L</w:t>
                      </w:r>
                      <w:r>
                        <w:t>ab 5</w:t>
                      </w:r>
                    </w:p>
                    <w:p w14:paraId="6F48BFE6" w14:textId="755A2C2D" w:rsidR="007E0E32" w:rsidRDefault="007E0E32" w:rsidP="007E0E32">
                      <w:pPr>
                        <w:pStyle w:val="LabTitle"/>
                      </w:pPr>
                      <w:r>
                        <w:t>DPO Dashboard &amp; GRC Portal</w:t>
                      </w:r>
                    </w:p>
                    <w:p w14:paraId="54F6C8B3" w14:textId="77777777" w:rsidR="007E0E32" w:rsidRPr="00E75277" w:rsidRDefault="007E0E32" w:rsidP="007E0E32">
                      <w:pPr>
                        <w:ind w:left="0"/>
                      </w:pPr>
                    </w:p>
                  </w:txbxContent>
                </v:textbox>
                <w10:wrap type="square" anchorx="margin" anchory="margin"/>
                <w10:anchorlock/>
              </v:shape>
            </w:pict>
          </mc:Fallback>
        </mc:AlternateContent>
      </w:r>
      <w:r w:rsidRPr="00602C94">
        <w:t xml:space="preserve">Lab </w:t>
      </w:r>
      <w:r w:rsidRPr="003E2DE9">
        <w:t>Goal</w:t>
      </w:r>
    </w:p>
    <w:p w14:paraId="582A5234" w14:textId="67B4FACD" w:rsidR="007E0E32" w:rsidRDefault="007E0E32" w:rsidP="007E0E32">
      <w:r>
        <w:t xml:space="preserve">This lab </w:t>
      </w:r>
      <w:r>
        <w:t>illustrates further elements – DPO Dashboard, Portal, etc. - of overall GDPR Lab.</w:t>
      </w:r>
      <w:r w:rsidR="00362C0E">
        <w:t xml:space="preserve"> The DPO dashboard gives you as a DPO (or controller or processor) full visibility and transparency on current GDPR exposure.</w:t>
      </w:r>
    </w:p>
    <w:p w14:paraId="2BB8A016" w14:textId="77777777" w:rsidR="007E0E32" w:rsidRDefault="007E0E32" w:rsidP="007E0E32"/>
    <w:p w14:paraId="024ED5A3" w14:textId="77777777" w:rsidR="007E0E32" w:rsidRDefault="007E0E32" w:rsidP="00362C0E">
      <w:pPr>
        <w:widowControl w:val="0"/>
        <w:autoSpaceDE w:val="0"/>
        <w:autoSpaceDN w:val="0"/>
        <w:adjustRightInd w:val="0"/>
        <w:spacing w:after="1200"/>
        <w:ind w:left="0"/>
      </w:pPr>
    </w:p>
    <w:p w14:paraId="256684C4" w14:textId="3610EF1F" w:rsidR="007E0E32" w:rsidRDefault="007E0E32" w:rsidP="007E0E32">
      <w:pPr>
        <w:pStyle w:val="TaskStep1"/>
        <w:numPr>
          <w:ilvl w:val="0"/>
          <w:numId w:val="49"/>
        </w:numPr>
      </w:pPr>
      <w:r>
        <w:t xml:space="preserve">Search for </w:t>
      </w:r>
      <w:r w:rsidR="00E24366">
        <w:rPr>
          <w:b/>
        </w:rPr>
        <w:t>Dashboard</w:t>
      </w:r>
      <w:r>
        <w:t xml:space="preserve"> in filter navigator.</w:t>
      </w:r>
    </w:p>
    <w:p w14:paraId="7514055A" w14:textId="6E45ECD5" w:rsidR="00F36E79" w:rsidRDefault="00F36E79" w:rsidP="00F36E79">
      <w:pPr>
        <w:pStyle w:val="TaskStep1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54994181" wp14:editId="0B9B9587">
            <wp:extent cx="6125210" cy="2120265"/>
            <wp:effectExtent l="0" t="0" r="0" b="0"/>
            <wp:docPr id="44" name="Picture 44" descr="../../../Pictur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../../Picture1.png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5210" cy="2120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647FB0" w14:textId="11261778" w:rsidR="00E24366" w:rsidRPr="004E719A" w:rsidRDefault="00E24366" w:rsidP="00E24366">
      <w:pPr>
        <w:pStyle w:val="TaskStep1"/>
        <w:numPr>
          <w:ilvl w:val="0"/>
          <w:numId w:val="49"/>
        </w:numPr>
      </w:pPr>
      <w:r>
        <w:t xml:space="preserve">Search for </w:t>
      </w:r>
      <w:r w:rsidRPr="00F36E79">
        <w:t>DPO</w:t>
      </w:r>
      <w:r>
        <w:t xml:space="preserve"> in </w:t>
      </w:r>
      <w:r w:rsidR="00F36E79" w:rsidRPr="00F36E79">
        <w:rPr>
          <w:b/>
        </w:rPr>
        <w:t>Dashboard</w:t>
      </w:r>
      <w:r w:rsidR="00EA2E61">
        <w:rPr>
          <w:b/>
        </w:rPr>
        <w:t xml:space="preserve"> </w:t>
      </w:r>
      <w:r w:rsidR="00EA2E61" w:rsidRPr="00EA2E61">
        <w:t>drop-down menu and</w:t>
      </w:r>
      <w:r w:rsidR="00EA2E61">
        <w:rPr>
          <w:b/>
        </w:rPr>
        <w:t xml:space="preserve"> </w:t>
      </w:r>
      <w:r w:rsidR="00EA2E61" w:rsidRPr="004E719A">
        <w:t>select</w:t>
      </w:r>
      <w:r w:rsidR="00EA2E61">
        <w:rPr>
          <w:b/>
        </w:rPr>
        <w:t xml:space="preserve"> DPO </w:t>
      </w:r>
      <w:r w:rsidR="004E719A">
        <w:rPr>
          <w:b/>
        </w:rPr>
        <w:t>Dashboard MP.</w:t>
      </w:r>
    </w:p>
    <w:p w14:paraId="7D5F0485" w14:textId="43851F9B" w:rsidR="004E719A" w:rsidRDefault="004602B7" w:rsidP="00E24366">
      <w:pPr>
        <w:pStyle w:val="TaskStep1"/>
        <w:numPr>
          <w:ilvl w:val="0"/>
          <w:numId w:val="49"/>
        </w:numPr>
      </w:pPr>
      <w:r>
        <w:t xml:space="preserve">Check out different </w:t>
      </w:r>
      <w:r w:rsidRPr="00876DF0">
        <w:rPr>
          <w:b/>
        </w:rPr>
        <w:t>tabs</w:t>
      </w:r>
      <w:r w:rsidR="00BE6FA0">
        <w:t xml:space="preserve"> on this dashboard</w:t>
      </w:r>
      <w:r w:rsidR="00876DF0">
        <w:t xml:space="preserve">: </w:t>
      </w:r>
    </w:p>
    <w:p w14:paraId="57CAA68E" w14:textId="56D474E6" w:rsidR="00E24366" w:rsidRDefault="003440AF" w:rsidP="00E24366">
      <w:pPr>
        <w:pStyle w:val="TaskStep1"/>
        <w:numPr>
          <w:ilvl w:val="0"/>
          <w:numId w:val="0"/>
        </w:numPr>
        <w:ind w:left="360"/>
      </w:pPr>
      <w:r>
        <w:rPr>
          <w:noProof/>
        </w:rPr>
        <w:lastRenderedPageBreak/>
        <w:drawing>
          <wp:inline distT="0" distB="0" distL="0" distR="0" wp14:anchorId="1759879F" wp14:editId="47E928F1">
            <wp:extent cx="6114415" cy="3453130"/>
            <wp:effectExtent l="0" t="0" r="6985" b="1270"/>
            <wp:docPr id="46" name="Picture 46" descr="../../../Screen%20Shot%202018-02-27%20at%205.34.11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../../Screen%20Shot%202018-02-27%20at%205.34.11%20PM.png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4415" cy="3453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EAFAD4" w14:textId="77777777" w:rsidR="004F39DA" w:rsidRDefault="004F39DA" w:rsidP="00E24366">
      <w:pPr>
        <w:pStyle w:val="TaskStep1"/>
        <w:numPr>
          <w:ilvl w:val="0"/>
          <w:numId w:val="0"/>
        </w:numPr>
        <w:ind w:left="360"/>
      </w:pPr>
    </w:p>
    <w:p w14:paraId="38A542ED" w14:textId="5C87A4CE" w:rsidR="004F39DA" w:rsidRDefault="004F39DA" w:rsidP="00E24366">
      <w:pPr>
        <w:pStyle w:val="TaskStep1"/>
        <w:numPr>
          <w:ilvl w:val="0"/>
          <w:numId w:val="0"/>
        </w:numPr>
        <w:ind w:left="360"/>
      </w:pPr>
      <w:r w:rsidRPr="004F39DA">
        <w:rPr>
          <w:b/>
        </w:rPr>
        <w:t>GRC Portal:</w:t>
      </w:r>
      <w:r w:rsidR="00F80AFA">
        <w:rPr>
          <w:b/>
        </w:rPr>
        <w:t xml:space="preserve"> </w:t>
      </w:r>
      <w:r w:rsidR="000E7492">
        <w:t>I</w:t>
      </w:r>
      <w:r w:rsidR="000E7492" w:rsidRPr="00F80AFA">
        <w:t>llustration</w:t>
      </w:r>
      <w:r w:rsidR="00F80AFA" w:rsidRPr="00F80AFA">
        <w:t xml:space="preserve"> of a GRC portal example.</w:t>
      </w:r>
    </w:p>
    <w:p w14:paraId="71BFA8FF" w14:textId="4CC2CB9C" w:rsidR="00750329" w:rsidRDefault="000E7492" w:rsidP="000E7492">
      <w:pPr>
        <w:pStyle w:val="TaskStep1"/>
        <w:numPr>
          <w:ilvl w:val="0"/>
          <w:numId w:val="0"/>
        </w:numPr>
        <w:ind w:left="360"/>
        <w:jc w:val="center"/>
      </w:pPr>
      <w:r>
        <w:rPr>
          <w:noProof/>
        </w:rPr>
        <w:drawing>
          <wp:inline distT="0" distB="0" distL="0" distR="0" wp14:anchorId="68E783A4" wp14:editId="1A45551D">
            <wp:extent cx="5318609" cy="2801012"/>
            <wp:effectExtent l="25400" t="25400" r="15875" b="18415"/>
            <wp:docPr id="47" name="Picture 47" descr="../../../Screen%20Shot%202018-03-01%20at%2010.16.27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../../../Screen%20Shot%202018-03-01%20at%2010.16.27%20AM.png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2736" cy="280845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bookmarkStart w:id="3" w:name="_GoBack"/>
      <w:bookmarkEnd w:id="3"/>
    </w:p>
    <w:p w14:paraId="60C32E94" w14:textId="77777777" w:rsidR="00750329" w:rsidRPr="00F80AFA" w:rsidRDefault="00750329" w:rsidP="00E24366">
      <w:pPr>
        <w:pStyle w:val="TaskStep1"/>
        <w:numPr>
          <w:ilvl w:val="0"/>
          <w:numId w:val="0"/>
        </w:numPr>
        <w:ind w:left="360"/>
      </w:pPr>
    </w:p>
    <w:p w14:paraId="37054282" w14:textId="77777777" w:rsidR="004F39DA" w:rsidRDefault="004F39DA" w:rsidP="00E24366">
      <w:pPr>
        <w:pStyle w:val="TaskStep1"/>
        <w:numPr>
          <w:ilvl w:val="0"/>
          <w:numId w:val="0"/>
        </w:numPr>
        <w:ind w:left="360"/>
      </w:pPr>
    </w:p>
    <w:p w14:paraId="12378724" w14:textId="77777777" w:rsidR="00965C78" w:rsidRPr="00965C78" w:rsidRDefault="00965C78" w:rsidP="00F6706D">
      <w:pPr>
        <w:rPr>
          <w:b/>
          <w:sz w:val="44"/>
        </w:rPr>
      </w:pPr>
    </w:p>
    <w:sectPr w:rsidR="00965C78" w:rsidRPr="00965C78" w:rsidSect="005F53D9">
      <w:footerReference w:type="default" r:id="rId88"/>
      <w:pgSz w:w="12240" w:h="15840"/>
      <w:pgMar w:top="2304" w:right="1152" w:bottom="288" w:left="1440" w:header="1008" w:footer="288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7CCCF850" w14:textId="77777777" w:rsidR="00D6746C" w:rsidRDefault="00D6746C" w:rsidP="003E2DE9">
      <w:r>
        <w:separator/>
      </w:r>
    </w:p>
  </w:endnote>
  <w:endnote w:type="continuationSeparator" w:id="0">
    <w:p w14:paraId="7F86519E" w14:textId="77777777" w:rsidR="00D6746C" w:rsidRDefault="00D6746C" w:rsidP="003E2DE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roma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ＭＳ 明朝">
    <w:charset w:val="80"/>
    <w:family w:val="roma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Lucida Grande">
    <w:altName w:val="Segoe UI"/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HelveticaNeueLTStd-Lt">
    <w:altName w:val="Arial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Courier">
    <w:panose1 w:val="02000500000000000000"/>
    <w:charset w:val="00"/>
    <w:family w:val="roman"/>
    <w:pitch w:val="fixed"/>
    <w:sig w:usb0="00000003" w:usb1="00000000" w:usb2="00000000" w:usb3="00000000" w:csb0="00000001" w:csb1="00000000"/>
  </w:font>
  <w:font w:name="ＭＳ ゴシック">
    <w:charset w:val="80"/>
    <w:family w:val="swiss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21A4646" w14:textId="77777777" w:rsidR="00DA2906" w:rsidRDefault="00DA2906" w:rsidP="003E2DE9">
    <w:pPr>
      <w:rPr>
        <w:rStyle w:val="PageNumber"/>
        <w:rFonts w:ascii="Arial" w:hAnsi="Arial" w:cs="Arial"/>
        <w:sz w:val="16"/>
        <w:szCs w:val="16"/>
      </w:rPr>
    </w:pPr>
    <w:r>
      <w:rPr>
        <w:noProof/>
      </w:rPr>
      <w:drawing>
        <wp:anchor distT="0" distB="0" distL="114300" distR="114300" simplePos="0" relativeHeight="251670528" behindDoc="0" locked="0" layoutInCell="1" allowOverlap="1" wp14:anchorId="08A22242" wp14:editId="4F08F460">
          <wp:simplePos x="0" y="0"/>
          <wp:positionH relativeFrom="page">
            <wp:posOffset>228600</wp:posOffset>
          </wp:positionH>
          <wp:positionV relativeFrom="paragraph">
            <wp:posOffset>-413385</wp:posOffset>
          </wp:positionV>
          <wp:extent cx="7315200" cy="860079"/>
          <wp:effectExtent l="0" t="0" r="0" b="3810"/>
          <wp:wrapNone/>
          <wp:docPr id="17" name="Picture 1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Knowledge16_Contract_Form_Footer.jpg"/>
                  <pic:cNvPicPr/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315200" cy="860079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  <w:p w14:paraId="0506CC04" w14:textId="77777777" w:rsidR="00DA2906" w:rsidRDefault="00DA2906" w:rsidP="003E2DE9">
    <w:pPr>
      <w:pStyle w:val="Footer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4059B36" w14:textId="3A01654A" w:rsidR="00DA2906" w:rsidRPr="005154E8" w:rsidRDefault="00DA2906" w:rsidP="0052106E">
    <w:pPr>
      <w:pStyle w:val="Footer"/>
      <w:ind w:right="-522"/>
      <w:jc w:val="right"/>
      <w:rPr>
        <w:sz w:val="18"/>
        <w:szCs w:val="18"/>
      </w:rPr>
    </w:pPr>
    <w:r w:rsidRPr="005154E8">
      <w:rPr>
        <w:noProof/>
        <w:sz w:val="20"/>
        <w:szCs w:val="18"/>
      </w:rPr>
      <w:drawing>
        <wp:anchor distT="0" distB="0" distL="114300" distR="114300" simplePos="0" relativeHeight="251655168" behindDoc="0" locked="0" layoutInCell="1" allowOverlap="1" wp14:anchorId="5138CAC6" wp14:editId="0AC7E9CC">
          <wp:simplePos x="0" y="0"/>
          <wp:positionH relativeFrom="page">
            <wp:align>center</wp:align>
          </wp:positionH>
          <wp:positionV relativeFrom="paragraph">
            <wp:posOffset>185420</wp:posOffset>
          </wp:positionV>
          <wp:extent cx="7315200" cy="633753"/>
          <wp:effectExtent l="0" t="0" r="0" b="1270"/>
          <wp:wrapNone/>
          <wp:docPr id="19" name="Picture 1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Knowledge16_Contract_Form_Footer.jpg"/>
                  <pic:cNvPicPr/>
                </pic:nvPicPr>
                <pic:blipFill rotWithShape="1"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t="26316"/>
                  <a:stretch/>
                </pic:blipFill>
                <pic:spPr bwMode="auto">
                  <a:xfrm>
                    <a:off x="0" y="0"/>
                    <a:ext cx="7315200" cy="633753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FAA26D3D-D897-4be2-8F04-BA451C77F1D7}">
                      <ma14:placeholderFlag xmlns:ma14="http://schemas.microsoft.com/office/mac/drawingml/2011/main"/>
                    </a:ext>
                    <a:ext uri="{53640926-AAD7-44d8-BBD7-CCE9431645EC}">
                      <a14:shadowObscured xmlns="" xmlns:o="urn:schemas-microsoft-com:office:office" xmlns:v="urn:schemas-microsoft-com:vml" xmlns:w10="urn:schemas-microsoft-com:office:word" xmlns:w="http://schemas.openxmlformats.org/wordprocessingml/2006/main" xmlns:a14="http://schemas.microsoft.com/office/drawing/2010/main" xmlns:w16se="http://schemas.microsoft.com/office/word/2015/wordml/symex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Pr="005154E8">
      <w:rPr>
        <w:rStyle w:val="PageNumber"/>
        <w:sz w:val="20"/>
        <w:szCs w:val="18"/>
      </w:rPr>
      <w:fldChar w:fldCharType="begin"/>
    </w:r>
    <w:r w:rsidRPr="005154E8">
      <w:rPr>
        <w:rStyle w:val="PageNumber"/>
        <w:sz w:val="20"/>
        <w:szCs w:val="18"/>
      </w:rPr>
      <w:instrText xml:space="preserve"> PAGE </w:instrText>
    </w:r>
    <w:r w:rsidRPr="005154E8">
      <w:rPr>
        <w:rStyle w:val="PageNumber"/>
        <w:sz w:val="20"/>
        <w:szCs w:val="18"/>
      </w:rPr>
      <w:fldChar w:fldCharType="separate"/>
    </w:r>
    <w:r w:rsidR="00CA1A65">
      <w:rPr>
        <w:rStyle w:val="PageNumber"/>
        <w:noProof/>
        <w:sz w:val="20"/>
        <w:szCs w:val="18"/>
      </w:rPr>
      <w:t>36</w:t>
    </w:r>
    <w:r w:rsidRPr="005154E8">
      <w:rPr>
        <w:rStyle w:val="PageNumber"/>
        <w:sz w:val="20"/>
        <w:szCs w:val="18"/>
      </w:rPr>
      <w:fldChar w:fldCharType="end"/>
    </w:r>
  </w:p>
  <w:p w14:paraId="36203046" w14:textId="77777777" w:rsidR="00DA2906" w:rsidRPr="0051745B" w:rsidRDefault="00DA2906" w:rsidP="0051745B">
    <w:pPr>
      <w:spacing w:before="600"/>
      <w:ind w:left="0"/>
      <w:jc w:val="center"/>
      <w:rPr>
        <w:rStyle w:val="PageNumber"/>
        <w:rFonts w:cs="Arial"/>
        <w:b/>
        <w:color w:val="FFFFFF" w:themeColor="background1"/>
        <w:sz w:val="18"/>
        <w:szCs w:val="18"/>
      </w:rPr>
    </w:pPr>
    <w:r w:rsidRPr="004E207A">
      <w:rPr>
        <w:rStyle w:val="PageNumber"/>
        <w:rFonts w:cs="Arial"/>
        <w:sz w:val="16"/>
        <w:szCs w:val="16"/>
      </w:rPr>
      <w:tab/>
    </w:r>
    <w:r w:rsidRPr="004E207A">
      <w:rPr>
        <w:rStyle w:val="PageNumber"/>
        <w:rFonts w:cs="Arial"/>
        <w:sz w:val="16"/>
        <w:szCs w:val="16"/>
      </w:rPr>
      <w:tab/>
    </w:r>
    <w:r w:rsidRPr="0051745B">
      <w:rPr>
        <w:rStyle w:val="PageNumber"/>
        <w:rFonts w:cs="Arial"/>
        <w:b/>
        <w:color w:val="FFFFFF" w:themeColor="background1"/>
        <w:sz w:val="18"/>
        <w:szCs w:val="18"/>
      </w:rPr>
      <w:t xml:space="preserve"> </w:t>
    </w:r>
  </w:p>
  <w:p w14:paraId="0BE8B61D" w14:textId="77777777" w:rsidR="00DA2906" w:rsidRDefault="00DA2906" w:rsidP="003E2DE9">
    <w:pPr>
      <w:pStyle w:val="Footer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33D5D269" w14:textId="77777777" w:rsidR="00D6746C" w:rsidRDefault="00D6746C" w:rsidP="003E2DE9">
      <w:r>
        <w:separator/>
      </w:r>
    </w:p>
  </w:footnote>
  <w:footnote w:type="continuationSeparator" w:id="0">
    <w:p w14:paraId="6DAA6EB8" w14:textId="77777777" w:rsidR="00D6746C" w:rsidRDefault="00D6746C" w:rsidP="003E2DE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FFFFFF1D"/>
    <w:multiLevelType w:val="multilevel"/>
    <w:tmpl w:val="1F2649CE"/>
    <w:lvl w:ilvl="0">
      <w:start w:val="1"/>
      <w:numFmt w:val="bullet"/>
      <w:pStyle w:val="NoteLevel11"/>
      <w:lvlText w:val=""/>
      <w:lvlJc w:val="left"/>
      <w:pPr>
        <w:tabs>
          <w:tab w:val="num" w:pos="0"/>
        </w:tabs>
        <w:ind w:left="0" w:firstLine="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cs="Courier New" w:hint="default"/>
      </w:rPr>
    </w:lvl>
    <w:lvl w:ilvl="3">
      <w:start w:val="1"/>
      <w:numFmt w:val="bullet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cs="Courier New" w:hint="default"/>
      </w:rPr>
    </w:lvl>
    <w:lvl w:ilvl="7">
      <w:start w:val="1"/>
      <w:numFmt w:val="bullet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abstractNum w:abstractNumId="1">
    <w:nsid w:val="FFFFFF88"/>
    <w:multiLevelType w:val="singleLevel"/>
    <w:tmpl w:val="A3BE4B50"/>
    <w:lvl w:ilvl="0">
      <w:start w:val="1"/>
      <w:numFmt w:val="decimal"/>
      <w:pStyle w:val="TaskStep1"/>
      <w:lvlText w:val="%1."/>
      <w:lvlJc w:val="left"/>
      <w:pPr>
        <w:tabs>
          <w:tab w:val="num" w:pos="360"/>
        </w:tabs>
        <w:ind w:left="360" w:hanging="360"/>
      </w:pPr>
      <w:rPr>
        <w:b w:val="0"/>
      </w:rPr>
    </w:lvl>
  </w:abstractNum>
  <w:abstractNum w:abstractNumId="2">
    <w:nsid w:val="0B392924"/>
    <w:multiLevelType w:val="singleLevel"/>
    <w:tmpl w:val="0409000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</w:rPr>
    </w:lvl>
  </w:abstractNum>
  <w:abstractNum w:abstractNumId="3">
    <w:nsid w:val="127A7A7E"/>
    <w:multiLevelType w:val="singleLevel"/>
    <w:tmpl w:val="0409000F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</w:abstractNum>
  <w:abstractNum w:abstractNumId="4">
    <w:nsid w:val="17D4589C"/>
    <w:multiLevelType w:val="hybridMultilevel"/>
    <w:tmpl w:val="34E6CE7A"/>
    <w:lvl w:ilvl="0" w:tplc="A47CC3CA">
      <w:start w:val="4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26780689"/>
    <w:multiLevelType w:val="hybridMultilevel"/>
    <w:tmpl w:val="C734A4C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27577E39"/>
    <w:multiLevelType w:val="hybridMultilevel"/>
    <w:tmpl w:val="526A265A"/>
    <w:lvl w:ilvl="0" w:tplc="A47CC3CA">
      <w:start w:val="4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2AA245A9"/>
    <w:multiLevelType w:val="hybridMultilevel"/>
    <w:tmpl w:val="58BE0080"/>
    <w:lvl w:ilvl="0" w:tplc="A47CC3CA">
      <w:start w:val="4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32C16431"/>
    <w:multiLevelType w:val="singleLevel"/>
    <w:tmpl w:val="0409000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</w:rPr>
    </w:lvl>
  </w:abstractNum>
  <w:abstractNum w:abstractNumId="9">
    <w:nsid w:val="35787123"/>
    <w:multiLevelType w:val="hybridMultilevel"/>
    <w:tmpl w:val="389E7D5A"/>
    <w:lvl w:ilvl="0" w:tplc="A47CC3CA">
      <w:start w:val="4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0">
    <w:nsid w:val="38D04C60"/>
    <w:multiLevelType w:val="singleLevel"/>
    <w:tmpl w:val="0409000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</w:rPr>
    </w:lvl>
  </w:abstractNum>
  <w:abstractNum w:abstractNumId="11">
    <w:nsid w:val="46C835EF"/>
    <w:multiLevelType w:val="hybridMultilevel"/>
    <w:tmpl w:val="3726401E"/>
    <w:lvl w:ilvl="0" w:tplc="25244054">
      <w:start w:val="1"/>
      <w:numFmt w:val="bullet"/>
      <w:pStyle w:val="ListParagraph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4C4C41EA"/>
    <w:multiLevelType w:val="singleLevel"/>
    <w:tmpl w:val="0409000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</w:rPr>
    </w:lvl>
  </w:abstractNum>
  <w:abstractNum w:abstractNumId="13">
    <w:nsid w:val="650429A9"/>
    <w:multiLevelType w:val="multilevel"/>
    <w:tmpl w:val="D9DEA12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658D1B2C"/>
    <w:multiLevelType w:val="hybridMultilevel"/>
    <w:tmpl w:val="56FEA92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669655DB"/>
    <w:multiLevelType w:val="hybridMultilevel"/>
    <w:tmpl w:val="000297F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6DB93278"/>
    <w:multiLevelType w:val="hybridMultilevel"/>
    <w:tmpl w:val="6B8448D6"/>
    <w:lvl w:ilvl="0" w:tplc="A47CC3CA">
      <w:start w:val="4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73DB5687"/>
    <w:multiLevelType w:val="singleLevel"/>
    <w:tmpl w:val="0409000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</w:rPr>
    </w:lvl>
  </w:abstractNum>
  <w:abstractNum w:abstractNumId="18">
    <w:nsid w:val="7516307F"/>
    <w:multiLevelType w:val="singleLevel"/>
    <w:tmpl w:val="0409000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</w:rPr>
    </w:lvl>
  </w:abstractNum>
  <w:abstractNum w:abstractNumId="19">
    <w:nsid w:val="7C8B2E06"/>
    <w:multiLevelType w:val="hybridMultilevel"/>
    <w:tmpl w:val="A96078D8"/>
    <w:lvl w:ilvl="0" w:tplc="A47CC3CA">
      <w:start w:val="4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  <w:num w:numId="3">
    <w:abstractNumId w:val="11"/>
  </w:num>
  <w:num w:numId="4">
    <w:abstractNumId w:val="1"/>
    <w:lvlOverride w:ilvl="0">
      <w:startOverride w:val="1"/>
    </w:lvlOverride>
  </w:num>
  <w:num w:numId="5">
    <w:abstractNumId w:val="1"/>
    <w:lvlOverride w:ilvl="0">
      <w:startOverride w:val="1"/>
    </w:lvlOverride>
  </w:num>
  <w:num w:numId="6">
    <w:abstractNumId w:val="1"/>
    <w:lvlOverride w:ilvl="0">
      <w:startOverride w:val="1"/>
    </w:lvlOverride>
  </w:num>
  <w:num w:numId="7">
    <w:abstractNumId w:val="1"/>
  </w:num>
  <w:num w:numId="8">
    <w:abstractNumId w:val="1"/>
    <w:lvlOverride w:ilvl="0">
      <w:startOverride w:val="1"/>
    </w:lvlOverride>
  </w:num>
  <w:num w:numId="9">
    <w:abstractNumId w:val="1"/>
    <w:lvlOverride w:ilvl="0">
      <w:startOverride w:val="1"/>
    </w:lvlOverride>
  </w:num>
  <w:num w:numId="10">
    <w:abstractNumId w:val="15"/>
  </w:num>
  <w:num w:numId="11">
    <w:abstractNumId w:val="1"/>
  </w:num>
  <w:num w:numId="12">
    <w:abstractNumId w:val="1"/>
  </w:num>
  <w:num w:numId="13">
    <w:abstractNumId w:val="1"/>
    <w:lvlOverride w:ilvl="0">
      <w:startOverride w:val="1"/>
    </w:lvlOverride>
  </w:num>
  <w:num w:numId="14">
    <w:abstractNumId w:val="1"/>
  </w:num>
  <w:num w:numId="15">
    <w:abstractNumId w:val="1"/>
  </w:num>
  <w:num w:numId="16">
    <w:abstractNumId w:val="1"/>
    <w:lvlOverride w:ilvl="0">
      <w:startOverride w:val="1"/>
    </w:lvlOverride>
  </w:num>
  <w:num w:numId="17">
    <w:abstractNumId w:val="1"/>
    <w:lvlOverride w:ilvl="0">
      <w:startOverride w:val="1"/>
    </w:lvlOverride>
  </w:num>
  <w:num w:numId="18">
    <w:abstractNumId w:val="14"/>
  </w:num>
  <w:num w:numId="19">
    <w:abstractNumId w:val="1"/>
  </w:num>
  <w:num w:numId="20">
    <w:abstractNumId w:val="1"/>
    <w:lvlOverride w:ilvl="0">
      <w:startOverride w:val="1"/>
    </w:lvlOverride>
  </w:num>
  <w:num w:numId="21">
    <w:abstractNumId w:val="2"/>
  </w:num>
  <w:num w:numId="22">
    <w:abstractNumId w:val="10"/>
  </w:num>
  <w:num w:numId="23">
    <w:abstractNumId w:val="8"/>
  </w:num>
  <w:num w:numId="24">
    <w:abstractNumId w:val="18"/>
  </w:num>
  <w:num w:numId="25">
    <w:abstractNumId w:val="12"/>
  </w:num>
  <w:num w:numId="26">
    <w:abstractNumId w:val="17"/>
  </w:num>
  <w:num w:numId="27">
    <w:abstractNumId w:val="5"/>
  </w:num>
  <w:num w:numId="28">
    <w:abstractNumId w:val="3"/>
  </w:num>
  <w:num w:numId="29">
    <w:abstractNumId w:val="16"/>
  </w:num>
  <w:num w:numId="30">
    <w:abstractNumId w:val="13"/>
  </w:num>
  <w:num w:numId="31">
    <w:abstractNumId w:val="19"/>
  </w:num>
  <w:num w:numId="32">
    <w:abstractNumId w:val="7"/>
  </w:num>
  <w:num w:numId="33">
    <w:abstractNumId w:val="4"/>
  </w:num>
  <w:num w:numId="34">
    <w:abstractNumId w:val="6"/>
  </w:num>
  <w:num w:numId="35">
    <w:abstractNumId w:val="9"/>
  </w:num>
  <w:num w:numId="36">
    <w:abstractNumId w:val="11"/>
  </w:num>
  <w:num w:numId="37">
    <w:abstractNumId w:val="11"/>
  </w:num>
  <w:num w:numId="38">
    <w:abstractNumId w:val="0"/>
  </w:num>
  <w:num w:numId="39">
    <w:abstractNumId w:val="1"/>
  </w:num>
  <w:num w:numId="40">
    <w:abstractNumId w:val="11"/>
  </w:num>
  <w:num w:numId="41">
    <w:abstractNumId w:val="11"/>
  </w:num>
  <w:num w:numId="42">
    <w:abstractNumId w:val="0"/>
  </w:num>
  <w:num w:numId="43">
    <w:abstractNumId w:val="1"/>
  </w:num>
  <w:num w:numId="44">
    <w:abstractNumId w:val="1"/>
    <w:lvlOverride w:ilvl="0">
      <w:startOverride w:val="1"/>
    </w:lvlOverride>
  </w:num>
  <w:num w:numId="45">
    <w:abstractNumId w:val="1"/>
    <w:lvlOverride w:ilvl="0">
      <w:startOverride w:val="1"/>
    </w:lvlOverride>
  </w:num>
  <w:num w:numId="46">
    <w:abstractNumId w:val="1"/>
    <w:lvlOverride w:ilvl="0">
      <w:startOverride w:val="1"/>
    </w:lvlOverride>
  </w:num>
  <w:num w:numId="47">
    <w:abstractNumId w:val="1"/>
    <w:lvlOverride w:ilvl="0">
      <w:startOverride w:val="1"/>
    </w:lvlOverride>
  </w:num>
  <w:num w:numId="48">
    <w:abstractNumId w:val="1"/>
    <w:lvlOverride w:ilvl="0">
      <w:startOverride w:val="1"/>
    </w:lvlOverride>
  </w:num>
  <w:num w:numId="49">
    <w:abstractNumId w:val="1"/>
    <w:lvlOverride w:ilvl="0">
      <w:startOverride w:val="1"/>
    </w:lvlOverride>
  </w:num>
  <w:numIdMacAtCleanup w:val="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val="bestFit" w:percent="296"/>
  <w:displayBackgroundShape/>
  <w:embedSystemFonts/>
  <w:proofState w:spelling="clean" w:grammar="clean"/>
  <w:attachedTemplate r:id="rId1"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90483"/>
    <w:rsid w:val="00006EAE"/>
    <w:rsid w:val="0002248C"/>
    <w:rsid w:val="00026923"/>
    <w:rsid w:val="00032781"/>
    <w:rsid w:val="00037DC5"/>
    <w:rsid w:val="000519E9"/>
    <w:rsid w:val="00066761"/>
    <w:rsid w:val="00066ABD"/>
    <w:rsid w:val="00070753"/>
    <w:rsid w:val="00071B7D"/>
    <w:rsid w:val="00073D44"/>
    <w:rsid w:val="00076C7E"/>
    <w:rsid w:val="000858A5"/>
    <w:rsid w:val="00094AE4"/>
    <w:rsid w:val="00094CFD"/>
    <w:rsid w:val="000B3F7E"/>
    <w:rsid w:val="000C195F"/>
    <w:rsid w:val="000C45C8"/>
    <w:rsid w:val="000D363B"/>
    <w:rsid w:val="000D4898"/>
    <w:rsid w:val="000E69C7"/>
    <w:rsid w:val="000E7492"/>
    <w:rsid w:val="000F244A"/>
    <w:rsid w:val="001020F5"/>
    <w:rsid w:val="00103350"/>
    <w:rsid w:val="00105625"/>
    <w:rsid w:val="001075CF"/>
    <w:rsid w:val="001137B9"/>
    <w:rsid w:val="001137F7"/>
    <w:rsid w:val="0012308D"/>
    <w:rsid w:val="00127C50"/>
    <w:rsid w:val="00130701"/>
    <w:rsid w:val="00143B1E"/>
    <w:rsid w:val="001518F2"/>
    <w:rsid w:val="00152374"/>
    <w:rsid w:val="001568EA"/>
    <w:rsid w:val="001577DA"/>
    <w:rsid w:val="00161764"/>
    <w:rsid w:val="001679EF"/>
    <w:rsid w:val="00184C7D"/>
    <w:rsid w:val="001A45F8"/>
    <w:rsid w:val="001B1406"/>
    <w:rsid w:val="001B273B"/>
    <w:rsid w:val="001B2AB9"/>
    <w:rsid w:val="001B6AE3"/>
    <w:rsid w:val="001C0078"/>
    <w:rsid w:val="001C39E3"/>
    <w:rsid w:val="001E3AD8"/>
    <w:rsid w:val="001E4854"/>
    <w:rsid w:val="001F6496"/>
    <w:rsid w:val="002023C1"/>
    <w:rsid w:val="00202820"/>
    <w:rsid w:val="002157F8"/>
    <w:rsid w:val="0021581F"/>
    <w:rsid w:val="00216BD0"/>
    <w:rsid w:val="00223914"/>
    <w:rsid w:val="0023221E"/>
    <w:rsid w:val="00233657"/>
    <w:rsid w:val="002358E1"/>
    <w:rsid w:val="00243652"/>
    <w:rsid w:val="002469E7"/>
    <w:rsid w:val="002472D1"/>
    <w:rsid w:val="00247635"/>
    <w:rsid w:val="00255B0F"/>
    <w:rsid w:val="002608FB"/>
    <w:rsid w:val="00261C66"/>
    <w:rsid w:val="002627E9"/>
    <w:rsid w:val="002637C2"/>
    <w:rsid w:val="0026580E"/>
    <w:rsid w:val="00266923"/>
    <w:rsid w:val="00267320"/>
    <w:rsid w:val="002708B6"/>
    <w:rsid w:val="00276A46"/>
    <w:rsid w:val="00280F0D"/>
    <w:rsid w:val="002A14BF"/>
    <w:rsid w:val="002A3487"/>
    <w:rsid w:val="002B75AD"/>
    <w:rsid w:val="002D785E"/>
    <w:rsid w:val="002E41E5"/>
    <w:rsid w:val="002E4E77"/>
    <w:rsid w:val="002E55EC"/>
    <w:rsid w:val="00302ECA"/>
    <w:rsid w:val="0030587F"/>
    <w:rsid w:val="00312EEC"/>
    <w:rsid w:val="00312F48"/>
    <w:rsid w:val="0032250C"/>
    <w:rsid w:val="00331DC5"/>
    <w:rsid w:val="00340836"/>
    <w:rsid w:val="003440AF"/>
    <w:rsid w:val="00356770"/>
    <w:rsid w:val="00356DF8"/>
    <w:rsid w:val="003574D9"/>
    <w:rsid w:val="003611C8"/>
    <w:rsid w:val="0036195B"/>
    <w:rsid w:val="00362C0E"/>
    <w:rsid w:val="00370849"/>
    <w:rsid w:val="003809D3"/>
    <w:rsid w:val="00392506"/>
    <w:rsid w:val="00396200"/>
    <w:rsid w:val="003968FF"/>
    <w:rsid w:val="00396E23"/>
    <w:rsid w:val="003A1CF1"/>
    <w:rsid w:val="003D15AC"/>
    <w:rsid w:val="003D2735"/>
    <w:rsid w:val="003D4423"/>
    <w:rsid w:val="003E2DE9"/>
    <w:rsid w:val="003F105F"/>
    <w:rsid w:val="003F4AAF"/>
    <w:rsid w:val="004005A9"/>
    <w:rsid w:val="004033EE"/>
    <w:rsid w:val="00403E5B"/>
    <w:rsid w:val="00406A35"/>
    <w:rsid w:val="004072ED"/>
    <w:rsid w:val="0041250A"/>
    <w:rsid w:val="00430807"/>
    <w:rsid w:val="004362CC"/>
    <w:rsid w:val="00441F64"/>
    <w:rsid w:val="004426FC"/>
    <w:rsid w:val="0044339C"/>
    <w:rsid w:val="004469A6"/>
    <w:rsid w:val="004514B5"/>
    <w:rsid w:val="004555F8"/>
    <w:rsid w:val="004601CF"/>
    <w:rsid w:val="004602B7"/>
    <w:rsid w:val="004660EE"/>
    <w:rsid w:val="00470146"/>
    <w:rsid w:val="00470445"/>
    <w:rsid w:val="004753F8"/>
    <w:rsid w:val="00476CB4"/>
    <w:rsid w:val="00477602"/>
    <w:rsid w:val="004878A7"/>
    <w:rsid w:val="00492F72"/>
    <w:rsid w:val="00493380"/>
    <w:rsid w:val="0049364A"/>
    <w:rsid w:val="00493C14"/>
    <w:rsid w:val="0049727C"/>
    <w:rsid w:val="00497CCD"/>
    <w:rsid w:val="00497F59"/>
    <w:rsid w:val="004A14CD"/>
    <w:rsid w:val="004A393F"/>
    <w:rsid w:val="004B1EC5"/>
    <w:rsid w:val="004C1942"/>
    <w:rsid w:val="004C237B"/>
    <w:rsid w:val="004E130F"/>
    <w:rsid w:val="004E207A"/>
    <w:rsid w:val="004E719A"/>
    <w:rsid w:val="004F2832"/>
    <w:rsid w:val="004F39DA"/>
    <w:rsid w:val="004F55BA"/>
    <w:rsid w:val="004F7E49"/>
    <w:rsid w:val="0050273D"/>
    <w:rsid w:val="00506D79"/>
    <w:rsid w:val="00506E97"/>
    <w:rsid w:val="00507A25"/>
    <w:rsid w:val="00514444"/>
    <w:rsid w:val="005162DA"/>
    <w:rsid w:val="00516EBB"/>
    <w:rsid w:val="0051745B"/>
    <w:rsid w:val="0052106E"/>
    <w:rsid w:val="0052324C"/>
    <w:rsid w:val="00525712"/>
    <w:rsid w:val="005277CA"/>
    <w:rsid w:val="00554C2D"/>
    <w:rsid w:val="005569C5"/>
    <w:rsid w:val="0056052C"/>
    <w:rsid w:val="00564DC2"/>
    <w:rsid w:val="00564F4C"/>
    <w:rsid w:val="005716BC"/>
    <w:rsid w:val="0057210D"/>
    <w:rsid w:val="005729DB"/>
    <w:rsid w:val="00573AAD"/>
    <w:rsid w:val="005824C0"/>
    <w:rsid w:val="005827B6"/>
    <w:rsid w:val="00596CC4"/>
    <w:rsid w:val="005B277E"/>
    <w:rsid w:val="005B4144"/>
    <w:rsid w:val="005C0BF5"/>
    <w:rsid w:val="005C3EE2"/>
    <w:rsid w:val="005C4BB4"/>
    <w:rsid w:val="005D3E75"/>
    <w:rsid w:val="005D7914"/>
    <w:rsid w:val="005F53D9"/>
    <w:rsid w:val="005F62C5"/>
    <w:rsid w:val="005F71EF"/>
    <w:rsid w:val="00602C94"/>
    <w:rsid w:val="00616687"/>
    <w:rsid w:val="00622153"/>
    <w:rsid w:val="00622964"/>
    <w:rsid w:val="00625D90"/>
    <w:rsid w:val="00627B86"/>
    <w:rsid w:val="006470A0"/>
    <w:rsid w:val="0065013A"/>
    <w:rsid w:val="00651D12"/>
    <w:rsid w:val="0065536C"/>
    <w:rsid w:val="006611C4"/>
    <w:rsid w:val="0066159E"/>
    <w:rsid w:val="00665A77"/>
    <w:rsid w:val="00683295"/>
    <w:rsid w:val="00683D0B"/>
    <w:rsid w:val="00690BF1"/>
    <w:rsid w:val="0069271A"/>
    <w:rsid w:val="00692D76"/>
    <w:rsid w:val="00694FCF"/>
    <w:rsid w:val="00696A7B"/>
    <w:rsid w:val="00696F19"/>
    <w:rsid w:val="00697058"/>
    <w:rsid w:val="006A6348"/>
    <w:rsid w:val="006B47B5"/>
    <w:rsid w:val="006B5DCE"/>
    <w:rsid w:val="006B7A0F"/>
    <w:rsid w:val="006C0F8A"/>
    <w:rsid w:val="006C1AC2"/>
    <w:rsid w:val="006D235C"/>
    <w:rsid w:val="006E5142"/>
    <w:rsid w:val="006E7370"/>
    <w:rsid w:val="006F3D16"/>
    <w:rsid w:val="00711094"/>
    <w:rsid w:val="00712297"/>
    <w:rsid w:val="00712B51"/>
    <w:rsid w:val="00717359"/>
    <w:rsid w:val="00721065"/>
    <w:rsid w:val="00722D9A"/>
    <w:rsid w:val="00723801"/>
    <w:rsid w:val="00723F38"/>
    <w:rsid w:val="00725B32"/>
    <w:rsid w:val="00730803"/>
    <w:rsid w:val="00737161"/>
    <w:rsid w:val="00737565"/>
    <w:rsid w:val="0074316F"/>
    <w:rsid w:val="007459E1"/>
    <w:rsid w:val="00750329"/>
    <w:rsid w:val="00751B79"/>
    <w:rsid w:val="00753DCB"/>
    <w:rsid w:val="007614B4"/>
    <w:rsid w:val="00766D32"/>
    <w:rsid w:val="00767B7A"/>
    <w:rsid w:val="00776B1C"/>
    <w:rsid w:val="00786F82"/>
    <w:rsid w:val="0078736A"/>
    <w:rsid w:val="00787A71"/>
    <w:rsid w:val="00790134"/>
    <w:rsid w:val="007A1AD7"/>
    <w:rsid w:val="007A4399"/>
    <w:rsid w:val="007B3435"/>
    <w:rsid w:val="007B40C3"/>
    <w:rsid w:val="007C3AAC"/>
    <w:rsid w:val="007E0E32"/>
    <w:rsid w:val="007F42A8"/>
    <w:rsid w:val="007F6E4C"/>
    <w:rsid w:val="007F78B3"/>
    <w:rsid w:val="00802526"/>
    <w:rsid w:val="008109CE"/>
    <w:rsid w:val="00815377"/>
    <w:rsid w:val="00824098"/>
    <w:rsid w:val="008309F9"/>
    <w:rsid w:val="0083749F"/>
    <w:rsid w:val="00841044"/>
    <w:rsid w:val="008422FD"/>
    <w:rsid w:val="008513F7"/>
    <w:rsid w:val="008533D1"/>
    <w:rsid w:val="00853F3F"/>
    <w:rsid w:val="008568C0"/>
    <w:rsid w:val="008608D5"/>
    <w:rsid w:val="00862AFD"/>
    <w:rsid w:val="008649D4"/>
    <w:rsid w:val="00866439"/>
    <w:rsid w:val="00872F9B"/>
    <w:rsid w:val="0087529B"/>
    <w:rsid w:val="00875AF5"/>
    <w:rsid w:val="00876DF0"/>
    <w:rsid w:val="008830A9"/>
    <w:rsid w:val="00883F9E"/>
    <w:rsid w:val="00884933"/>
    <w:rsid w:val="00891F61"/>
    <w:rsid w:val="008925BA"/>
    <w:rsid w:val="00893693"/>
    <w:rsid w:val="00894F2D"/>
    <w:rsid w:val="00895F57"/>
    <w:rsid w:val="008A53E2"/>
    <w:rsid w:val="008C1A21"/>
    <w:rsid w:val="008C1E4A"/>
    <w:rsid w:val="008C7B19"/>
    <w:rsid w:val="008D37DD"/>
    <w:rsid w:val="008D4753"/>
    <w:rsid w:val="008D6FCE"/>
    <w:rsid w:val="008D7C33"/>
    <w:rsid w:val="008E0469"/>
    <w:rsid w:val="008E4399"/>
    <w:rsid w:val="008F1ECD"/>
    <w:rsid w:val="008F45FB"/>
    <w:rsid w:val="008F5E62"/>
    <w:rsid w:val="008F7EAC"/>
    <w:rsid w:val="00901820"/>
    <w:rsid w:val="00901C69"/>
    <w:rsid w:val="00903724"/>
    <w:rsid w:val="009129C2"/>
    <w:rsid w:val="00914A1C"/>
    <w:rsid w:val="009175B6"/>
    <w:rsid w:val="009249FD"/>
    <w:rsid w:val="00926478"/>
    <w:rsid w:val="0093111A"/>
    <w:rsid w:val="00942C0D"/>
    <w:rsid w:val="009449FE"/>
    <w:rsid w:val="00947162"/>
    <w:rsid w:val="0095103D"/>
    <w:rsid w:val="00953C1B"/>
    <w:rsid w:val="00953EBB"/>
    <w:rsid w:val="00961228"/>
    <w:rsid w:val="00965C78"/>
    <w:rsid w:val="00971B5D"/>
    <w:rsid w:val="00973D1D"/>
    <w:rsid w:val="00976739"/>
    <w:rsid w:val="00983578"/>
    <w:rsid w:val="0098422B"/>
    <w:rsid w:val="009912F1"/>
    <w:rsid w:val="00994D03"/>
    <w:rsid w:val="009A2D93"/>
    <w:rsid w:val="009B7B79"/>
    <w:rsid w:val="009D3397"/>
    <w:rsid w:val="009E1CE4"/>
    <w:rsid w:val="009E5456"/>
    <w:rsid w:val="009F3BD7"/>
    <w:rsid w:val="009F6A3F"/>
    <w:rsid w:val="009F7EE6"/>
    <w:rsid w:val="00A02F7F"/>
    <w:rsid w:val="00A0605B"/>
    <w:rsid w:val="00A10BDB"/>
    <w:rsid w:val="00A10F41"/>
    <w:rsid w:val="00A1262C"/>
    <w:rsid w:val="00A14C1F"/>
    <w:rsid w:val="00A15EE6"/>
    <w:rsid w:val="00A17BCA"/>
    <w:rsid w:val="00A245FB"/>
    <w:rsid w:val="00A454C1"/>
    <w:rsid w:val="00A45EF2"/>
    <w:rsid w:val="00A57A7B"/>
    <w:rsid w:val="00A60025"/>
    <w:rsid w:val="00A668CA"/>
    <w:rsid w:val="00A70E39"/>
    <w:rsid w:val="00A72026"/>
    <w:rsid w:val="00A7346A"/>
    <w:rsid w:val="00A90C60"/>
    <w:rsid w:val="00A910CD"/>
    <w:rsid w:val="00A917C5"/>
    <w:rsid w:val="00A92F2F"/>
    <w:rsid w:val="00AA39C5"/>
    <w:rsid w:val="00AB16CE"/>
    <w:rsid w:val="00AB579F"/>
    <w:rsid w:val="00AB5E51"/>
    <w:rsid w:val="00AC145E"/>
    <w:rsid w:val="00AC445F"/>
    <w:rsid w:val="00AC6207"/>
    <w:rsid w:val="00AD5F4F"/>
    <w:rsid w:val="00AD7571"/>
    <w:rsid w:val="00AD7E67"/>
    <w:rsid w:val="00AE5DFF"/>
    <w:rsid w:val="00AE74FC"/>
    <w:rsid w:val="00AF4CEE"/>
    <w:rsid w:val="00B12FE1"/>
    <w:rsid w:val="00B14A1E"/>
    <w:rsid w:val="00B17B56"/>
    <w:rsid w:val="00B307A6"/>
    <w:rsid w:val="00B30EBC"/>
    <w:rsid w:val="00B32106"/>
    <w:rsid w:val="00B4285D"/>
    <w:rsid w:val="00B56C06"/>
    <w:rsid w:val="00B63BC6"/>
    <w:rsid w:val="00B647AA"/>
    <w:rsid w:val="00B74EBF"/>
    <w:rsid w:val="00B8177C"/>
    <w:rsid w:val="00B85C63"/>
    <w:rsid w:val="00B87111"/>
    <w:rsid w:val="00B90208"/>
    <w:rsid w:val="00B944B8"/>
    <w:rsid w:val="00B957A7"/>
    <w:rsid w:val="00BA1307"/>
    <w:rsid w:val="00BA71EB"/>
    <w:rsid w:val="00BB6D21"/>
    <w:rsid w:val="00BB713E"/>
    <w:rsid w:val="00BC3D2F"/>
    <w:rsid w:val="00BC434D"/>
    <w:rsid w:val="00BC760C"/>
    <w:rsid w:val="00BD1FBC"/>
    <w:rsid w:val="00BE02E1"/>
    <w:rsid w:val="00BE39D4"/>
    <w:rsid w:val="00BE535A"/>
    <w:rsid w:val="00BE6FA0"/>
    <w:rsid w:val="00C01DAC"/>
    <w:rsid w:val="00C0245A"/>
    <w:rsid w:val="00C02AF1"/>
    <w:rsid w:val="00C1124B"/>
    <w:rsid w:val="00C1592F"/>
    <w:rsid w:val="00C162EF"/>
    <w:rsid w:val="00C171CA"/>
    <w:rsid w:val="00C17C9F"/>
    <w:rsid w:val="00C21491"/>
    <w:rsid w:val="00C30912"/>
    <w:rsid w:val="00C32763"/>
    <w:rsid w:val="00C423A7"/>
    <w:rsid w:val="00C436D4"/>
    <w:rsid w:val="00C472E1"/>
    <w:rsid w:val="00C50B3C"/>
    <w:rsid w:val="00C53DE6"/>
    <w:rsid w:val="00C544F7"/>
    <w:rsid w:val="00C55A82"/>
    <w:rsid w:val="00C60DF3"/>
    <w:rsid w:val="00C617BF"/>
    <w:rsid w:val="00C71CCB"/>
    <w:rsid w:val="00C72784"/>
    <w:rsid w:val="00C77A85"/>
    <w:rsid w:val="00C8324F"/>
    <w:rsid w:val="00C91E8D"/>
    <w:rsid w:val="00C920A4"/>
    <w:rsid w:val="00C947AF"/>
    <w:rsid w:val="00CA1A65"/>
    <w:rsid w:val="00CB55FF"/>
    <w:rsid w:val="00CB5FA5"/>
    <w:rsid w:val="00CC1AAA"/>
    <w:rsid w:val="00CC55A1"/>
    <w:rsid w:val="00CD14F3"/>
    <w:rsid w:val="00CD2862"/>
    <w:rsid w:val="00CD4402"/>
    <w:rsid w:val="00CE03B2"/>
    <w:rsid w:val="00CE305E"/>
    <w:rsid w:val="00CE5186"/>
    <w:rsid w:val="00CE5B76"/>
    <w:rsid w:val="00CF0178"/>
    <w:rsid w:val="00CF1073"/>
    <w:rsid w:val="00CF1897"/>
    <w:rsid w:val="00CF3F9A"/>
    <w:rsid w:val="00CF5222"/>
    <w:rsid w:val="00D07178"/>
    <w:rsid w:val="00D10461"/>
    <w:rsid w:val="00D105B7"/>
    <w:rsid w:val="00D1098C"/>
    <w:rsid w:val="00D2126D"/>
    <w:rsid w:val="00D23CB5"/>
    <w:rsid w:val="00D26A9F"/>
    <w:rsid w:val="00D30E29"/>
    <w:rsid w:val="00D3192D"/>
    <w:rsid w:val="00D32B07"/>
    <w:rsid w:val="00D36C25"/>
    <w:rsid w:val="00D36F11"/>
    <w:rsid w:val="00D432F2"/>
    <w:rsid w:val="00D54E45"/>
    <w:rsid w:val="00D60EAD"/>
    <w:rsid w:val="00D61DE5"/>
    <w:rsid w:val="00D64239"/>
    <w:rsid w:val="00D6746C"/>
    <w:rsid w:val="00D67BB7"/>
    <w:rsid w:val="00D7232B"/>
    <w:rsid w:val="00D86400"/>
    <w:rsid w:val="00D929E5"/>
    <w:rsid w:val="00DA2906"/>
    <w:rsid w:val="00DB1B4C"/>
    <w:rsid w:val="00DB66F2"/>
    <w:rsid w:val="00DC01CA"/>
    <w:rsid w:val="00DC0B0A"/>
    <w:rsid w:val="00DC3EAB"/>
    <w:rsid w:val="00DD0289"/>
    <w:rsid w:val="00DD1A12"/>
    <w:rsid w:val="00DF1CA0"/>
    <w:rsid w:val="00DF5F75"/>
    <w:rsid w:val="00DF69A5"/>
    <w:rsid w:val="00DF6B31"/>
    <w:rsid w:val="00E02528"/>
    <w:rsid w:val="00E041A7"/>
    <w:rsid w:val="00E06A7A"/>
    <w:rsid w:val="00E13424"/>
    <w:rsid w:val="00E14495"/>
    <w:rsid w:val="00E2118E"/>
    <w:rsid w:val="00E2142E"/>
    <w:rsid w:val="00E24366"/>
    <w:rsid w:val="00E26621"/>
    <w:rsid w:val="00E3650F"/>
    <w:rsid w:val="00E4002C"/>
    <w:rsid w:val="00E429A4"/>
    <w:rsid w:val="00E448AA"/>
    <w:rsid w:val="00E46BBA"/>
    <w:rsid w:val="00E60F8D"/>
    <w:rsid w:val="00E62BEC"/>
    <w:rsid w:val="00E657DC"/>
    <w:rsid w:val="00E726FF"/>
    <w:rsid w:val="00E75277"/>
    <w:rsid w:val="00E82150"/>
    <w:rsid w:val="00E852B5"/>
    <w:rsid w:val="00EA0675"/>
    <w:rsid w:val="00EA1781"/>
    <w:rsid w:val="00EA2E61"/>
    <w:rsid w:val="00EA3DD9"/>
    <w:rsid w:val="00EB1446"/>
    <w:rsid w:val="00EB1D6D"/>
    <w:rsid w:val="00EB32F5"/>
    <w:rsid w:val="00EB6D8A"/>
    <w:rsid w:val="00EB7935"/>
    <w:rsid w:val="00ED1FEB"/>
    <w:rsid w:val="00ED7553"/>
    <w:rsid w:val="00EE3A7A"/>
    <w:rsid w:val="00EF153B"/>
    <w:rsid w:val="00F005BD"/>
    <w:rsid w:val="00F00DE2"/>
    <w:rsid w:val="00F03973"/>
    <w:rsid w:val="00F06866"/>
    <w:rsid w:val="00F06EC6"/>
    <w:rsid w:val="00F1657C"/>
    <w:rsid w:val="00F35D69"/>
    <w:rsid w:val="00F36361"/>
    <w:rsid w:val="00F36E79"/>
    <w:rsid w:val="00F36F65"/>
    <w:rsid w:val="00F37450"/>
    <w:rsid w:val="00F45CF4"/>
    <w:rsid w:val="00F52600"/>
    <w:rsid w:val="00F55A0C"/>
    <w:rsid w:val="00F62AF9"/>
    <w:rsid w:val="00F644D1"/>
    <w:rsid w:val="00F64B43"/>
    <w:rsid w:val="00F6706D"/>
    <w:rsid w:val="00F75DD9"/>
    <w:rsid w:val="00F76A55"/>
    <w:rsid w:val="00F80AFA"/>
    <w:rsid w:val="00F87455"/>
    <w:rsid w:val="00F90483"/>
    <w:rsid w:val="00F918AE"/>
    <w:rsid w:val="00FA7DD4"/>
    <w:rsid w:val="00FB24AA"/>
    <w:rsid w:val="00FB383A"/>
    <w:rsid w:val="00FB7534"/>
    <w:rsid w:val="00FB75B4"/>
    <w:rsid w:val="00FC2668"/>
    <w:rsid w:val="00FD20F4"/>
    <w:rsid w:val="00FD7787"/>
    <w:rsid w:val="00FE1C0F"/>
    <w:rsid w:val="00FE4C4E"/>
    <w:rsid w:val="00FF423A"/>
    <w:rsid w:val="00FF7EE3"/>
  </w:rsids>
  <m:mathPr>
    <m:mathFont m:val="Cambria Math"/>
    <m:brkBin m:val="before"/>
    <m:brkBinSub m:val="--"/>
    <m:smallFrac m:val="0"/>
    <m:dispDef m:val="0"/>
    <m:lMargin m:val="0"/>
    <m:rMargin m:val="0"/>
    <m:defJc m:val="centerGroup"/>
    <m:wrapRight/>
    <m:intLim m:val="subSup"/>
    <m:naryLim m:val="subSup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9C8CCE6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4"/>
        <w:szCs w:val="24"/>
        <w:lang w:val="en-US" w:eastAsia="ja-JP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0" w:qFormat="1"/>
    <w:lsdException w:name="heading 2" w:semiHidden="1" w:uiPriority="9" w:unhideWhenUsed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semiHidden="1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1C0078"/>
    <w:pPr>
      <w:spacing w:after="120"/>
      <w:ind w:left="-432"/>
    </w:pPr>
    <w:rPr>
      <w:rFonts w:ascii="Calibri" w:hAnsi="Calibri"/>
      <w:lang w:eastAsia="en-US"/>
    </w:rPr>
  </w:style>
  <w:style w:type="paragraph" w:styleId="Heading1">
    <w:name w:val="heading 1"/>
    <w:basedOn w:val="Normal"/>
    <w:next w:val="Normal"/>
    <w:link w:val="Heading1Char"/>
    <w:qFormat/>
    <w:rsid w:val="001C0078"/>
    <w:pPr>
      <w:keepNext/>
      <w:keepLines/>
      <w:spacing w:before="240"/>
      <w:outlineLvl w:val="0"/>
    </w:pPr>
    <w:rPr>
      <w:rFonts w:asciiTheme="majorHAnsi" w:eastAsia="Times New Roman" w:hAnsiTheme="majorHAnsi" w:cs="Arial"/>
      <w:b/>
      <w:bCs/>
      <w:kern w:val="32"/>
      <w:sz w:val="32"/>
      <w:szCs w:val="32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1C0078"/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1C0078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C0078"/>
    <w:rPr>
      <w:rFonts w:ascii="Lucida Grande" w:hAnsi="Lucida Grande"/>
      <w:sz w:val="18"/>
      <w:szCs w:val="18"/>
      <w:lang w:eastAsia="en-US"/>
    </w:rPr>
  </w:style>
  <w:style w:type="paragraph" w:styleId="Header">
    <w:name w:val="header"/>
    <w:basedOn w:val="Normal"/>
    <w:link w:val="HeaderChar"/>
    <w:uiPriority w:val="99"/>
    <w:unhideWhenUsed/>
    <w:rsid w:val="001C0078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1C0078"/>
    <w:rPr>
      <w:rFonts w:ascii="Calibri" w:hAnsi="Calibri"/>
      <w:lang w:eastAsia="en-US"/>
    </w:rPr>
  </w:style>
  <w:style w:type="paragraph" w:styleId="Footer">
    <w:name w:val="footer"/>
    <w:basedOn w:val="Normal"/>
    <w:link w:val="FooterChar"/>
    <w:uiPriority w:val="99"/>
    <w:unhideWhenUsed/>
    <w:rsid w:val="001C0078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1C0078"/>
    <w:rPr>
      <w:rFonts w:ascii="Calibri" w:hAnsi="Calibri"/>
      <w:lang w:eastAsia="en-US"/>
    </w:rPr>
  </w:style>
  <w:style w:type="paragraph" w:styleId="ListParagraph">
    <w:name w:val="List Paragraph"/>
    <w:basedOn w:val="Normal"/>
    <w:uiPriority w:val="34"/>
    <w:qFormat/>
    <w:rsid w:val="001C0078"/>
    <w:pPr>
      <w:numPr>
        <w:numId w:val="41"/>
      </w:numPr>
      <w:spacing w:after="0"/>
      <w:contextualSpacing/>
    </w:pPr>
    <w:rPr>
      <w:rFonts w:eastAsiaTheme="minorHAnsi"/>
      <w:szCs w:val="22"/>
    </w:rPr>
  </w:style>
  <w:style w:type="character" w:styleId="Hyperlink">
    <w:name w:val="Hyperlink"/>
    <w:basedOn w:val="DefaultParagraphFont"/>
    <w:uiPriority w:val="99"/>
    <w:unhideWhenUsed/>
    <w:rsid w:val="001C0078"/>
    <w:rPr>
      <w:color w:val="0000FF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1C0078"/>
    <w:rPr>
      <w:color w:val="800080" w:themeColor="followedHyperlink"/>
      <w:u w:val="single"/>
    </w:rPr>
  </w:style>
  <w:style w:type="character" w:customStyle="1" w:styleId="Heading1Char">
    <w:name w:val="Heading 1 Char"/>
    <w:basedOn w:val="DefaultParagraphFont"/>
    <w:link w:val="Heading1"/>
    <w:rsid w:val="001C0078"/>
    <w:rPr>
      <w:rFonts w:asciiTheme="majorHAnsi" w:eastAsia="Times New Roman" w:hAnsiTheme="majorHAnsi" w:cs="Arial"/>
      <w:b/>
      <w:bCs/>
      <w:kern w:val="32"/>
      <w:sz w:val="32"/>
      <w:szCs w:val="32"/>
      <w:lang w:eastAsia="en-US"/>
    </w:rPr>
  </w:style>
  <w:style w:type="paragraph" w:customStyle="1" w:styleId="LabTitle">
    <w:name w:val="LabTitle"/>
    <w:basedOn w:val="Normal"/>
    <w:next w:val="Normal"/>
    <w:qFormat/>
    <w:rsid w:val="001C0078"/>
    <w:pPr>
      <w:keepLines/>
      <w:suppressAutoHyphens/>
      <w:spacing w:before="360"/>
      <w:ind w:left="360" w:right="216"/>
      <w:contextualSpacing/>
      <w:jc w:val="right"/>
    </w:pPr>
    <w:rPr>
      <w:rFonts w:asciiTheme="majorHAnsi" w:hAnsiTheme="majorHAnsi"/>
      <w:b/>
      <w:bCs/>
      <w:color w:val="FFFFFF" w:themeColor="background1"/>
      <w:sz w:val="40"/>
      <w:szCs w:val="44"/>
    </w:rPr>
  </w:style>
  <w:style w:type="paragraph" w:customStyle="1" w:styleId="TaskStep1">
    <w:name w:val="Task Step1"/>
    <w:basedOn w:val="Normal"/>
    <w:qFormat/>
    <w:rsid w:val="001C0078"/>
    <w:pPr>
      <w:keepLines/>
      <w:numPr>
        <w:numId w:val="43"/>
      </w:numPr>
      <w:suppressAutoHyphens/>
      <w:spacing w:before="120" w:after="240"/>
    </w:pPr>
    <w:rPr>
      <w:rFonts w:asciiTheme="majorHAnsi" w:hAnsiTheme="majorHAnsi"/>
    </w:rPr>
  </w:style>
  <w:style w:type="character" w:styleId="Strong">
    <w:name w:val="Strong"/>
    <w:basedOn w:val="DefaultParagraphFont"/>
    <w:uiPriority w:val="22"/>
    <w:rsid w:val="001C0078"/>
    <w:rPr>
      <w:b/>
      <w:bCs/>
    </w:rPr>
  </w:style>
  <w:style w:type="paragraph" w:customStyle="1" w:styleId="LabGoal">
    <w:name w:val="LabGoal"/>
    <w:basedOn w:val="Normal"/>
    <w:next w:val="Normal"/>
    <w:qFormat/>
    <w:rsid w:val="001C0078"/>
    <w:pPr>
      <w:keepNext/>
      <w:keepLines/>
      <w:pageBreakBefore/>
      <w:suppressAutoHyphens/>
      <w:spacing w:after="240"/>
    </w:pPr>
    <w:rPr>
      <w:rFonts w:asciiTheme="majorHAnsi" w:hAnsiTheme="majorHAnsi"/>
      <w:b/>
      <w:noProof/>
      <w:sz w:val="52"/>
    </w:rPr>
  </w:style>
  <w:style w:type="paragraph" w:customStyle="1" w:styleId="NoteLevel11">
    <w:name w:val="Note Level 11"/>
    <w:basedOn w:val="Normal"/>
    <w:uiPriority w:val="99"/>
    <w:unhideWhenUsed/>
    <w:qFormat/>
    <w:rsid w:val="001C0078"/>
    <w:pPr>
      <w:keepNext/>
      <w:numPr>
        <w:numId w:val="42"/>
      </w:numPr>
      <w:spacing w:before="120"/>
      <w:contextualSpacing/>
      <w:outlineLvl w:val="0"/>
    </w:pPr>
    <w:rPr>
      <w:rFonts w:asciiTheme="majorHAnsi" w:hAnsiTheme="majorHAnsi"/>
    </w:rPr>
  </w:style>
  <w:style w:type="paragraph" w:styleId="ListNumber">
    <w:name w:val="List Number"/>
    <w:basedOn w:val="Normal"/>
    <w:uiPriority w:val="99"/>
    <w:unhideWhenUsed/>
    <w:rsid w:val="001C0078"/>
    <w:pPr>
      <w:tabs>
        <w:tab w:val="num" w:pos="0"/>
      </w:tabs>
      <w:ind w:left="0"/>
      <w:contextualSpacing/>
    </w:pPr>
  </w:style>
  <w:style w:type="character" w:styleId="PageNumber">
    <w:name w:val="page number"/>
    <w:basedOn w:val="DefaultParagraphFont"/>
    <w:uiPriority w:val="99"/>
    <w:semiHidden/>
    <w:unhideWhenUsed/>
    <w:rsid w:val="001C0078"/>
  </w:style>
  <w:style w:type="paragraph" w:customStyle="1" w:styleId="LEGALFOOTER">
    <w:name w:val="LEGAL FOOTER"/>
    <w:basedOn w:val="Normal"/>
    <w:rsid w:val="001C0078"/>
    <w:pPr>
      <w:widowControl w:val="0"/>
      <w:tabs>
        <w:tab w:val="left" w:pos="-2430"/>
      </w:tabs>
      <w:autoSpaceDE w:val="0"/>
      <w:autoSpaceDN w:val="0"/>
      <w:adjustRightInd w:val="0"/>
      <w:spacing w:after="47"/>
      <w:ind w:left="-2430" w:right="360"/>
      <w:textAlignment w:val="center"/>
    </w:pPr>
    <w:rPr>
      <w:rFonts w:eastAsia="Cambria" w:cs="HelveticaNeueLTStd-Lt"/>
      <w:color w:val="949594"/>
      <w:sz w:val="12"/>
      <w:szCs w:val="10"/>
    </w:rPr>
  </w:style>
  <w:style w:type="character" w:styleId="CommentReference">
    <w:name w:val="annotation reference"/>
    <w:basedOn w:val="DefaultParagraphFont"/>
    <w:uiPriority w:val="99"/>
    <w:semiHidden/>
    <w:unhideWhenUsed/>
    <w:rsid w:val="001C0078"/>
    <w:rPr>
      <w:sz w:val="18"/>
      <w:szCs w:val="18"/>
    </w:rPr>
  </w:style>
  <w:style w:type="paragraph" w:customStyle="1" w:styleId="Code">
    <w:name w:val="Code"/>
    <w:basedOn w:val="Normal"/>
    <w:qFormat/>
    <w:rsid w:val="001C0078"/>
    <w:pPr>
      <w:widowControl w:val="0"/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pacing w:after="0"/>
    </w:pPr>
    <w:rPr>
      <w:rFonts w:ascii="Courier" w:hAnsi="Courier"/>
      <w:sz w:val="20"/>
      <w:szCs w:val="20"/>
    </w:rPr>
  </w:style>
  <w:style w:type="paragraph" w:customStyle="1" w:styleId="ListBulletbelowTask1">
    <w:name w:val="List Bullet below Task 1"/>
    <w:basedOn w:val="ListParagraph"/>
    <w:qFormat/>
    <w:rsid w:val="001C0078"/>
    <w:rPr>
      <w:b/>
    </w:rPr>
  </w:style>
  <w:style w:type="paragraph" w:customStyle="1" w:styleId="Cover">
    <w:name w:val="Cover"/>
    <w:basedOn w:val="Normal"/>
    <w:qFormat/>
    <w:rsid w:val="001C0078"/>
    <w:pPr>
      <w:spacing w:before="240" w:after="840"/>
      <w:ind w:left="0"/>
      <w:jc w:val="center"/>
    </w:pPr>
    <w:rPr>
      <w:b/>
      <w:sz w:val="72"/>
      <w:szCs w:val="72"/>
    </w:rPr>
  </w:style>
  <w:style w:type="paragraph" w:customStyle="1" w:styleId="covertitles">
    <w:name w:val="cover titles"/>
    <w:basedOn w:val="Cover"/>
    <w:qFormat/>
    <w:rsid w:val="001C0078"/>
    <w:pPr>
      <w:spacing w:after="600"/>
    </w:pPr>
    <w:rPr>
      <w:sz w:val="60"/>
      <w:szCs w:val="60"/>
    </w:rPr>
  </w:style>
  <w:style w:type="paragraph" w:customStyle="1" w:styleId="CoverPresenters">
    <w:name w:val="Cover Presenters"/>
    <w:basedOn w:val="covertitles"/>
    <w:qFormat/>
    <w:rsid w:val="001C0078"/>
  </w:style>
  <w:style w:type="paragraph" w:customStyle="1" w:styleId="Style1">
    <w:name w:val="Style1"/>
    <w:basedOn w:val="CoverPresenters"/>
    <w:qFormat/>
    <w:rsid w:val="001C0078"/>
    <w:rPr>
      <w:sz w:val="36"/>
    </w:rPr>
  </w:style>
  <w:style w:type="paragraph" w:customStyle="1" w:styleId="Covercredentials">
    <w:name w:val="Cover credentials"/>
    <w:basedOn w:val="Style1"/>
    <w:qFormat/>
    <w:rsid w:val="001C0078"/>
    <w:pPr>
      <w:spacing w:after="240"/>
    </w:pPr>
  </w:style>
  <w:style w:type="paragraph" w:styleId="CommentText">
    <w:name w:val="annotation text"/>
    <w:basedOn w:val="Normal"/>
    <w:link w:val="CommentTextChar"/>
    <w:uiPriority w:val="99"/>
    <w:semiHidden/>
    <w:unhideWhenUsed/>
    <w:rsid w:val="00B4285D"/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B4285D"/>
    <w:rPr>
      <w:rFonts w:ascii="Calibri" w:hAnsi="Calibri"/>
      <w:lang w:eastAsia="en-US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B4285D"/>
    <w:rPr>
      <w:b/>
      <w:bCs/>
      <w:sz w:val="20"/>
      <w:szCs w:val="20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B4285D"/>
    <w:rPr>
      <w:rFonts w:ascii="Calibri" w:hAnsi="Calibri"/>
      <w:b/>
      <w:bCs/>
      <w:sz w:val="20"/>
      <w:szCs w:val="20"/>
      <w:lang w:eastAsia="en-US"/>
    </w:rPr>
  </w:style>
  <w:style w:type="paragraph" w:styleId="NormalWeb">
    <w:name w:val="Normal (Web)"/>
    <w:basedOn w:val="Normal"/>
    <w:uiPriority w:val="99"/>
    <w:semiHidden/>
    <w:unhideWhenUsed/>
    <w:rsid w:val="00F36E79"/>
    <w:pPr>
      <w:spacing w:before="100" w:beforeAutospacing="1" w:after="100" w:afterAutospacing="1"/>
      <w:ind w:left="0"/>
    </w:pPr>
    <w:rPr>
      <w:rFonts w:ascii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</w:webSettings>
</file>

<file path=word/_rels/document.xml.rels><?xml version="1.0" encoding="UTF-8" standalone="yes"?>
<Relationships xmlns="http://schemas.openxmlformats.org/package/2006/relationships"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footer" Target="footer1.xml"/><Relationship Id="rId9" Type="http://schemas.openxmlformats.org/officeDocument/2006/relationships/image" Target="media/image2.png"/><Relationship Id="rId10" Type="http://schemas.openxmlformats.org/officeDocument/2006/relationships/image" Target="media/image3.png"/><Relationship Id="rId11" Type="http://schemas.openxmlformats.org/officeDocument/2006/relationships/image" Target="media/image4.png"/><Relationship Id="rId12" Type="http://schemas.openxmlformats.org/officeDocument/2006/relationships/image" Target="media/image5.png"/><Relationship Id="rId13" Type="http://schemas.openxmlformats.org/officeDocument/2006/relationships/image" Target="media/image6.png"/><Relationship Id="rId16" Type="http://schemas.openxmlformats.org/officeDocument/2006/relationships/image" Target="media/image9.png"/><Relationship Id="rId17" Type="http://schemas.openxmlformats.org/officeDocument/2006/relationships/image" Target="media/image7.png"/><Relationship Id="rId18" Type="http://schemas.openxmlformats.org/officeDocument/2006/relationships/image" Target="media/image8.png"/><Relationship Id="rId19" Type="http://schemas.openxmlformats.org/officeDocument/2006/relationships/image" Target="media/image10.png"/><Relationship Id="rId30" Type="http://schemas.openxmlformats.org/officeDocument/2006/relationships/image" Target="media/image21.png"/><Relationship Id="rId31" Type="http://schemas.openxmlformats.org/officeDocument/2006/relationships/image" Target="media/image22.png"/><Relationship Id="rId32" Type="http://schemas.openxmlformats.org/officeDocument/2006/relationships/image" Target="media/image23.png"/><Relationship Id="rId33" Type="http://schemas.openxmlformats.org/officeDocument/2006/relationships/image" Target="media/image24.png"/><Relationship Id="rId34" Type="http://schemas.openxmlformats.org/officeDocument/2006/relationships/image" Target="media/image25.png"/><Relationship Id="rId35" Type="http://schemas.openxmlformats.org/officeDocument/2006/relationships/image" Target="media/image26.png"/><Relationship Id="rId36" Type="http://schemas.openxmlformats.org/officeDocument/2006/relationships/image" Target="media/image27.png"/><Relationship Id="rId37" Type="http://schemas.openxmlformats.org/officeDocument/2006/relationships/image" Target="media/image28.png"/><Relationship Id="rId38" Type="http://schemas.openxmlformats.org/officeDocument/2006/relationships/image" Target="media/image29.png"/><Relationship Id="rId39" Type="http://schemas.openxmlformats.org/officeDocument/2006/relationships/image" Target="media/image30.png"/><Relationship Id="rId50" Type="http://schemas.openxmlformats.org/officeDocument/2006/relationships/image" Target="media/image41.png"/><Relationship Id="rId51" Type="http://schemas.openxmlformats.org/officeDocument/2006/relationships/image" Target="media/image42.png"/><Relationship Id="rId52" Type="http://schemas.openxmlformats.org/officeDocument/2006/relationships/image" Target="media/image43.png"/><Relationship Id="rId53" Type="http://schemas.openxmlformats.org/officeDocument/2006/relationships/image" Target="media/image44.png"/><Relationship Id="rId54" Type="http://schemas.openxmlformats.org/officeDocument/2006/relationships/image" Target="media/image45.png"/><Relationship Id="rId55" Type="http://schemas.openxmlformats.org/officeDocument/2006/relationships/image" Target="media/image46.png"/><Relationship Id="rId56" Type="http://schemas.openxmlformats.org/officeDocument/2006/relationships/image" Target="media/image47.png"/><Relationship Id="rId57" Type="http://schemas.openxmlformats.org/officeDocument/2006/relationships/image" Target="media/image48.png"/><Relationship Id="rId58" Type="http://schemas.openxmlformats.org/officeDocument/2006/relationships/image" Target="media/image49.png"/><Relationship Id="rId59" Type="http://schemas.openxmlformats.org/officeDocument/2006/relationships/image" Target="media/image50.png"/><Relationship Id="rId70" Type="http://schemas.openxmlformats.org/officeDocument/2006/relationships/image" Target="media/image61.png"/><Relationship Id="rId71" Type="http://schemas.openxmlformats.org/officeDocument/2006/relationships/image" Target="media/image62.png"/><Relationship Id="rId72" Type="http://schemas.openxmlformats.org/officeDocument/2006/relationships/image" Target="media/image63.png"/><Relationship Id="rId73" Type="http://schemas.openxmlformats.org/officeDocument/2006/relationships/image" Target="media/image64.png"/><Relationship Id="rId74" Type="http://schemas.openxmlformats.org/officeDocument/2006/relationships/image" Target="media/image65.png"/><Relationship Id="rId75" Type="http://schemas.openxmlformats.org/officeDocument/2006/relationships/image" Target="media/image66.png"/><Relationship Id="rId76" Type="http://schemas.openxmlformats.org/officeDocument/2006/relationships/image" Target="media/image67.png"/><Relationship Id="rId77" Type="http://schemas.openxmlformats.org/officeDocument/2006/relationships/image" Target="media/image68.png"/><Relationship Id="rId78" Type="http://schemas.openxmlformats.org/officeDocument/2006/relationships/image" Target="media/image69.png"/><Relationship Id="rId79" Type="http://schemas.openxmlformats.org/officeDocument/2006/relationships/image" Target="media/image70.png"/><Relationship Id="rId90" Type="http://schemas.openxmlformats.org/officeDocument/2006/relationships/theme" Target="theme/theme1.xml"/><Relationship Id="rId20" Type="http://schemas.openxmlformats.org/officeDocument/2006/relationships/image" Target="media/image11.png"/><Relationship Id="rId21" Type="http://schemas.openxmlformats.org/officeDocument/2006/relationships/image" Target="media/image12.png"/><Relationship Id="rId22" Type="http://schemas.openxmlformats.org/officeDocument/2006/relationships/image" Target="media/image15.png"/><Relationship Id="rId23" Type="http://schemas.openxmlformats.org/officeDocument/2006/relationships/image" Target="media/image13.png"/><Relationship Id="rId24" Type="http://schemas.openxmlformats.org/officeDocument/2006/relationships/image" Target="media/image14.png"/><Relationship Id="rId25" Type="http://schemas.openxmlformats.org/officeDocument/2006/relationships/image" Target="media/image16.png"/><Relationship Id="rId26" Type="http://schemas.openxmlformats.org/officeDocument/2006/relationships/image" Target="media/image17.png"/><Relationship Id="rId27" Type="http://schemas.openxmlformats.org/officeDocument/2006/relationships/image" Target="media/image18.png"/><Relationship Id="rId28" Type="http://schemas.openxmlformats.org/officeDocument/2006/relationships/image" Target="media/image19.png"/><Relationship Id="rId29" Type="http://schemas.openxmlformats.org/officeDocument/2006/relationships/image" Target="media/image20.png"/><Relationship Id="rId40" Type="http://schemas.openxmlformats.org/officeDocument/2006/relationships/image" Target="media/image31.png"/><Relationship Id="rId41" Type="http://schemas.openxmlformats.org/officeDocument/2006/relationships/image" Target="media/image32.png"/><Relationship Id="rId42" Type="http://schemas.openxmlformats.org/officeDocument/2006/relationships/image" Target="media/image33.png"/><Relationship Id="rId43" Type="http://schemas.openxmlformats.org/officeDocument/2006/relationships/image" Target="media/image34.png"/><Relationship Id="rId44" Type="http://schemas.openxmlformats.org/officeDocument/2006/relationships/image" Target="media/image35.png"/><Relationship Id="rId45" Type="http://schemas.openxmlformats.org/officeDocument/2006/relationships/image" Target="media/image36.png"/><Relationship Id="rId46" Type="http://schemas.openxmlformats.org/officeDocument/2006/relationships/image" Target="media/image37.png"/><Relationship Id="rId47" Type="http://schemas.openxmlformats.org/officeDocument/2006/relationships/image" Target="media/image38.png"/><Relationship Id="rId48" Type="http://schemas.openxmlformats.org/officeDocument/2006/relationships/image" Target="media/image39.png"/><Relationship Id="rId49" Type="http://schemas.openxmlformats.org/officeDocument/2006/relationships/image" Target="media/image40.png"/><Relationship Id="rId60" Type="http://schemas.openxmlformats.org/officeDocument/2006/relationships/image" Target="media/image51.png"/><Relationship Id="rId61" Type="http://schemas.openxmlformats.org/officeDocument/2006/relationships/image" Target="media/image52.png"/><Relationship Id="rId62" Type="http://schemas.openxmlformats.org/officeDocument/2006/relationships/image" Target="media/image53.png"/><Relationship Id="rId63" Type="http://schemas.openxmlformats.org/officeDocument/2006/relationships/image" Target="media/image54.png"/><Relationship Id="rId64" Type="http://schemas.openxmlformats.org/officeDocument/2006/relationships/image" Target="media/image55.png"/><Relationship Id="rId65" Type="http://schemas.openxmlformats.org/officeDocument/2006/relationships/image" Target="media/image56.png"/><Relationship Id="rId66" Type="http://schemas.openxmlformats.org/officeDocument/2006/relationships/image" Target="media/image57.png"/><Relationship Id="rId67" Type="http://schemas.openxmlformats.org/officeDocument/2006/relationships/image" Target="media/image58.png"/><Relationship Id="rId68" Type="http://schemas.openxmlformats.org/officeDocument/2006/relationships/image" Target="media/image59.png"/><Relationship Id="rId69" Type="http://schemas.openxmlformats.org/officeDocument/2006/relationships/image" Target="media/image60.png"/><Relationship Id="rId80" Type="http://schemas.openxmlformats.org/officeDocument/2006/relationships/image" Target="media/image71.png"/><Relationship Id="rId81" Type="http://schemas.openxmlformats.org/officeDocument/2006/relationships/image" Target="media/image72.png"/><Relationship Id="rId82" Type="http://schemas.openxmlformats.org/officeDocument/2006/relationships/image" Target="media/image73.png"/><Relationship Id="rId83" Type="http://schemas.openxmlformats.org/officeDocument/2006/relationships/image" Target="media/image74.png"/><Relationship Id="rId84" Type="http://schemas.openxmlformats.org/officeDocument/2006/relationships/image" Target="media/image75.png"/><Relationship Id="rId85" Type="http://schemas.openxmlformats.org/officeDocument/2006/relationships/image" Target="media/image76.png"/><Relationship Id="rId86" Type="http://schemas.openxmlformats.org/officeDocument/2006/relationships/image" Target="media/image77.png"/><Relationship Id="rId87" Type="http://schemas.openxmlformats.org/officeDocument/2006/relationships/image" Target="media/image78.png"/><Relationship Id="rId88" Type="http://schemas.openxmlformats.org/officeDocument/2006/relationships/footer" Target="footer2.xml"/><Relationship Id="rId89" Type="http://schemas.openxmlformats.org/officeDocument/2006/relationships/fontTable" Target="fontTable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/C:\Users\joan.osborne\Documents\K17_Lab_Guide_Template_v2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3834633E-530A-1540-A7EB-91482E5CC4E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C:\Users\joan.osborne\Documents\K17_Lab_Guide_Template_v2.dotx</Template>
  <TotalTime>3</TotalTime>
  <Pages>39</Pages>
  <Words>1822</Words>
  <Characters>10389</Characters>
  <Application>Microsoft Macintosh Word</Application>
  <DocSecurity>0</DocSecurity>
  <Lines>86</Lines>
  <Paragraphs>24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Service-Now.com</Company>
  <LinksUpToDate>false</LinksUpToDate>
  <CharactersWithSpaces>12187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Manoj Patel</dc:creator>
  <cp:lastModifiedBy>Manoj Patel</cp:lastModifiedBy>
  <cp:revision>5</cp:revision>
  <cp:lastPrinted>2017-02-18T01:07:00Z</cp:lastPrinted>
  <dcterms:created xsi:type="dcterms:W3CDTF">2018-03-01T08:33:00Z</dcterms:created>
  <dcterms:modified xsi:type="dcterms:W3CDTF">2018-03-01T09:17:00Z</dcterms:modified>
</cp:coreProperties>
</file>